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18A36C" w14:textId="77777777" w:rsidR="005561FB" w:rsidRDefault="00BF544C" w:rsidP="00BC280C">
      <w:r>
        <w:rPr>
          <w:noProof/>
        </w:rPr>
        <w:drawing>
          <wp:anchor distT="0" distB="0" distL="114300" distR="114300" simplePos="0" relativeHeight="251660800" behindDoc="0" locked="0" layoutInCell="1" allowOverlap="1" wp14:anchorId="3D983800" wp14:editId="13A92448">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3E5E15">
        <w:rPr>
          <w:noProof/>
        </w:rPr>
        <mc:AlternateContent>
          <mc:Choice Requires="wps">
            <w:drawing>
              <wp:anchor distT="0" distB="0" distL="114300" distR="114300" simplePos="0" relativeHeight="251657728" behindDoc="0" locked="1" layoutInCell="1" allowOverlap="1" wp14:anchorId="5AE18E2F" wp14:editId="1A188B7A">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3FA13" w14:textId="65A9C70E" w:rsidR="005122BA" w:rsidRPr="00B003CF" w:rsidRDefault="005122BA"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Content>
                                <w:r>
                                  <w:rPr>
                                    <w:b/>
                                  </w:rPr>
                                  <w:t>Michal Höfer</w:t>
                                </w:r>
                              </w:sdtContent>
                            </w:sdt>
                          </w:p>
                          <w:p w14:paraId="2F7DA6D6" w14:textId="77777777" w:rsidR="005122BA" w:rsidRPr="00B003CF" w:rsidRDefault="005122BA"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5122BA" w:rsidRPr="00B003CF" w:rsidRDefault="005122BA"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w:t>
                            </w:r>
                          </w:p>
                          <w:p w14:paraId="0950000D" w14:textId="7FF88E73" w:rsidR="005122BA" w:rsidRPr="00B003CF" w:rsidRDefault="005122BA" w:rsidP="005A2F14">
                            <w:pPr>
                              <w:pStyle w:val="InformaceTitulnstrany"/>
                              <w:tabs>
                                <w:tab w:val="clear" w:pos="2127"/>
                                <w:tab w:val="clear" w:pos="2552"/>
                                <w:tab w:val="right" w:pos="2268"/>
                                <w:tab w:val="left" w:pos="2977"/>
                              </w:tabs>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E18E2F"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VttQIAALs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" filled="f" stroked="f">
                <v:textbox>
                  <w:txbxContent>
                    <w:p w14:paraId="6D63FA13" w14:textId="65A9C70E" w:rsidR="005122BA" w:rsidRPr="00B003CF" w:rsidRDefault="005122BA"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Content>
                          <w:r>
                            <w:rPr>
                              <w:b/>
                            </w:rPr>
                            <w:t>Michal Höfer</w:t>
                          </w:r>
                        </w:sdtContent>
                      </w:sdt>
                    </w:p>
                    <w:p w14:paraId="2F7DA6D6" w14:textId="77777777" w:rsidR="005122BA" w:rsidRPr="00B003CF" w:rsidRDefault="005122BA"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5122BA" w:rsidRPr="00B003CF" w:rsidRDefault="005122BA"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Pr>
                          <w:b/>
                        </w:rPr>
                        <w:t>Tomáš Kazda</w:t>
                      </w:r>
                    </w:p>
                    <w:p w14:paraId="0950000D" w14:textId="7FF88E73" w:rsidR="005122BA" w:rsidRPr="00B003CF" w:rsidRDefault="005122BA" w:rsidP="005A2F14">
                      <w:pPr>
                        <w:pStyle w:val="InformaceTitulnstrany"/>
                        <w:tabs>
                          <w:tab w:val="clear" w:pos="2127"/>
                          <w:tab w:val="clear" w:pos="2552"/>
                          <w:tab w:val="right" w:pos="2268"/>
                          <w:tab w:val="left" w:pos="2977"/>
                        </w:tabs>
                      </w:pPr>
                      <w:r w:rsidRPr="00B003CF">
                        <w:tab/>
                        <w:t>Školní rok</w:t>
                      </w:r>
                      <w:r w:rsidRPr="00B003CF">
                        <w:tab/>
                      </w:r>
                      <w:r>
                        <w:rPr>
                          <w:b/>
                        </w:rPr>
                        <w:t>2021/2022</w:t>
                      </w:r>
                    </w:p>
                  </w:txbxContent>
                </v:textbox>
                <w10:wrap anchorx="margin" anchory="margin"/>
                <w10:anchorlock/>
              </v:shape>
            </w:pict>
          </mc:Fallback>
        </mc:AlternateContent>
      </w:r>
      <w:r w:rsidR="003E5E15">
        <w:rPr>
          <w:noProof/>
        </w:rPr>
        <mc:AlternateContent>
          <mc:Choice Requires="wps">
            <w:drawing>
              <wp:anchor distT="0" distB="0" distL="114300" distR="114300" simplePos="0" relativeHeight="251654656" behindDoc="0" locked="1" layoutInCell="1" allowOverlap="1" wp14:anchorId="3AAB7819" wp14:editId="5F2B3A6F">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6DA01B" w14:textId="77777777" w:rsidR="005122BA" w:rsidRPr="007B3B4B" w:rsidRDefault="005122BA" w:rsidP="00BA4A26">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 a</w:t>
                            </w:r>
                            <w:r>
                              <w:rPr>
                                <w:rFonts w:ascii="Calibri" w:hAnsi="Calibri"/>
                                <w:sz w:val="32"/>
                              </w:rPr>
                              <w:t xml:space="preserve"> </w:t>
                            </w:r>
                            <w:r w:rsidRPr="007B3B4B">
                              <w:rPr>
                                <w:rFonts w:ascii="Calibri" w:hAnsi="Calibr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AAB7819" id="Text Box 18" o:spid="_x0000_s1027" type="#_x0000_t202" style="position:absolute;left:0;text-align:left;margin-left:165.55pt;margin-top:62.95pt;width:293.8pt;height:65.8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" stroked="f">
                <v:textbox style="mso-fit-shape-to-text:t">
                  <w:txbxContent>
                    <w:p w14:paraId="7B6DA01B" w14:textId="77777777" w:rsidR="005122BA" w:rsidRPr="007B3B4B" w:rsidRDefault="005122BA" w:rsidP="00BA4A26">
                      <w:pPr>
                        <w:spacing w:before="0"/>
                        <w:jc w:val="left"/>
                        <w:rPr>
                          <w:rFonts w:ascii="Calibri" w:hAnsi="Calibri"/>
                          <w:sz w:val="32"/>
                        </w:rPr>
                      </w:pPr>
                      <w:r w:rsidRPr="007B3B4B">
                        <w:rPr>
                          <w:rFonts w:ascii="Calibri" w:hAnsi="Calibri"/>
                          <w:sz w:val="32"/>
                        </w:rPr>
                        <w:t xml:space="preserve">Střední průmyslová škola strojní </w:t>
                      </w:r>
                      <w:r>
                        <w:rPr>
                          <w:rFonts w:ascii="Calibri" w:hAnsi="Calibri"/>
                          <w:sz w:val="32"/>
                        </w:rPr>
                        <w:br/>
                      </w:r>
                      <w:r w:rsidRPr="007B3B4B">
                        <w:rPr>
                          <w:rFonts w:ascii="Calibri" w:hAnsi="Calibri"/>
                          <w:sz w:val="32"/>
                        </w:rPr>
                        <w:t>a elektrotechnická a</w:t>
                      </w:r>
                      <w:r>
                        <w:rPr>
                          <w:rFonts w:ascii="Calibri" w:hAnsi="Calibri"/>
                          <w:sz w:val="32"/>
                        </w:rPr>
                        <w:t xml:space="preserve"> </w:t>
                      </w:r>
                      <w:r w:rsidRPr="007B3B4B">
                        <w:rPr>
                          <w:rFonts w:ascii="Calibri" w:hAnsi="Calibri"/>
                          <w:sz w:val="32"/>
                        </w:rPr>
                        <w:t>Vyšší odborná škola, Liberec 1, Masarykova 3</w:t>
                      </w:r>
                    </w:p>
                  </w:txbxContent>
                </v:textbox>
                <w10:wrap anchory="page"/>
                <w10:anchorlock/>
              </v:shape>
            </w:pict>
          </mc:Fallback>
        </mc:AlternateContent>
      </w:r>
      <w:r w:rsidR="003E5E15">
        <w:rPr>
          <w:noProof/>
        </w:rPr>
        <mc:AlternateContent>
          <mc:Choice Requires="wps">
            <w:drawing>
              <wp:anchor distT="0" distB="0" distL="114300" distR="114300" simplePos="0" relativeHeight="251655680" behindDoc="0" locked="1" layoutInCell="1" allowOverlap="1" wp14:anchorId="186DAEFC" wp14:editId="42DEBA49">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89F94C" w14:textId="77777777" w:rsidR="000B42CD" w:rsidRDefault="000B42CD" w:rsidP="000B42CD">
                            <w:pPr>
                              <w:jc w:val="left"/>
                              <w:rPr>
                                <w:rFonts w:ascii="Calibri" w:hAnsi="Calibri"/>
                                <w:caps/>
                                <w:sz w:val="48"/>
                                <w:szCs w:val="48"/>
                              </w:rPr>
                            </w:pPr>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r w:rsidRPr="000B42CD">
                                  <w:rPr>
                                    <w:rFonts w:ascii="Calibri" w:hAnsi="Calibri"/>
                                    <w:caps/>
                                    <w:sz w:val="48"/>
                                    <w:szCs w:val="48"/>
                                  </w:rPr>
                                  <w:t>WEBOVÁ PREZENTACE RESTAURACE DIANDI</w:t>
                                </w:r>
                              </w:sdtContent>
                            </w:sdt>
                          </w:p>
                          <w:p w14:paraId="21FE8792" w14:textId="7D42B796" w:rsidR="005122BA" w:rsidRPr="000B42CD" w:rsidRDefault="005122BA" w:rsidP="000B42CD">
                            <w:pPr>
                              <w:jc w:val="left"/>
                              <w:rPr>
                                <w:rFonts w:ascii="Calibri" w:hAnsi="Calibri"/>
                                <w:caps/>
                                <w:sz w:val="48"/>
                                <w:szCs w:val="48"/>
                              </w:rPr>
                            </w:pPr>
                            <w:r>
                              <w:rPr>
                                <w:rFonts w:ascii="Calibri" w:hAnsi="Calibr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6DAEFC" id="Text Box 19" o:spid="_x0000_s1028" type="#_x0000_t202" style="position:absolute;left:0;text-align:left;margin-left:162.9pt;margin-top:318.75pt;width:345.75pt;height:94.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" stroked="f">
                <v:textbox style="mso-fit-shape-to-text:t">
                  <w:txbxContent>
                    <w:p w14:paraId="0389F94C" w14:textId="77777777" w:rsidR="000B42CD" w:rsidRDefault="000B42CD" w:rsidP="000B42CD">
                      <w:pPr>
                        <w:jc w:val="left"/>
                        <w:rPr>
                          <w:rFonts w:ascii="Calibri" w:hAnsi="Calibri"/>
                          <w:caps/>
                          <w:sz w:val="48"/>
                          <w:szCs w:val="48"/>
                        </w:rPr>
                      </w:pPr>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r w:rsidRPr="000B42CD">
                            <w:rPr>
                              <w:rFonts w:ascii="Calibri" w:hAnsi="Calibri"/>
                              <w:caps/>
                              <w:sz w:val="48"/>
                              <w:szCs w:val="48"/>
                            </w:rPr>
                            <w:t>WEBOVÁ PREZENTACE RESTAURACE DIANDI</w:t>
                          </w:r>
                        </w:sdtContent>
                      </w:sdt>
                    </w:p>
                    <w:p w14:paraId="21FE8792" w14:textId="7D42B796" w:rsidR="005122BA" w:rsidRPr="000B42CD" w:rsidRDefault="005122BA" w:rsidP="000B42CD">
                      <w:pPr>
                        <w:jc w:val="left"/>
                        <w:rPr>
                          <w:rFonts w:ascii="Calibri" w:hAnsi="Calibri"/>
                          <w:caps/>
                          <w:sz w:val="48"/>
                          <w:szCs w:val="48"/>
                        </w:rPr>
                      </w:pPr>
                      <w:r>
                        <w:rPr>
                          <w:rFonts w:ascii="Calibri" w:hAnsi="Calibri"/>
                          <w:sz w:val="36"/>
                        </w:rPr>
                        <w:t>Maturitní práce</w:t>
                      </w:r>
                    </w:p>
                  </w:txbxContent>
                </v:textbox>
                <w10:wrap anchory="page"/>
                <w10:anchorlock/>
              </v:shape>
            </w:pict>
          </mc:Fallback>
        </mc:AlternateContent>
      </w:r>
      <w:r w:rsidR="003E5E15">
        <w:rPr>
          <w:noProof/>
        </w:rPr>
        <mc:AlternateContent>
          <mc:Choice Requires="wps">
            <w:drawing>
              <wp:anchor distT="0" distB="0" distL="114300" distR="114300" simplePos="0" relativeHeight="251656704" behindDoc="0" locked="1" layoutInCell="1" allowOverlap="1" wp14:anchorId="759D59F5" wp14:editId="30910B3C">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xmlns:w16sdtdh="http://schemas.microsoft.com/office/word/2020/wordml/sdtdatahash" xmlns:w16="http://schemas.microsoft.com/office/word/2018/wordml" xmlns:w16cex="http://schemas.microsoft.com/office/word/2018/wordml/cex">
            <w:pict>
              <v:shapetype w14:anchorId="50F34F88"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56704;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" strokecolor="#bfbfbf" strokeweight="3pt">
                <v:stroke dashstyle="1 1" endcap="round"/>
                <v:shadow color="#243f60" opacity=".5" offset="1pt"/>
                <w10:wrap anchorx="margin" anchory="margin"/>
                <w10:anchorlock/>
              </v:shape>
            </w:pict>
          </mc:Fallback>
        </mc:AlternateContent>
      </w:r>
    </w:p>
    <w:p w14:paraId="0442313E" w14:textId="77777777" w:rsidR="005561FB" w:rsidRDefault="005561FB" w:rsidP="00BC280C">
      <w:pPr>
        <w:sectPr w:rsidR="005561FB" w:rsidSect="00E33E77">
          <w:pgSz w:w="11907" w:h="16840" w:code="9"/>
          <w:pgMar w:top="899" w:right="1418" w:bottom="1078" w:left="1418" w:header="709" w:footer="709" w:gutter="0"/>
          <w:pgNumType w:start="1"/>
          <w:cols w:space="708"/>
          <w:docGrid w:linePitch="360"/>
        </w:sectPr>
      </w:pPr>
    </w:p>
    <w:p w14:paraId="7A67C42D" w14:textId="77777777" w:rsidR="00442A7C" w:rsidRPr="00453AA3" w:rsidRDefault="00442A7C" w:rsidP="00BC280C">
      <w:pPr>
        <w:pStyle w:val="Sekce"/>
      </w:pPr>
      <w:r w:rsidRPr="00453AA3">
        <w:lastRenderedPageBreak/>
        <w:t>Anotace</w:t>
      </w:r>
      <w:r w:rsidR="00CB052F" w:rsidRPr="00453AA3">
        <w:t xml:space="preserve"> </w:t>
      </w:r>
      <w:r w:rsidRPr="00453AA3">
        <w:t>(Resumé)</w:t>
      </w:r>
    </w:p>
    <w:p w14:paraId="79DDFC70" w14:textId="724B4CDD" w:rsidR="00442A7C" w:rsidRDefault="002D3102" w:rsidP="000B42CD">
      <w:pPr>
        <w:pStyle w:val="Sta"/>
      </w:pPr>
      <w:bookmarkStart w:id="0" w:name="_GoBack"/>
      <w:bookmarkEnd w:id="0"/>
      <w:r w:rsidRPr="000B42CD">
        <w:t xml:space="preserve">Práce se zabývá procesem tvorby designu a textace webu nové vietnamské restaurace. Součástí práce je návrh designu, tvorba </w:t>
      </w:r>
      <w:proofErr w:type="spellStart"/>
      <w:r w:rsidRPr="000B42CD">
        <w:t>copywritingu</w:t>
      </w:r>
      <w:proofErr w:type="spellEnd"/>
      <w:r w:rsidRPr="002D3102">
        <w:t>, vytvoření interiérových a foodstylových fotografií. Web bude realizován a nasazen na zvolený hosting.</w:t>
      </w:r>
    </w:p>
    <w:p w14:paraId="542A4BE6" w14:textId="40CD91AB" w:rsidR="00442A7C" w:rsidRDefault="00442A7C" w:rsidP="00E60C8B">
      <w:pPr>
        <w:pStyle w:val="Sta"/>
      </w:pPr>
      <w:r>
        <w:t xml:space="preserve">Vychází </w:t>
      </w:r>
      <w:r w:rsidR="00CE6A55">
        <w:t>z popisu konkrétních kroků, které jsou při tvorbě webu pro reálnou restauraci nezbytné. V práci jsou detailně popsané všechny techniky postupů společně s vizuálními podklady.</w:t>
      </w:r>
    </w:p>
    <w:p w14:paraId="75AE9017" w14:textId="1589D3F3" w:rsidR="00442A7C" w:rsidRDefault="00D5405A" w:rsidP="00E60C8B">
      <w:pPr>
        <w:pStyle w:val="Sta"/>
      </w:pPr>
      <w:r>
        <w:t xml:space="preserve">Přináší </w:t>
      </w:r>
      <w:r w:rsidR="00CE6A55">
        <w:t xml:space="preserve">pohled </w:t>
      </w:r>
      <w:r w:rsidR="00CE7FDB">
        <w:t xml:space="preserve">do problematiky a složitosti všech kroků, které jsou nezbytné pro sestavení funkčního a </w:t>
      </w:r>
      <w:r w:rsidR="00870F78">
        <w:t>konkurence schopného webu.</w:t>
      </w:r>
    </w:p>
    <w:p w14:paraId="44DAC4E1" w14:textId="77777777" w:rsidR="00442A7C" w:rsidRPr="00340639" w:rsidRDefault="00EF60F8" w:rsidP="005A77CC">
      <w:pPr>
        <w:pStyle w:val="Nezaazovannadpis"/>
        <w:rPr>
          <w:lang w:val="en-US"/>
        </w:rPr>
      </w:pPr>
      <w:r w:rsidRPr="00340639">
        <w:rPr>
          <w:lang w:val="en-US"/>
        </w:rPr>
        <w:t>Summary</w:t>
      </w:r>
    </w:p>
    <w:p w14:paraId="17BFD5C4" w14:textId="77777777" w:rsidR="00442A7C" w:rsidRPr="00340639" w:rsidRDefault="00D5405A" w:rsidP="00E60C8B">
      <w:pPr>
        <w:pStyle w:val="Sta"/>
        <w:rPr>
          <w:lang w:val="en-US"/>
        </w:rPr>
      </w:pPr>
      <w:r w:rsidRPr="00340639">
        <w:rPr>
          <w:lang w:val="en-US"/>
        </w:rPr>
        <w:t>This work ...</w:t>
      </w:r>
    </w:p>
    <w:p w14:paraId="35787481" w14:textId="77777777" w:rsidR="00442A7C" w:rsidRPr="00453AA3" w:rsidRDefault="00442A7C" w:rsidP="005A77CC">
      <w:pPr>
        <w:pStyle w:val="Nezaazovannadpis"/>
      </w:pPr>
      <w:r w:rsidRPr="00453AA3">
        <w:t>Čestné prohlášení</w:t>
      </w:r>
    </w:p>
    <w:p w14:paraId="691A4A75" w14:textId="6394CAAC" w:rsidR="00442A7C" w:rsidRDefault="00442A7C" w:rsidP="00E60C8B">
      <w:pPr>
        <w:pStyle w:val="Sta"/>
      </w:pPr>
      <w:r>
        <w:t xml:space="preserve">Prohlašuji, </w:t>
      </w:r>
      <w:r w:rsidR="00BF544C">
        <w:t>že jsem předkládanou</w:t>
      </w:r>
      <w:r>
        <w:t xml:space="preserve"> maturitní práci vypracoval(a) sám(a) a uvedl jsem veškerou použitou literaturu a bibliografické citace.</w:t>
      </w:r>
    </w:p>
    <w:p w14:paraId="30A7634A" w14:textId="6EE869F9" w:rsidR="00D5405A" w:rsidRDefault="009C2343" w:rsidP="0003067F">
      <w:pPr>
        <w:pStyle w:val="Podpisovdek"/>
      </w:pPr>
      <w:r>
        <w:t>V </w:t>
      </w:r>
      <w:r w:rsidR="009B3D6A">
        <w:t xml:space="preserve">Liberci dne </w:t>
      </w:r>
      <w:fldSimple w:instr=" DATE   \* MERGEFORMAT ">
        <w:r w:rsidR="005122BA">
          <w:rPr>
            <w:noProof/>
          </w:rPr>
          <w:t>25.02.2022</w:t>
        </w:r>
      </w:fldSimple>
      <w:r w:rsidR="009B3D6A">
        <w:tab/>
      </w:r>
      <w:r w:rsidR="009B3D6A">
        <w:tab/>
      </w:r>
    </w:p>
    <w:p w14:paraId="64345C59" w14:textId="2A959110" w:rsidR="00ED52D8" w:rsidRDefault="009B3D6A" w:rsidP="000E7E6A">
      <w:pPr>
        <w:pStyle w:val="Jmnopodpodpisovmdkem"/>
      </w:pPr>
      <w:r>
        <w:tab/>
      </w:r>
      <w:sdt>
        <w:sdtPr>
          <w:alias w:val="Autor"/>
          <w:tag w:val=""/>
          <w:id w:val="172458754"/>
          <w:placeholder>
            <w:docPart w:val="2C66ACC3E1724BA58B5A9FC5412C7095"/>
          </w:placeholder>
          <w:dataBinding w:prefixMappings="xmlns:ns0='http://purl.org/dc/elements/1.1/' xmlns:ns1='http://schemas.openxmlformats.org/package/2006/metadata/core-properties' " w:xpath="/ns1:coreProperties[1]/ns0:creator[1]" w:storeItemID="{6C3C8BC8-F283-45AE-878A-BAB7291924A1}"/>
          <w:text/>
        </w:sdtPr>
        <w:sdtContent>
          <w:r w:rsidR="0022783F">
            <w:t>Michal Höfer</w:t>
          </w:r>
        </w:sdtContent>
      </w:sdt>
      <w:r w:rsidR="000E7E6A">
        <w:t xml:space="preserve"> </w:t>
      </w:r>
    </w:p>
    <w:sdt>
      <w:sdtPr>
        <w:rPr>
          <w:rFonts w:ascii="Cambria" w:hAnsi="Cambria"/>
          <w:b w:val="0"/>
          <w:bCs w:val="0"/>
          <w:sz w:val="24"/>
          <w:szCs w:val="24"/>
          <w:lang w:eastAsia="cs-CZ"/>
        </w:rPr>
        <w:id w:val="-1477293714"/>
        <w:docPartObj>
          <w:docPartGallery w:val="Table of Contents"/>
          <w:docPartUnique/>
        </w:docPartObj>
      </w:sdtPr>
      <w:sdtContent>
        <w:p w14:paraId="198CF5F8" w14:textId="719AA003" w:rsidR="000E7E6A" w:rsidRDefault="000E7E6A">
          <w:pPr>
            <w:pStyle w:val="Nadpisobsahu"/>
          </w:pPr>
          <w:r>
            <w:t>Obsah</w:t>
          </w:r>
        </w:p>
        <w:p w14:paraId="0EDEE6F1" w14:textId="28604E46" w:rsidR="000B42CD" w:rsidRDefault="000E7E6A">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96673709" w:history="1">
            <w:r w:rsidR="000B42CD" w:rsidRPr="00BC3EE9">
              <w:rPr>
                <w:rStyle w:val="Hypertextovodkaz"/>
                <w:noProof/>
              </w:rPr>
              <w:t>Úvod</w:t>
            </w:r>
            <w:r w:rsidR="000B42CD">
              <w:rPr>
                <w:noProof/>
                <w:webHidden/>
              </w:rPr>
              <w:tab/>
            </w:r>
            <w:r w:rsidR="000B42CD">
              <w:rPr>
                <w:noProof/>
                <w:webHidden/>
              </w:rPr>
              <w:fldChar w:fldCharType="begin"/>
            </w:r>
            <w:r w:rsidR="000B42CD">
              <w:rPr>
                <w:noProof/>
                <w:webHidden/>
              </w:rPr>
              <w:instrText xml:space="preserve"> PAGEREF _Toc96673709 \h </w:instrText>
            </w:r>
            <w:r w:rsidR="000B42CD">
              <w:rPr>
                <w:noProof/>
                <w:webHidden/>
              </w:rPr>
            </w:r>
            <w:r w:rsidR="000B42CD">
              <w:rPr>
                <w:noProof/>
                <w:webHidden/>
              </w:rPr>
              <w:fldChar w:fldCharType="separate"/>
            </w:r>
            <w:r w:rsidR="000B42CD">
              <w:rPr>
                <w:noProof/>
                <w:webHidden/>
              </w:rPr>
              <w:t>1</w:t>
            </w:r>
            <w:r w:rsidR="000B42CD">
              <w:rPr>
                <w:noProof/>
                <w:webHidden/>
              </w:rPr>
              <w:fldChar w:fldCharType="end"/>
            </w:r>
          </w:hyperlink>
        </w:p>
        <w:p w14:paraId="184E5211" w14:textId="6D9DA083"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10" w:history="1">
            <w:r w:rsidRPr="00BC3EE9">
              <w:rPr>
                <w:rStyle w:val="Hypertextovodkaz"/>
                <w:noProof/>
              </w:rPr>
              <w:t>1</w:t>
            </w:r>
            <w:r>
              <w:rPr>
                <w:rFonts w:asciiTheme="minorHAnsi" w:eastAsiaTheme="minorEastAsia" w:hAnsiTheme="minorHAnsi" w:cstheme="minorBidi"/>
                <w:bCs w:val="0"/>
                <w:noProof/>
                <w:sz w:val="22"/>
                <w:szCs w:val="22"/>
              </w:rPr>
              <w:tab/>
            </w:r>
            <w:r w:rsidRPr="00BC3EE9">
              <w:rPr>
                <w:rStyle w:val="Hypertextovodkaz"/>
                <w:noProof/>
              </w:rPr>
              <w:t>Vymezení záměru restaurace</w:t>
            </w:r>
            <w:r>
              <w:rPr>
                <w:noProof/>
                <w:webHidden/>
              </w:rPr>
              <w:tab/>
            </w:r>
            <w:r>
              <w:rPr>
                <w:noProof/>
                <w:webHidden/>
              </w:rPr>
              <w:fldChar w:fldCharType="begin"/>
            </w:r>
            <w:r>
              <w:rPr>
                <w:noProof/>
                <w:webHidden/>
              </w:rPr>
              <w:instrText xml:space="preserve"> PAGEREF _Toc96673710 \h </w:instrText>
            </w:r>
            <w:r>
              <w:rPr>
                <w:noProof/>
                <w:webHidden/>
              </w:rPr>
            </w:r>
            <w:r>
              <w:rPr>
                <w:noProof/>
                <w:webHidden/>
              </w:rPr>
              <w:fldChar w:fldCharType="separate"/>
            </w:r>
            <w:r>
              <w:rPr>
                <w:noProof/>
                <w:webHidden/>
              </w:rPr>
              <w:t>2</w:t>
            </w:r>
            <w:r>
              <w:rPr>
                <w:noProof/>
                <w:webHidden/>
              </w:rPr>
              <w:fldChar w:fldCharType="end"/>
            </w:r>
          </w:hyperlink>
        </w:p>
        <w:p w14:paraId="0FAF2318" w14:textId="70F32C38"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1" w:history="1">
            <w:r w:rsidRPr="00BC3EE9">
              <w:rPr>
                <w:rStyle w:val="Hypertextovodkaz"/>
                <w:noProof/>
              </w:rPr>
              <w:t>1.1</w:t>
            </w:r>
            <w:r>
              <w:rPr>
                <w:rFonts w:asciiTheme="minorHAnsi" w:eastAsiaTheme="minorEastAsia" w:hAnsiTheme="minorHAnsi" w:cstheme="minorBidi"/>
                <w:noProof/>
                <w:sz w:val="22"/>
                <w:szCs w:val="22"/>
              </w:rPr>
              <w:tab/>
            </w:r>
            <w:r w:rsidRPr="00BC3EE9">
              <w:rPr>
                <w:rStyle w:val="Hypertextovodkaz"/>
                <w:noProof/>
              </w:rPr>
              <w:t>Nabídka tohoto projektu</w:t>
            </w:r>
            <w:r>
              <w:rPr>
                <w:noProof/>
                <w:webHidden/>
              </w:rPr>
              <w:tab/>
            </w:r>
            <w:r>
              <w:rPr>
                <w:noProof/>
                <w:webHidden/>
              </w:rPr>
              <w:fldChar w:fldCharType="begin"/>
            </w:r>
            <w:r>
              <w:rPr>
                <w:noProof/>
                <w:webHidden/>
              </w:rPr>
              <w:instrText xml:space="preserve"> PAGEREF _Toc96673711 \h </w:instrText>
            </w:r>
            <w:r>
              <w:rPr>
                <w:noProof/>
                <w:webHidden/>
              </w:rPr>
            </w:r>
            <w:r>
              <w:rPr>
                <w:noProof/>
                <w:webHidden/>
              </w:rPr>
              <w:fldChar w:fldCharType="separate"/>
            </w:r>
            <w:r>
              <w:rPr>
                <w:noProof/>
                <w:webHidden/>
              </w:rPr>
              <w:t>2</w:t>
            </w:r>
            <w:r>
              <w:rPr>
                <w:noProof/>
                <w:webHidden/>
              </w:rPr>
              <w:fldChar w:fldCharType="end"/>
            </w:r>
          </w:hyperlink>
        </w:p>
        <w:p w14:paraId="4CE2016F" w14:textId="198C7224"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2" w:history="1">
            <w:r w:rsidRPr="00BC3EE9">
              <w:rPr>
                <w:rStyle w:val="Hypertextovodkaz"/>
                <w:noProof/>
              </w:rPr>
              <w:t>1.2</w:t>
            </w:r>
            <w:r>
              <w:rPr>
                <w:rFonts w:asciiTheme="minorHAnsi" w:eastAsiaTheme="minorEastAsia" w:hAnsiTheme="minorHAnsi" w:cstheme="minorBidi"/>
                <w:noProof/>
                <w:sz w:val="22"/>
                <w:szCs w:val="22"/>
              </w:rPr>
              <w:tab/>
            </w:r>
            <w:r w:rsidRPr="00BC3EE9">
              <w:rPr>
                <w:rStyle w:val="Hypertextovodkaz"/>
                <w:noProof/>
              </w:rPr>
              <w:t>První kroky</w:t>
            </w:r>
            <w:r>
              <w:rPr>
                <w:noProof/>
                <w:webHidden/>
              </w:rPr>
              <w:tab/>
            </w:r>
            <w:r>
              <w:rPr>
                <w:noProof/>
                <w:webHidden/>
              </w:rPr>
              <w:fldChar w:fldCharType="begin"/>
            </w:r>
            <w:r>
              <w:rPr>
                <w:noProof/>
                <w:webHidden/>
              </w:rPr>
              <w:instrText xml:space="preserve"> PAGEREF _Toc96673712 \h </w:instrText>
            </w:r>
            <w:r>
              <w:rPr>
                <w:noProof/>
                <w:webHidden/>
              </w:rPr>
            </w:r>
            <w:r>
              <w:rPr>
                <w:noProof/>
                <w:webHidden/>
              </w:rPr>
              <w:fldChar w:fldCharType="separate"/>
            </w:r>
            <w:r>
              <w:rPr>
                <w:noProof/>
                <w:webHidden/>
              </w:rPr>
              <w:t>2</w:t>
            </w:r>
            <w:r>
              <w:rPr>
                <w:noProof/>
                <w:webHidden/>
              </w:rPr>
              <w:fldChar w:fldCharType="end"/>
            </w:r>
          </w:hyperlink>
        </w:p>
        <w:p w14:paraId="155DD9E1" w14:textId="0FAE808E"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3" w:history="1">
            <w:r w:rsidRPr="00BC3EE9">
              <w:rPr>
                <w:rStyle w:val="Hypertextovodkaz"/>
                <w:noProof/>
              </w:rPr>
              <w:t>1.3</w:t>
            </w:r>
            <w:r>
              <w:rPr>
                <w:rFonts w:asciiTheme="minorHAnsi" w:eastAsiaTheme="minorEastAsia" w:hAnsiTheme="minorHAnsi" w:cstheme="minorBidi"/>
                <w:noProof/>
                <w:sz w:val="22"/>
                <w:szCs w:val="22"/>
              </w:rPr>
              <w:tab/>
            </w:r>
            <w:r w:rsidRPr="00BC3EE9">
              <w:rPr>
                <w:rStyle w:val="Hypertextovodkaz"/>
                <w:noProof/>
              </w:rPr>
              <w:t>Finální určení záměru</w:t>
            </w:r>
            <w:r>
              <w:rPr>
                <w:noProof/>
                <w:webHidden/>
              </w:rPr>
              <w:tab/>
            </w:r>
            <w:r>
              <w:rPr>
                <w:noProof/>
                <w:webHidden/>
              </w:rPr>
              <w:fldChar w:fldCharType="begin"/>
            </w:r>
            <w:r>
              <w:rPr>
                <w:noProof/>
                <w:webHidden/>
              </w:rPr>
              <w:instrText xml:space="preserve"> PAGEREF _Toc96673713 \h </w:instrText>
            </w:r>
            <w:r>
              <w:rPr>
                <w:noProof/>
                <w:webHidden/>
              </w:rPr>
            </w:r>
            <w:r>
              <w:rPr>
                <w:noProof/>
                <w:webHidden/>
              </w:rPr>
              <w:fldChar w:fldCharType="separate"/>
            </w:r>
            <w:r>
              <w:rPr>
                <w:noProof/>
                <w:webHidden/>
              </w:rPr>
              <w:t>2</w:t>
            </w:r>
            <w:r>
              <w:rPr>
                <w:noProof/>
                <w:webHidden/>
              </w:rPr>
              <w:fldChar w:fldCharType="end"/>
            </w:r>
          </w:hyperlink>
        </w:p>
        <w:p w14:paraId="4C7C40BD" w14:textId="4E0AA86E"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14" w:history="1">
            <w:r w:rsidRPr="00BC3EE9">
              <w:rPr>
                <w:rStyle w:val="Hypertextovodkaz"/>
                <w:noProof/>
              </w:rPr>
              <w:t>2</w:t>
            </w:r>
            <w:r>
              <w:rPr>
                <w:rFonts w:asciiTheme="minorHAnsi" w:eastAsiaTheme="minorEastAsia" w:hAnsiTheme="minorHAnsi" w:cstheme="minorBidi"/>
                <w:bCs w:val="0"/>
                <w:noProof/>
                <w:sz w:val="22"/>
                <w:szCs w:val="22"/>
              </w:rPr>
              <w:tab/>
            </w:r>
            <w:r w:rsidRPr="00BC3EE9">
              <w:rPr>
                <w:rStyle w:val="Hypertextovodkaz"/>
                <w:noProof/>
              </w:rPr>
              <w:t>Silné a slabé stránky záměru (SWOT)</w:t>
            </w:r>
            <w:r>
              <w:rPr>
                <w:noProof/>
                <w:webHidden/>
              </w:rPr>
              <w:tab/>
            </w:r>
            <w:r>
              <w:rPr>
                <w:noProof/>
                <w:webHidden/>
              </w:rPr>
              <w:fldChar w:fldCharType="begin"/>
            </w:r>
            <w:r>
              <w:rPr>
                <w:noProof/>
                <w:webHidden/>
              </w:rPr>
              <w:instrText xml:space="preserve"> PAGEREF _Toc96673714 \h </w:instrText>
            </w:r>
            <w:r>
              <w:rPr>
                <w:noProof/>
                <w:webHidden/>
              </w:rPr>
            </w:r>
            <w:r>
              <w:rPr>
                <w:noProof/>
                <w:webHidden/>
              </w:rPr>
              <w:fldChar w:fldCharType="separate"/>
            </w:r>
            <w:r>
              <w:rPr>
                <w:noProof/>
                <w:webHidden/>
              </w:rPr>
              <w:t>4</w:t>
            </w:r>
            <w:r>
              <w:rPr>
                <w:noProof/>
                <w:webHidden/>
              </w:rPr>
              <w:fldChar w:fldCharType="end"/>
            </w:r>
          </w:hyperlink>
        </w:p>
        <w:p w14:paraId="55CC6EBF" w14:textId="667F8E2D"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5" w:history="1">
            <w:r w:rsidRPr="00BC3EE9">
              <w:rPr>
                <w:rStyle w:val="Hypertextovodkaz"/>
                <w:noProof/>
              </w:rPr>
              <w:t>2.1</w:t>
            </w:r>
            <w:r>
              <w:rPr>
                <w:rFonts w:asciiTheme="minorHAnsi" w:eastAsiaTheme="minorEastAsia" w:hAnsiTheme="minorHAnsi" w:cstheme="minorBidi"/>
                <w:noProof/>
                <w:sz w:val="22"/>
                <w:szCs w:val="22"/>
              </w:rPr>
              <w:tab/>
            </w:r>
            <w:r w:rsidRPr="00BC3EE9">
              <w:rPr>
                <w:rStyle w:val="Hypertextovodkaz"/>
                <w:noProof/>
              </w:rPr>
              <w:t>Silné stránky</w:t>
            </w:r>
            <w:r>
              <w:rPr>
                <w:noProof/>
                <w:webHidden/>
              </w:rPr>
              <w:tab/>
            </w:r>
            <w:r>
              <w:rPr>
                <w:noProof/>
                <w:webHidden/>
              </w:rPr>
              <w:fldChar w:fldCharType="begin"/>
            </w:r>
            <w:r>
              <w:rPr>
                <w:noProof/>
                <w:webHidden/>
              </w:rPr>
              <w:instrText xml:space="preserve"> PAGEREF _Toc96673715 \h </w:instrText>
            </w:r>
            <w:r>
              <w:rPr>
                <w:noProof/>
                <w:webHidden/>
              </w:rPr>
            </w:r>
            <w:r>
              <w:rPr>
                <w:noProof/>
                <w:webHidden/>
              </w:rPr>
              <w:fldChar w:fldCharType="separate"/>
            </w:r>
            <w:r>
              <w:rPr>
                <w:noProof/>
                <w:webHidden/>
              </w:rPr>
              <w:t>4</w:t>
            </w:r>
            <w:r>
              <w:rPr>
                <w:noProof/>
                <w:webHidden/>
              </w:rPr>
              <w:fldChar w:fldCharType="end"/>
            </w:r>
          </w:hyperlink>
        </w:p>
        <w:p w14:paraId="1EC1784B" w14:textId="55629DF0"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6" w:history="1">
            <w:r w:rsidRPr="00BC3EE9">
              <w:rPr>
                <w:rStyle w:val="Hypertextovodkaz"/>
                <w:noProof/>
              </w:rPr>
              <w:t>2.2</w:t>
            </w:r>
            <w:r>
              <w:rPr>
                <w:rFonts w:asciiTheme="minorHAnsi" w:eastAsiaTheme="minorEastAsia" w:hAnsiTheme="minorHAnsi" w:cstheme="minorBidi"/>
                <w:noProof/>
                <w:sz w:val="22"/>
                <w:szCs w:val="22"/>
              </w:rPr>
              <w:tab/>
            </w:r>
            <w:r w:rsidRPr="00BC3EE9">
              <w:rPr>
                <w:rStyle w:val="Hypertextovodkaz"/>
                <w:noProof/>
              </w:rPr>
              <w:t>Slabé stránky</w:t>
            </w:r>
            <w:r>
              <w:rPr>
                <w:noProof/>
                <w:webHidden/>
              </w:rPr>
              <w:tab/>
            </w:r>
            <w:r>
              <w:rPr>
                <w:noProof/>
                <w:webHidden/>
              </w:rPr>
              <w:fldChar w:fldCharType="begin"/>
            </w:r>
            <w:r>
              <w:rPr>
                <w:noProof/>
                <w:webHidden/>
              </w:rPr>
              <w:instrText xml:space="preserve"> PAGEREF _Toc96673716 \h </w:instrText>
            </w:r>
            <w:r>
              <w:rPr>
                <w:noProof/>
                <w:webHidden/>
              </w:rPr>
            </w:r>
            <w:r>
              <w:rPr>
                <w:noProof/>
                <w:webHidden/>
              </w:rPr>
              <w:fldChar w:fldCharType="separate"/>
            </w:r>
            <w:r>
              <w:rPr>
                <w:noProof/>
                <w:webHidden/>
              </w:rPr>
              <w:t>4</w:t>
            </w:r>
            <w:r>
              <w:rPr>
                <w:noProof/>
                <w:webHidden/>
              </w:rPr>
              <w:fldChar w:fldCharType="end"/>
            </w:r>
          </w:hyperlink>
        </w:p>
        <w:p w14:paraId="7F30A617" w14:textId="5D10C2EC"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17" w:history="1">
            <w:r w:rsidRPr="00BC3EE9">
              <w:rPr>
                <w:rStyle w:val="Hypertextovodkaz"/>
                <w:noProof/>
              </w:rPr>
              <w:t>3</w:t>
            </w:r>
            <w:r>
              <w:rPr>
                <w:rFonts w:asciiTheme="minorHAnsi" w:eastAsiaTheme="minorEastAsia" w:hAnsiTheme="minorHAnsi" w:cstheme="minorBidi"/>
                <w:bCs w:val="0"/>
                <w:noProof/>
                <w:sz w:val="22"/>
                <w:szCs w:val="22"/>
              </w:rPr>
              <w:tab/>
            </w:r>
            <w:r w:rsidRPr="00BC3EE9">
              <w:rPr>
                <w:rStyle w:val="Hypertextovodkaz"/>
                <w:noProof/>
              </w:rPr>
              <w:t>Příležitosti a hrozby z pohledu konkurence a lokality</w:t>
            </w:r>
            <w:r>
              <w:rPr>
                <w:noProof/>
                <w:webHidden/>
              </w:rPr>
              <w:tab/>
            </w:r>
            <w:r>
              <w:rPr>
                <w:noProof/>
                <w:webHidden/>
              </w:rPr>
              <w:fldChar w:fldCharType="begin"/>
            </w:r>
            <w:r>
              <w:rPr>
                <w:noProof/>
                <w:webHidden/>
              </w:rPr>
              <w:instrText xml:space="preserve"> PAGEREF _Toc96673717 \h </w:instrText>
            </w:r>
            <w:r>
              <w:rPr>
                <w:noProof/>
                <w:webHidden/>
              </w:rPr>
            </w:r>
            <w:r>
              <w:rPr>
                <w:noProof/>
                <w:webHidden/>
              </w:rPr>
              <w:fldChar w:fldCharType="separate"/>
            </w:r>
            <w:r>
              <w:rPr>
                <w:noProof/>
                <w:webHidden/>
              </w:rPr>
              <w:t>5</w:t>
            </w:r>
            <w:r>
              <w:rPr>
                <w:noProof/>
                <w:webHidden/>
              </w:rPr>
              <w:fldChar w:fldCharType="end"/>
            </w:r>
          </w:hyperlink>
        </w:p>
        <w:p w14:paraId="0860C030" w14:textId="56050812"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8" w:history="1">
            <w:r w:rsidRPr="00BC3EE9">
              <w:rPr>
                <w:rStyle w:val="Hypertextovodkaz"/>
                <w:noProof/>
              </w:rPr>
              <w:t>3.1</w:t>
            </w:r>
            <w:r>
              <w:rPr>
                <w:rFonts w:asciiTheme="minorHAnsi" w:eastAsiaTheme="minorEastAsia" w:hAnsiTheme="minorHAnsi" w:cstheme="minorBidi"/>
                <w:noProof/>
                <w:sz w:val="22"/>
                <w:szCs w:val="22"/>
              </w:rPr>
              <w:tab/>
            </w:r>
            <w:r w:rsidRPr="00BC3EE9">
              <w:rPr>
                <w:rStyle w:val="Hypertextovodkaz"/>
                <w:noProof/>
              </w:rPr>
              <w:t>Lokalita</w:t>
            </w:r>
            <w:r>
              <w:rPr>
                <w:noProof/>
                <w:webHidden/>
              </w:rPr>
              <w:tab/>
            </w:r>
            <w:r>
              <w:rPr>
                <w:noProof/>
                <w:webHidden/>
              </w:rPr>
              <w:fldChar w:fldCharType="begin"/>
            </w:r>
            <w:r>
              <w:rPr>
                <w:noProof/>
                <w:webHidden/>
              </w:rPr>
              <w:instrText xml:space="preserve"> PAGEREF _Toc96673718 \h </w:instrText>
            </w:r>
            <w:r>
              <w:rPr>
                <w:noProof/>
                <w:webHidden/>
              </w:rPr>
            </w:r>
            <w:r>
              <w:rPr>
                <w:noProof/>
                <w:webHidden/>
              </w:rPr>
              <w:fldChar w:fldCharType="separate"/>
            </w:r>
            <w:r>
              <w:rPr>
                <w:noProof/>
                <w:webHidden/>
              </w:rPr>
              <w:t>5</w:t>
            </w:r>
            <w:r>
              <w:rPr>
                <w:noProof/>
                <w:webHidden/>
              </w:rPr>
              <w:fldChar w:fldCharType="end"/>
            </w:r>
          </w:hyperlink>
        </w:p>
        <w:p w14:paraId="02B9A06C" w14:textId="2B1CB261"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19" w:history="1">
            <w:r w:rsidRPr="00BC3EE9">
              <w:rPr>
                <w:rStyle w:val="Hypertextovodkaz"/>
                <w:noProof/>
              </w:rPr>
              <w:t>3.2</w:t>
            </w:r>
            <w:r>
              <w:rPr>
                <w:rFonts w:asciiTheme="minorHAnsi" w:eastAsiaTheme="minorEastAsia" w:hAnsiTheme="minorHAnsi" w:cstheme="minorBidi"/>
                <w:noProof/>
                <w:sz w:val="22"/>
                <w:szCs w:val="22"/>
              </w:rPr>
              <w:tab/>
            </w:r>
            <w:r w:rsidRPr="00BC3EE9">
              <w:rPr>
                <w:rStyle w:val="Hypertextovodkaz"/>
                <w:noProof/>
              </w:rPr>
              <w:t>Konkurence</w:t>
            </w:r>
            <w:r>
              <w:rPr>
                <w:noProof/>
                <w:webHidden/>
              </w:rPr>
              <w:tab/>
            </w:r>
            <w:r>
              <w:rPr>
                <w:noProof/>
                <w:webHidden/>
              </w:rPr>
              <w:fldChar w:fldCharType="begin"/>
            </w:r>
            <w:r>
              <w:rPr>
                <w:noProof/>
                <w:webHidden/>
              </w:rPr>
              <w:instrText xml:space="preserve"> PAGEREF _Toc96673719 \h </w:instrText>
            </w:r>
            <w:r>
              <w:rPr>
                <w:noProof/>
                <w:webHidden/>
              </w:rPr>
            </w:r>
            <w:r>
              <w:rPr>
                <w:noProof/>
                <w:webHidden/>
              </w:rPr>
              <w:fldChar w:fldCharType="separate"/>
            </w:r>
            <w:r>
              <w:rPr>
                <w:noProof/>
                <w:webHidden/>
              </w:rPr>
              <w:t>5</w:t>
            </w:r>
            <w:r>
              <w:rPr>
                <w:noProof/>
                <w:webHidden/>
              </w:rPr>
              <w:fldChar w:fldCharType="end"/>
            </w:r>
          </w:hyperlink>
        </w:p>
        <w:p w14:paraId="264BFE71" w14:textId="11621F20"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20" w:history="1">
            <w:r w:rsidRPr="00BC3EE9">
              <w:rPr>
                <w:rStyle w:val="Hypertextovodkaz"/>
                <w:noProof/>
              </w:rPr>
              <w:t>4</w:t>
            </w:r>
            <w:r>
              <w:rPr>
                <w:rFonts w:asciiTheme="minorHAnsi" w:eastAsiaTheme="minorEastAsia" w:hAnsiTheme="minorHAnsi" w:cstheme="minorBidi"/>
                <w:bCs w:val="0"/>
                <w:noProof/>
                <w:sz w:val="22"/>
                <w:szCs w:val="22"/>
              </w:rPr>
              <w:tab/>
            </w:r>
            <w:r w:rsidRPr="00BC3EE9">
              <w:rPr>
                <w:rStyle w:val="Hypertextovodkaz"/>
                <w:noProof/>
              </w:rPr>
              <w:t>Základní postupy a konvence ve foodstylingu</w:t>
            </w:r>
            <w:r>
              <w:rPr>
                <w:noProof/>
                <w:webHidden/>
              </w:rPr>
              <w:tab/>
            </w:r>
            <w:r>
              <w:rPr>
                <w:noProof/>
                <w:webHidden/>
              </w:rPr>
              <w:fldChar w:fldCharType="begin"/>
            </w:r>
            <w:r>
              <w:rPr>
                <w:noProof/>
                <w:webHidden/>
              </w:rPr>
              <w:instrText xml:space="preserve"> PAGEREF _Toc96673720 \h </w:instrText>
            </w:r>
            <w:r>
              <w:rPr>
                <w:noProof/>
                <w:webHidden/>
              </w:rPr>
            </w:r>
            <w:r>
              <w:rPr>
                <w:noProof/>
                <w:webHidden/>
              </w:rPr>
              <w:fldChar w:fldCharType="separate"/>
            </w:r>
            <w:r>
              <w:rPr>
                <w:noProof/>
                <w:webHidden/>
              </w:rPr>
              <w:t>6</w:t>
            </w:r>
            <w:r>
              <w:rPr>
                <w:noProof/>
                <w:webHidden/>
              </w:rPr>
              <w:fldChar w:fldCharType="end"/>
            </w:r>
          </w:hyperlink>
        </w:p>
        <w:p w14:paraId="4C6CF92A" w14:textId="08BD3126"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1" w:history="1">
            <w:r w:rsidRPr="00BC3EE9">
              <w:rPr>
                <w:rStyle w:val="Hypertextovodkaz"/>
                <w:noProof/>
              </w:rPr>
              <w:t>4.1</w:t>
            </w:r>
            <w:r>
              <w:rPr>
                <w:rFonts w:asciiTheme="minorHAnsi" w:eastAsiaTheme="minorEastAsia" w:hAnsiTheme="minorHAnsi" w:cstheme="minorBidi"/>
                <w:noProof/>
                <w:sz w:val="22"/>
                <w:szCs w:val="22"/>
              </w:rPr>
              <w:tab/>
            </w:r>
            <w:r w:rsidRPr="00BC3EE9">
              <w:rPr>
                <w:rStyle w:val="Hypertextovodkaz"/>
                <w:noProof/>
              </w:rPr>
              <w:t>Výběr techniky</w:t>
            </w:r>
            <w:r>
              <w:rPr>
                <w:noProof/>
                <w:webHidden/>
              </w:rPr>
              <w:tab/>
            </w:r>
            <w:r>
              <w:rPr>
                <w:noProof/>
                <w:webHidden/>
              </w:rPr>
              <w:fldChar w:fldCharType="begin"/>
            </w:r>
            <w:r>
              <w:rPr>
                <w:noProof/>
                <w:webHidden/>
              </w:rPr>
              <w:instrText xml:space="preserve"> PAGEREF _Toc96673721 \h </w:instrText>
            </w:r>
            <w:r>
              <w:rPr>
                <w:noProof/>
                <w:webHidden/>
              </w:rPr>
            </w:r>
            <w:r>
              <w:rPr>
                <w:noProof/>
                <w:webHidden/>
              </w:rPr>
              <w:fldChar w:fldCharType="separate"/>
            </w:r>
            <w:r>
              <w:rPr>
                <w:noProof/>
                <w:webHidden/>
              </w:rPr>
              <w:t>6</w:t>
            </w:r>
            <w:r>
              <w:rPr>
                <w:noProof/>
                <w:webHidden/>
              </w:rPr>
              <w:fldChar w:fldCharType="end"/>
            </w:r>
          </w:hyperlink>
        </w:p>
        <w:p w14:paraId="0B9F8F03" w14:textId="36320A71"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2" w:history="1">
            <w:r w:rsidRPr="00BC3EE9">
              <w:rPr>
                <w:rStyle w:val="Hypertextovodkaz"/>
                <w:noProof/>
              </w:rPr>
              <w:t>4.2</w:t>
            </w:r>
            <w:r>
              <w:rPr>
                <w:rFonts w:asciiTheme="minorHAnsi" w:eastAsiaTheme="minorEastAsia" w:hAnsiTheme="minorHAnsi" w:cstheme="minorBidi"/>
                <w:noProof/>
                <w:sz w:val="22"/>
                <w:szCs w:val="22"/>
              </w:rPr>
              <w:tab/>
            </w:r>
            <w:r w:rsidRPr="00BC3EE9">
              <w:rPr>
                <w:rStyle w:val="Hypertextovodkaz"/>
                <w:noProof/>
              </w:rPr>
              <w:t>Samotný foodstyling a focení</w:t>
            </w:r>
            <w:r>
              <w:rPr>
                <w:noProof/>
                <w:webHidden/>
              </w:rPr>
              <w:tab/>
            </w:r>
            <w:r>
              <w:rPr>
                <w:noProof/>
                <w:webHidden/>
              </w:rPr>
              <w:fldChar w:fldCharType="begin"/>
            </w:r>
            <w:r>
              <w:rPr>
                <w:noProof/>
                <w:webHidden/>
              </w:rPr>
              <w:instrText xml:space="preserve"> PAGEREF _Toc96673722 \h </w:instrText>
            </w:r>
            <w:r>
              <w:rPr>
                <w:noProof/>
                <w:webHidden/>
              </w:rPr>
            </w:r>
            <w:r>
              <w:rPr>
                <w:noProof/>
                <w:webHidden/>
              </w:rPr>
              <w:fldChar w:fldCharType="separate"/>
            </w:r>
            <w:r>
              <w:rPr>
                <w:noProof/>
                <w:webHidden/>
              </w:rPr>
              <w:t>6</w:t>
            </w:r>
            <w:r>
              <w:rPr>
                <w:noProof/>
                <w:webHidden/>
              </w:rPr>
              <w:fldChar w:fldCharType="end"/>
            </w:r>
          </w:hyperlink>
        </w:p>
        <w:p w14:paraId="033E15E6" w14:textId="359F32D2"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23" w:history="1">
            <w:r w:rsidRPr="00BC3EE9">
              <w:rPr>
                <w:rStyle w:val="Hypertextovodkaz"/>
                <w:noProof/>
              </w:rPr>
              <w:t>5</w:t>
            </w:r>
            <w:r>
              <w:rPr>
                <w:rFonts w:asciiTheme="minorHAnsi" w:eastAsiaTheme="minorEastAsia" w:hAnsiTheme="minorHAnsi" w:cstheme="minorBidi"/>
                <w:bCs w:val="0"/>
                <w:noProof/>
                <w:sz w:val="22"/>
                <w:szCs w:val="22"/>
              </w:rPr>
              <w:tab/>
            </w:r>
            <w:r w:rsidRPr="00BC3EE9">
              <w:rPr>
                <w:rStyle w:val="Hypertextovodkaz"/>
                <w:noProof/>
              </w:rPr>
              <w:t>Interiérové fotografie</w:t>
            </w:r>
            <w:r>
              <w:rPr>
                <w:noProof/>
                <w:webHidden/>
              </w:rPr>
              <w:tab/>
            </w:r>
            <w:r>
              <w:rPr>
                <w:noProof/>
                <w:webHidden/>
              </w:rPr>
              <w:fldChar w:fldCharType="begin"/>
            </w:r>
            <w:r>
              <w:rPr>
                <w:noProof/>
                <w:webHidden/>
              </w:rPr>
              <w:instrText xml:space="preserve"> PAGEREF _Toc96673723 \h </w:instrText>
            </w:r>
            <w:r>
              <w:rPr>
                <w:noProof/>
                <w:webHidden/>
              </w:rPr>
            </w:r>
            <w:r>
              <w:rPr>
                <w:noProof/>
                <w:webHidden/>
              </w:rPr>
              <w:fldChar w:fldCharType="separate"/>
            </w:r>
            <w:r>
              <w:rPr>
                <w:noProof/>
                <w:webHidden/>
              </w:rPr>
              <w:t>10</w:t>
            </w:r>
            <w:r>
              <w:rPr>
                <w:noProof/>
                <w:webHidden/>
              </w:rPr>
              <w:fldChar w:fldCharType="end"/>
            </w:r>
          </w:hyperlink>
        </w:p>
        <w:p w14:paraId="7FDAC7AE" w14:textId="3B4B0C69"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24" w:history="1">
            <w:r w:rsidRPr="00BC3EE9">
              <w:rPr>
                <w:rStyle w:val="Hypertextovodkaz"/>
                <w:noProof/>
              </w:rPr>
              <w:t>6</w:t>
            </w:r>
            <w:r>
              <w:rPr>
                <w:rFonts w:asciiTheme="minorHAnsi" w:eastAsiaTheme="minorEastAsia" w:hAnsiTheme="minorHAnsi" w:cstheme="minorBidi"/>
                <w:bCs w:val="0"/>
                <w:noProof/>
                <w:sz w:val="22"/>
                <w:szCs w:val="22"/>
              </w:rPr>
              <w:tab/>
            </w:r>
            <w:r w:rsidRPr="00BC3EE9">
              <w:rPr>
                <w:rStyle w:val="Hypertextovodkaz"/>
                <w:noProof/>
              </w:rPr>
              <w:t>Volba kompozičních cílů</w:t>
            </w:r>
            <w:r>
              <w:rPr>
                <w:noProof/>
                <w:webHidden/>
              </w:rPr>
              <w:tab/>
            </w:r>
            <w:r>
              <w:rPr>
                <w:noProof/>
                <w:webHidden/>
              </w:rPr>
              <w:fldChar w:fldCharType="begin"/>
            </w:r>
            <w:r>
              <w:rPr>
                <w:noProof/>
                <w:webHidden/>
              </w:rPr>
              <w:instrText xml:space="preserve"> PAGEREF _Toc96673724 \h </w:instrText>
            </w:r>
            <w:r>
              <w:rPr>
                <w:noProof/>
                <w:webHidden/>
              </w:rPr>
            </w:r>
            <w:r>
              <w:rPr>
                <w:noProof/>
                <w:webHidden/>
              </w:rPr>
              <w:fldChar w:fldCharType="separate"/>
            </w:r>
            <w:r>
              <w:rPr>
                <w:noProof/>
                <w:webHidden/>
              </w:rPr>
              <w:t>13</w:t>
            </w:r>
            <w:r>
              <w:rPr>
                <w:noProof/>
                <w:webHidden/>
              </w:rPr>
              <w:fldChar w:fldCharType="end"/>
            </w:r>
          </w:hyperlink>
        </w:p>
        <w:p w14:paraId="072B6816" w14:textId="35EABB67"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5" w:history="1">
            <w:r w:rsidRPr="00BC3EE9">
              <w:rPr>
                <w:rStyle w:val="Hypertextovodkaz"/>
                <w:noProof/>
              </w:rPr>
              <w:t>6.1</w:t>
            </w:r>
            <w:r>
              <w:rPr>
                <w:rFonts w:asciiTheme="minorHAnsi" w:eastAsiaTheme="minorEastAsia" w:hAnsiTheme="minorHAnsi" w:cstheme="minorBidi"/>
                <w:noProof/>
                <w:sz w:val="22"/>
                <w:szCs w:val="22"/>
              </w:rPr>
              <w:tab/>
            </w:r>
            <w:r w:rsidRPr="00BC3EE9">
              <w:rPr>
                <w:rStyle w:val="Hypertextovodkaz"/>
                <w:noProof/>
              </w:rPr>
              <w:t>Co je obrazová kompozice?</w:t>
            </w:r>
            <w:r>
              <w:rPr>
                <w:noProof/>
                <w:webHidden/>
              </w:rPr>
              <w:tab/>
            </w:r>
            <w:r>
              <w:rPr>
                <w:noProof/>
                <w:webHidden/>
              </w:rPr>
              <w:fldChar w:fldCharType="begin"/>
            </w:r>
            <w:r>
              <w:rPr>
                <w:noProof/>
                <w:webHidden/>
              </w:rPr>
              <w:instrText xml:space="preserve"> PAGEREF _Toc96673725 \h </w:instrText>
            </w:r>
            <w:r>
              <w:rPr>
                <w:noProof/>
                <w:webHidden/>
              </w:rPr>
            </w:r>
            <w:r>
              <w:rPr>
                <w:noProof/>
                <w:webHidden/>
              </w:rPr>
              <w:fldChar w:fldCharType="separate"/>
            </w:r>
            <w:r>
              <w:rPr>
                <w:noProof/>
                <w:webHidden/>
              </w:rPr>
              <w:t>13</w:t>
            </w:r>
            <w:r>
              <w:rPr>
                <w:noProof/>
                <w:webHidden/>
              </w:rPr>
              <w:fldChar w:fldCharType="end"/>
            </w:r>
          </w:hyperlink>
        </w:p>
        <w:p w14:paraId="2744C094" w14:textId="79F3FA33"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6" w:history="1">
            <w:r w:rsidRPr="00BC3EE9">
              <w:rPr>
                <w:rStyle w:val="Hypertextovodkaz"/>
                <w:noProof/>
              </w:rPr>
              <w:t>6.2</w:t>
            </w:r>
            <w:r>
              <w:rPr>
                <w:rFonts w:asciiTheme="minorHAnsi" w:eastAsiaTheme="minorEastAsia" w:hAnsiTheme="minorHAnsi" w:cstheme="minorBidi"/>
                <w:noProof/>
                <w:sz w:val="22"/>
                <w:szCs w:val="22"/>
              </w:rPr>
              <w:tab/>
            </w:r>
            <w:r w:rsidRPr="00BC3EE9">
              <w:rPr>
                <w:rStyle w:val="Hypertextovodkaz"/>
                <w:noProof/>
              </w:rPr>
              <w:t>Můj postup</w:t>
            </w:r>
            <w:r>
              <w:rPr>
                <w:noProof/>
                <w:webHidden/>
              </w:rPr>
              <w:tab/>
            </w:r>
            <w:r>
              <w:rPr>
                <w:noProof/>
                <w:webHidden/>
              </w:rPr>
              <w:fldChar w:fldCharType="begin"/>
            </w:r>
            <w:r>
              <w:rPr>
                <w:noProof/>
                <w:webHidden/>
              </w:rPr>
              <w:instrText xml:space="preserve"> PAGEREF _Toc96673726 \h </w:instrText>
            </w:r>
            <w:r>
              <w:rPr>
                <w:noProof/>
                <w:webHidden/>
              </w:rPr>
            </w:r>
            <w:r>
              <w:rPr>
                <w:noProof/>
                <w:webHidden/>
              </w:rPr>
              <w:fldChar w:fldCharType="separate"/>
            </w:r>
            <w:r>
              <w:rPr>
                <w:noProof/>
                <w:webHidden/>
              </w:rPr>
              <w:t>13</w:t>
            </w:r>
            <w:r>
              <w:rPr>
                <w:noProof/>
                <w:webHidden/>
              </w:rPr>
              <w:fldChar w:fldCharType="end"/>
            </w:r>
          </w:hyperlink>
        </w:p>
        <w:p w14:paraId="139CA42B" w14:textId="34FDDEC3"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27" w:history="1">
            <w:r w:rsidRPr="00BC3EE9">
              <w:rPr>
                <w:rStyle w:val="Hypertextovodkaz"/>
                <w:noProof/>
              </w:rPr>
              <w:t>7</w:t>
            </w:r>
            <w:r>
              <w:rPr>
                <w:rFonts w:asciiTheme="minorHAnsi" w:eastAsiaTheme="minorEastAsia" w:hAnsiTheme="minorHAnsi" w:cstheme="minorBidi"/>
                <w:bCs w:val="0"/>
                <w:noProof/>
                <w:sz w:val="22"/>
                <w:szCs w:val="22"/>
              </w:rPr>
              <w:tab/>
            </w:r>
            <w:r w:rsidRPr="00BC3EE9">
              <w:rPr>
                <w:rStyle w:val="Hypertextovodkaz"/>
                <w:noProof/>
              </w:rPr>
              <w:t>Copywriting</w:t>
            </w:r>
            <w:r>
              <w:rPr>
                <w:noProof/>
                <w:webHidden/>
              </w:rPr>
              <w:tab/>
            </w:r>
            <w:r>
              <w:rPr>
                <w:noProof/>
                <w:webHidden/>
              </w:rPr>
              <w:fldChar w:fldCharType="begin"/>
            </w:r>
            <w:r>
              <w:rPr>
                <w:noProof/>
                <w:webHidden/>
              </w:rPr>
              <w:instrText xml:space="preserve"> PAGEREF _Toc96673727 \h </w:instrText>
            </w:r>
            <w:r>
              <w:rPr>
                <w:noProof/>
                <w:webHidden/>
              </w:rPr>
            </w:r>
            <w:r>
              <w:rPr>
                <w:noProof/>
                <w:webHidden/>
              </w:rPr>
              <w:fldChar w:fldCharType="separate"/>
            </w:r>
            <w:r>
              <w:rPr>
                <w:noProof/>
                <w:webHidden/>
              </w:rPr>
              <w:t>14</w:t>
            </w:r>
            <w:r>
              <w:rPr>
                <w:noProof/>
                <w:webHidden/>
              </w:rPr>
              <w:fldChar w:fldCharType="end"/>
            </w:r>
          </w:hyperlink>
        </w:p>
        <w:p w14:paraId="7B52B426" w14:textId="148DAC92"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8" w:history="1">
            <w:r w:rsidRPr="00BC3EE9">
              <w:rPr>
                <w:rStyle w:val="Hypertextovodkaz"/>
                <w:noProof/>
              </w:rPr>
              <w:t>7.1</w:t>
            </w:r>
            <w:r>
              <w:rPr>
                <w:rFonts w:asciiTheme="minorHAnsi" w:eastAsiaTheme="minorEastAsia" w:hAnsiTheme="minorHAnsi" w:cstheme="minorBidi"/>
                <w:noProof/>
                <w:sz w:val="22"/>
                <w:szCs w:val="22"/>
              </w:rPr>
              <w:tab/>
            </w:r>
            <w:r w:rsidRPr="00BC3EE9">
              <w:rPr>
                <w:rStyle w:val="Hypertextovodkaz"/>
                <w:noProof/>
              </w:rPr>
              <w:t>Definice copywritingu</w:t>
            </w:r>
            <w:r>
              <w:rPr>
                <w:noProof/>
                <w:webHidden/>
              </w:rPr>
              <w:tab/>
            </w:r>
            <w:r>
              <w:rPr>
                <w:noProof/>
                <w:webHidden/>
              </w:rPr>
              <w:fldChar w:fldCharType="begin"/>
            </w:r>
            <w:r>
              <w:rPr>
                <w:noProof/>
                <w:webHidden/>
              </w:rPr>
              <w:instrText xml:space="preserve"> PAGEREF _Toc96673728 \h </w:instrText>
            </w:r>
            <w:r>
              <w:rPr>
                <w:noProof/>
                <w:webHidden/>
              </w:rPr>
            </w:r>
            <w:r>
              <w:rPr>
                <w:noProof/>
                <w:webHidden/>
              </w:rPr>
              <w:fldChar w:fldCharType="separate"/>
            </w:r>
            <w:r>
              <w:rPr>
                <w:noProof/>
                <w:webHidden/>
              </w:rPr>
              <w:t>14</w:t>
            </w:r>
            <w:r>
              <w:rPr>
                <w:noProof/>
                <w:webHidden/>
              </w:rPr>
              <w:fldChar w:fldCharType="end"/>
            </w:r>
          </w:hyperlink>
        </w:p>
        <w:p w14:paraId="2ED60E4A" w14:textId="73D030FA"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29" w:history="1">
            <w:r w:rsidRPr="00BC3EE9">
              <w:rPr>
                <w:rStyle w:val="Hypertextovodkaz"/>
                <w:noProof/>
              </w:rPr>
              <w:t>7.2</w:t>
            </w:r>
            <w:r>
              <w:rPr>
                <w:rFonts w:asciiTheme="minorHAnsi" w:eastAsiaTheme="minorEastAsia" w:hAnsiTheme="minorHAnsi" w:cstheme="minorBidi"/>
                <w:noProof/>
                <w:sz w:val="22"/>
                <w:szCs w:val="22"/>
              </w:rPr>
              <w:tab/>
            </w:r>
            <w:r w:rsidRPr="00BC3EE9">
              <w:rPr>
                <w:rStyle w:val="Hypertextovodkaz"/>
                <w:noProof/>
              </w:rPr>
              <w:t>Úspěšný copywriting</w:t>
            </w:r>
            <w:r>
              <w:rPr>
                <w:noProof/>
                <w:webHidden/>
              </w:rPr>
              <w:tab/>
            </w:r>
            <w:r>
              <w:rPr>
                <w:noProof/>
                <w:webHidden/>
              </w:rPr>
              <w:fldChar w:fldCharType="begin"/>
            </w:r>
            <w:r>
              <w:rPr>
                <w:noProof/>
                <w:webHidden/>
              </w:rPr>
              <w:instrText xml:space="preserve"> PAGEREF _Toc96673729 \h </w:instrText>
            </w:r>
            <w:r>
              <w:rPr>
                <w:noProof/>
                <w:webHidden/>
              </w:rPr>
            </w:r>
            <w:r>
              <w:rPr>
                <w:noProof/>
                <w:webHidden/>
              </w:rPr>
              <w:fldChar w:fldCharType="separate"/>
            </w:r>
            <w:r>
              <w:rPr>
                <w:noProof/>
                <w:webHidden/>
              </w:rPr>
              <w:t>14</w:t>
            </w:r>
            <w:r>
              <w:rPr>
                <w:noProof/>
                <w:webHidden/>
              </w:rPr>
              <w:fldChar w:fldCharType="end"/>
            </w:r>
          </w:hyperlink>
        </w:p>
        <w:p w14:paraId="64EF09B8" w14:textId="54E47033"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30" w:history="1">
            <w:r w:rsidRPr="00BC3EE9">
              <w:rPr>
                <w:rStyle w:val="Hypertextovodkaz"/>
                <w:noProof/>
              </w:rPr>
              <w:t>8</w:t>
            </w:r>
            <w:r>
              <w:rPr>
                <w:rFonts w:asciiTheme="minorHAnsi" w:eastAsiaTheme="minorEastAsia" w:hAnsiTheme="minorHAnsi" w:cstheme="minorBidi"/>
                <w:bCs w:val="0"/>
                <w:noProof/>
                <w:sz w:val="22"/>
                <w:szCs w:val="22"/>
              </w:rPr>
              <w:tab/>
            </w:r>
            <w:r w:rsidRPr="00BC3EE9">
              <w:rPr>
                <w:rStyle w:val="Hypertextovodkaz"/>
                <w:noProof/>
              </w:rPr>
              <w:t>Obsahová struktura stránek</w:t>
            </w:r>
            <w:r>
              <w:rPr>
                <w:noProof/>
                <w:webHidden/>
              </w:rPr>
              <w:tab/>
            </w:r>
            <w:r>
              <w:rPr>
                <w:noProof/>
                <w:webHidden/>
              </w:rPr>
              <w:fldChar w:fldCharType="begin"/>
            </w:r>
            <w:r>
              <w:rPr>
                <w:noProof/>
                <w:webHidden/>
              </w:rPr>
              <w:instrText xml:space="preserve"> PAGEREF _Toc96673730 \h </w:instrText>
            </w:r>
            <w:r>
              <w:rPr>
                <w:noProof/>
                <w:webHidden/>
              </w:rPr>
            </w:r>
            <w:r>
              <w:rPr>
                <w:noProof/>
                <w:webHidden/>
              </w:rPr>
              <w:fldChar w:fldCharType="separate"/>
            </w:r>
            <w:r>
              <w:rPr>
                <w:noProof/>
                <w:webHidden/>
              </w:rPr>
              <w:t>15</w:t>
            </w:r>
            <w:r>
              <w:rPr>
                <w:noProof/>
                <w:webHidden/>
              </w:rPr>
              <w:fldChar w:fldCharType="end"/>
            </w:r>
          </w:hyperlink>
        </w:p>
        <w:p w14:paraId="4154B3B5" w14:textId="7A4CEBF9"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31" w:history="1">
            <w:r w:rsidRPr="00BC3EE9">
              <w:rPr>
                <w:rStyle w:val="Hypertextovodkaz"/>
                <w:noProof/>
              </w:rPr>
              <w:t>8.1</w:t>
            </w:r>
            <w:r>
              <w:rPr>
                <w:rFonts w:asciiTheme="minorHAnsi" w:eastAsiaTheme="minorEastAsia" w:hAnsiTheme="minorHAnsi" w:cstheme="minorBidi"/>
                <w:noProof/>
                <w:sz w:val="22"/>
                <w:szCs w:val="22"/>
              </w:rPr>
              <w:tab/>
            </w:r>
            <w:r w:rsidRPr="00BC3EE9">
              <w:rPr>
                <w:rStyle w:val="Hypertextovodkaz"/>
                <w:noProof/>
              </w:rPr>
              <w:t>Pravidla struktury</w:t>
            </w:r>
            <w:r>
              <w:rPr>
                <w:noProof/>
                <w:webHidden/>
              </w:rPr>
              <w:tab/>
            </w:r>
            <w:r>
              <w:rPr>
                <w:noProof/>
                <w:webHidden/>
              </w:rPr>
              <w:fldChar w:fldCharType="begin"/>
            </w:r>
            <w:r>
              <w:rPr>
                <w:noProof/>
                <w:webHidden/>
              </w:rPr>
              <w:instrText xml:space="preserve"> PAGEREF _Toc96673731 \h </w:instrText>
            </w:r>
            <w:r>
              <w:rPr>
                <w:noProof/>
                <w:webHidden/>
              </w:rPr>
            </w:r>
            <w:r>
              <w:rPr>
                <w:noProof/>
                <w:webHidden/>
              </w:rPr>
              <w:fldChar w:fldCharType="separate"/>
            </w:r>
            <w:r>
              <w:rPr>
                <w:noProof/>
                <w:webHidden/>
              </w:rPr>
              <w:t>15</w:t>
            </w:r>
            <w:r>
              <w:rPr>
                <w:noProof/>
                <w:webHidden/>
              </w:rPr>
              <w:fldChar w:fldCharType="end"/>
            </w:r>
          </w:hyperlink>
        </w:p>
        <w:p w14:paraId="697EF4C1" w14:textId="16698AA7"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32" w:history="1">
            <w:r w:rsidRPr="00BC3EE9">
              <w:rPr>
                <w:rStyle w:val="Hypertextovodkaz"/>
                <w:noProof/>
              </w:rPr>
              <w:t>8.2</w:t>
            </w:r>
            <w:r>
              <w:rPr>
                <w:rFonts w:asciiTheme="minorHAnsi" w:eastAsiaTheme="minorEastAsia" w:hAnsiTheme="minorHAnsi" w:cstheme="minorBidi"/>
                <w:noProof/>
                <w:sz w:val="22"/>
                <w:szCs w:val="22"/>
              </w:rPr>
              <w:tab/>
            </w:r>
            <w:r w:rsidRPr="00BC3EE9">
              <w:rPr>
                <w:rStyle w:val="Hypertextovodkaz"/>
                <w:noProof/>
              </w:rPr>
              <w:t>Závěr</w:t>
            </w:r>
            <w:r>
              <w:rPr>
                <w:noProof/>
                <w:webHidden/>
              </w:rPr>
              <w:tab/>
            </w:r>
            <w:r>
              <w:rPr>
                <w:noProof/>
                <w:webHidden/>
              </w:rPr>
              <w:fldChar w:fldCharType="begin"/>
            </w:r>
            <w:r>
              <w:rPr>
                <w:noProof/>
                <w:webHidden/>
              </w:rPr>
              <w:instrText xml:space="preserve"> PAGEREF _Toc96673732 \h </w:instrText>
            </w:r>
            <w:r>
              <w:rPr>
                <w:noProof/>
                <w:webHidden/>
              </w:rPr>
            </w:r>
            <w:r>
              <w:rPr>
                <w:noProof/>
                <w:webHidden/>
              </w:rPr>
              <w:fldChar w:fldCharType="separate"/>
            </w:r>
            <w:r>
              <w:rPr>
                <w:noProof/>
                <w:webHidden/>
              </w:rPr>
              <w:t>15</w:t>
            </w:r>
            <w:r>
              <w:rPr>
                <w:noProof/>
                <w:webHidden/>
              </w:rPr>
              <w:fldChar w:fldCharType="end"/>
            </w:r>
          </w:hyperlink>
        </w:p>
        <w:p w14:paraId="46806D53" w14:textId="36BDF3A3"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33" w:history="1">
            <w:r w:rsidRPr="00BC3EE9">
              <w:rPr>
                <w:rStyle w:val="Hypertextovodkaz"/>
                <w:noProof/>
              </w:rPr>
              <w:t>9</w:t>
            </w:r>
            <w:r>
              <w:rPr>
                <w:rFonts w:asciiTheme="minorHAnsi" w:eastAsiaTheme="minorEastAsia" w:hAnsiTheme="minorHAnsi" w:cstheme="minorBidi"/>
                <w:bCs w:val="0"/>
                <w:noProof/>
                <w:sz w:val="22"/>
                <w:szCs w:val="22"/>
              </w:rPr>
              <w:tab/>
            </w:r>
            <w:r w:rsidRPr="00BC3EE9">
              <w:rPr>
                <w:rStyle w:val="Hypertextovodkaz"/>
                <w:noProof/>
              </w:rPr>
              <w:t>UI/UX struktura</w:t>
            </w:r>
            <w:r>
              <w:rPr>
                <w:noProof/>
                <w:webHidden/>
              </w:rPr>
              <w:tab/>
            </w:r>
            <w:r>
              <w:rPr>
                <w:noProof/>
                <w:webHidden/>
              </w:rPr>
              <w:fldChar w:fldCharType="begin"/>
            </w:r>
            <w:r>
              <w:rPr>
                <w:noProof/>
                <w:webHidden/>
              </w:rPr>
              <w:instrText xml:space="preserve"> PAGEREF _Toc96673733 \h </w:instrText>
            </w:r>
            <w:r>
              <w:rPr>
                <w:noProof/>
                <w:webHidden/>
              </w:rPr>
            </w:r>
            <w:r>
              <w:rPr>
                <w:noProof/>
                <w:webHidden/>
              </w:rPr>
              <w:fldChar w:fldCharType="separate"/>
            </w:r>
            <w:r>
              <w:rPr>
                <w:noProof/>
                <w:webHidden/>
              </w:rPr>
              <w:t>16</w:t>
            </w:r>
            <w:r>
              <w:rPr>
                <w:noProof/>
                <w:webHidden/>
              </w:rPr>
              <w:fldChar w:fldCharType="end"/>
            </w:r>
          </w:hyperlink>
        </w:p>
        <w:p w14:paraId="47EEE17E" w14:textId="57F71EBA"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34" w:history="1">
            <w:r w:rsidRPr="00BC3EE9">
              <w:rPr>
                <w:rStyle w:val="Hypertextovodkaz"/>
                <w:noProof/>
              </w:rPr>
              <w:t>9.1</w:t>
            </w:r>
            <w:r>
              <w:rPr>
                <w:rFonts w:asciiTheme="minorHAnsi" w:eastAsiaTheme="minorEastAsia" w:hAnsiTheme="minorHAnsi" w:cstheme="minorBidi"/>
                <w:noProof/>
                <w:sz w:val="22"/>
                <w:szCs w:val="22"/>
              </w:rPr>
              <w:tab/>
            </w:r>
            <w:r w:rsidRPr="00BC3EE9">
              <w:rPr>
                <w:rStyle w:val="Hypertextovodkaz"/>
                <w:noProof/>
              </w:rPr>
              <w:t>Definice</w:t>
            </w:r>
            <w:r>
              <w:rPr>
                <w:noProof/>
                <w:webHidden/>
              </w:rPr>
              <w:tab/>
            </w:r>
            <w:r>
              <w:rPr>
                <w:noProof/>
                <w:webHidden/>
              </w:rPr>
              <w:fldChar w:fldCharType="begin"/>
            </w:r>
            <w:r>
              <w:rPr>
                <w:noProof/>
                <w:webHidden/>
              </w:rPr>
              <w:instrText xml:space="preserve"> PAGEREF _Toc96673734 \h </w:instrText>
            </w:r>
            <w:r>
              <w:rPr>
                <w:noProof/>
                <w:webHidden/>
              </w:rPr>
            </w:r>
            <w:r>
              <w:rPr>
                <w:noProof/>
                <w:webHidden/>
              </w:rPr>
              <w:fldChar w:fldCharType="separate"/>
            </w:r>
            <w:r>
              <w:rPr>
                <w:noProof/>
                <w:webHidden/>
              </w:rPr>
              <w:t>16</w:t>
            </w:r>
            <w:r>
              <w:rPr>
                <w:noProof/>
                <w:webHidden/>
              </w:rPr>
              <w:fldChar w:fldCharType="end"/>
            </w:r>
          </w:hyperlink>
        </w:p>
        <w:p w14:paraId="324D7E88" w14:textId="78028574"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35" w:history="1">
            <w:r w:rsidRPr="00BC3EE9">
              <w:rPr>
                <w:rStyle w:val="Hypertextovodkaz"/>
                <w:noProof/>
              </w:rPr>
              <w:t>9.2</w:t>
            </w:r>
            <w:r>
              <w:rPr>
                <w:rFonts w:asciiTheme="minorHAnsi" w:eastAsiaTheme="minorEastAsia" w:hAnsiTheme="minorHAnsi" w:cstheme="minorBidi"/>
                <w:noProof/>
                <w:sz w:val="22"/>
                <w:szCs w:val="22"/>
              </w:rPr>
              <w:tab/>
            </w:r>
            <w:r w:rsidRPr="00BC3EE9">
              <w:rPr>
                <w:rStyle w:val="Hypertextovodkaz"/>
                <w:noProof/>
              </w:rPr>
              <w:t>Postup při tvorbě návrhu</w:t>
            </w:r>
            <w:r>
              <w:rPr>
                <w:noProof/>
                <w:webHidden/>
              </w:rPr>
              <w:tab/>
            </w:r>
            <w:r>
              <w:rPr>
                <w:noProof/>
                <w:webHidden/>
              </w:rPr>
              <w:fldChar w:fldCharType="begin"/>
            </w:r>
            <w:r>
              <w:rPr>
                <w:noProof/>
                <w:webHidden/>
              </w:rPr>
              <w:instrText xml:space="preserve"> PAGEREF _Toc96673735 \h </w:instrText>
            </w:r>
            <w:r>
              <w:rPr>
                <w:noProof/>
                <w:webHidden/>
              </w:rPr>
            </w:r>
            <w:r>
              <w:rPr>
                <w:noProof/>
                <w:webHidden/>
              </w:rPr>
              <w:fldChar w:fldCharType="separate"/>
            </w:r>
            <w:r>
              <w:rPr>
                <w:noProof/>
                <w:webHidden/>
              </w:rPr>
              <w:t>16</w:t>
            </w:r>
            <w:r>
              <w:rPr>
                <w:noProof/>
                <w:webHidden/>
              </w:rPr>
              <w:fldChar w:fldCharType="end"/>
            </w:r>
          </w:hyperlink>
        </w:p>
        <w:p w14:paraId="61FC067D" w14:textId="3A91FEC5"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36" w:history="1">
            <w:r w:rsidRPr="00BC3EE9">
              <w:rPr>
                <w:rStyle w:val="Hypertextovodkaz"/>
                <w:noProof/>
              </w:rPr>
              <w:t>10</w:t>
            </w:r>
            <w:r>
              <w:rPr>
                <w:rFonts w:asciiTheme="minorHAnsi" w:eastAsiaTheme="minorEastAsia" w:hAnsiTheme="minorHAnsi" w:cstheme="minorBidi"/>
                <w:bCs w:val="0"/>
                <w:noProof/>
                <w:sz w:val="22"/>
                <w:szCs w:val="22"/>
              </w:rPr>
              <w:tab/>
            </w:r>
            <w:r w:rsidRPr="00BC3EE9">
              <w:rPr>
                <w:rStyle w:val="Hypertextovodkaz"/>
                <w:noProof/>
              </w:rPr>
              <w:t>Proces kódování webu</w:t>
            </w:r>
            <w:r>
              <w:rPr>
                <w:noProof/>
                <w:webHidden/>
              </w:rPr>
              <w:tab/>
            </w:r>
            <w:r>
              <w:rPr>
                <w:noProof/>
                <w:webHidden/>
              </w:rPr>
              <w:fldChar w:fldCharType="begin"/>
            </w:r>
            <w:r>
              <w:rPr>
                <w:noProof/>
                <w:webHidden/>
              </w:rPr>
              <w:instrText xml:space="preserve"> PAGEREF _Toc96673736 \h </w:instrText>
            </w:r>
            <w:r>
              <w:rPr>
                <w:noProof/>
                <w:webHidden/>
              </w:rPr>
            </w:r>
            <w:r>
              <w:rPr>
                <w:noProof/>
                <w:webHidden/>
              </w:rPr>
              <w:fldChar w:fldCharType="separate"/>
            </w:r>
            <w:r>
              <w:rPr>
                <w:noProof/>
                <w:webHidden/>
              </w:rPr>
              <w:t>19</w:t>
            </w:r>
            <w:r>
              <w:rPr>
                <w:noProof/>
                <w:webHidden/>
              </w:rPr>
              <w:fldChar w:fldCharType="end"/>
            </w:r>
          </w:hyperlink>
        </w:p>
        <w:p w14:paraId="1C91D682" w14:textId="30CC968E"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37" w:history="1">
            <w:r w:rsidRPr="00BC3EE9">
              <w:rPr>
                <w:rStyle w:val="Hypertextovodkaz"/>
                <w:noProof/>
              </w:rPr>
              <w:t>10.1</w:t>
            </w:r>
            <w:r>
              <w:rPr>
                <w:rFonts w:asciiTheme="minorHAnsi" w:eastAsiaTheme="minorEastAsia" w:hAnsiTheme="minorHAnsi" w:cstheme="minorBidi"/>
                <w:noProof/>
                <w:sz w:val="22"/>
                <w:szCs w:val="22"/>
              </w:rPr>
              <w:tab/>
            </w:r>
            <w:r w:rsidRPr="00BC3EE9">
              <w:rPr>
                <w:rStyle w:val="Hypertextovodkaz"/>
                <w:noProof/>
              </w:rPr>
              <w:t>Teorie kódování</w:t>
            </w:r>
            <w:r>
              <w:rPr>
                <w:noProof/>
                <w:webHidden/>
              </w:rPr>
              <w:tab/>
            </w:r>
            <w:r>
              <w:rPr>
                <w:noProof/>
                <w:webHidden/>
              </w:rPr>
              <w:fldChar w:fldCharType="begin"/>
            </w:r>
            <w:r>
              <w:rPr>
                <w:noProof/>
                <w:webHidden/>
              </w:rPr>
              <w:instrText xml:space="preserve"> PAGEREF _Toc96673737 \h </w:instrText>
            </w:r>
            <w:r>
              <w:rPr>
                <w:noProof/>
                <w:webHidden/>
              </w:rPr>
            </w:r>
            <w:r>
              <w:rPr>
                <w:noProof/>
                <w:webHidden/>
              </w:rPr>
              <w:fldChar w:fldCharType="separate"/>
            </w:r>
            <w:r>
              <w:rPr>
                <w:noProof/>
                <w:webHidden/>
              </w:rPr>
              <w:t>19</w:t>
            </w:r>
            <w:r>
              <w:rPr>
                <w:noProof/>
                <w:webHidden/>
              </w:rPr>
              <w:fldChar w:fldCharType="end"/>
            </w:r>
          </w:hyperlink>
        </w:p>
        <w:p w14:paraId="21DEFEB0" w14:textId="3D862B90" w:rsidR="000B42CD" w:rsidRDefault="000B42CD">
          <w:pPr>
            <w:pStyle w:val="Obsah3"/>
            <w:tabs>
              <w:tab w:val="left" w:pos="960"/>
              <w:tab w:val="right" w:leader="dot" w:pos="9061"/>
            </w:tabs>
            <w:rPr>
              <w:rFonts w:asciiTheme="minorHAnsi" w:eastAsiaTheme="minorEastAsia" w:hAnsiTheme="minorHAnsi" w:cstheme="minorBidi"/>
              <w:iCs w:val="0"/>
              <w:noProof/>
              <w:sz w:val="22"/>
              <w:szCs w:val="22"/>
            </w:rPr>
          </w:pPr>
          <w:hyperlink w:anchor="_Toc96673738" w:history="1">
            <w:r w:rsidRPr="00BC3EE9">
              <w:rPr>
                <w:rStyle w:val="Hypertextovodkaz"/>
                <w:noProof/>
              </w:rPr>
              <w:t>10.1.1</w:t>
            </w:r>
            <w:r>
              <w:rPr>
                <w:rFonts w:asciiTheme="minorHAnsi" w:eastAsiaTheme="minorEastAsia" w:hAnsiTheme="minorHAnsi" w:cstheme="minorBidi"/>
                <w:iCs w:val="0"/>
                <w:noProof/>
                <w:sz w:val="22"/>
                <w:szCs w:val="22"/>
              </w:rPr>
              <w:tab/>
            </w:r>
            <w:r w:rsidRPr="00BC3EE9">
              <w:rPr>
                <w:rStyle w:val="Hypertextovodkaz"/>
                <w:noProof/>
              </w:rPr>
              <w:t>Co je kódování?</w:t>
            </w:r>
            <w:r>
              <w:rPr>
                <w:noProof/>
                <w:webHidden/>
              </w:rPr>
              <w:tab/>
            </w:r>
            <w:r>
              <w:rPr>
                <w:noProof/>
                <w:webHidden/>
              </w:rPr>
              <w:fldChar w:fldCharType="begin"/>
            </w:r>
            <w:r>
              <w:rPr>
                <w:noProof/>
                <w:webHidden/>
              </w:rPr>
              <w:instrText xml:space="preserve"> PAGEREF _Toc96673738 \h </w:instrText>
            </w:r>
            <w:r>
              <w:rPr>
                <w:noProof/>
                <w:webHidden/>
              </w:rPr>
            </w:r>
            <w:r>
              <w:rPr>
                <w:noProof/>
                <w:webHidden/>
              </w:rPr>
              <w:fldChar w:fldCharType="separate"/>
            </w:r>
            <w:r>
              <w:rPr>
                <w:noProof/>
                <w:webHidden/>
              </w:rPr>
              <w:t>19</w:t>
            </w:r>
            <w:r>
              <w:rPr>
                <w:noProof/>
                <w:webHidden/>
              </w:rPr>
              <w:fldChar w:fldCharType="end"/>
            </w:r>
          </w:hyperlink>
        </w:p>
        <w:p w14:paraId="02DD6807" w14:textId="4CFC7001" w:rsidR="000B42CD" w:rsidRDefault="000B42CD">
          <w:pPr>
            <w:pStyle w:val="Obsah3"/>
            <w:tabs>
              <w:tab w:val="left" w:pos="960"/>
              <w:tab w:val="right" w:leader="dot" w:pos="9061"/>
            </w:tabs>
            <w:rPr>
              <w:rFonts w:asciiTheme="minorHAnsi" w:eastAsiaTheme="minorEastAsia" w:hAnsiTheme="minorHAnsi" w:cstheme="minorBidi"/>
              <w:iCs w:val="0"/>
              <w:noProof/>
              <w:sz w:val="22"/>
              <w:szCs w:val="22"/>
            </w:rPr>
          </w:pPr>
          <w:hyperlink w:anchor="_Toc96673739" w:history="1">
            <w:r w:rsidRPr="00BC3EE9">
              <w:rPr>
                <w:rStyle w:val="Hypertextovodkaz"/>
                <w:noProof/>
              </w:rPr>
              <w:t>10.1.2</w:t>
            </w:r>
            <w:r>
              <w:rPr>
                <w:rFonts w:asciiTheme="minorHAnsi" w:eastAsiaTheme="minorEastAsia" w:hAnsiTheme="minorHAnsi" w:cstheme="minorBidi"/>
                <w:iCs w:val="0"/>
                <w:noProof/>
                <w:sz w:val="22"/>
                <w:szCs w:val="22"/>
              </w:rPr>
              <w:tab/>
            </w:r>
            <w:r w:rsidRPr="00BC3EE9">
              <w:rPr>
                <w:rStyle w:val="Hypertextovodkaz"/>
                <w:noProof/>
              </w:rPr>
              <w:t>Prostředky pro kódování</w:t>
            </w:r>
            <w:r>
              <w:rPr>
                <w:noProof/>
                <w:webHidden/>
              </w:rPr>
              <w:tab/>
            </w:r>
            <w:r>
              <w:rPr>
                <w:noProof/>
                <w:webHidden/>
              </w:rPr>
              <w:fldChar w:fldCharType="begin"/>
            </w:r>
            <w:r>
              <w:rPr>
                <w:noProof/>
                <w:webHidden/>
              </w:rPr>
              <w:instrText xml:space="preserve"> PAGEREF _Toc96673739 \h </w:instrText>
            </w:r>
            <w:r>
              <w:rPr>
                <w:noProof/>
                <w:webHidden/>
              </w:rPr>
            </w:r>
            <w:r>
              <w:rPr>
                <w:noProof/>
                <w:webHidden/>
              </w:rPr>
              <w:fldChar w:fldCharType="separate"/>
            </w:r>
            <w:r>
              <w:rPr>
                <w:noProof/>
                <w:webHidden/>
              </w:rPr>
              <w:t>19</w:t>
            </w:r>
            <w:r>
              <w:rPr>
                <w:noProof/>
                <w:webHidden/>
              </w:rPr>
              <w:fldChar w:fldCharType="end"/>
            </w:r>
          </w:hyperlink>
        </w:p>
        <w:p w14:paraId="02EC8FF7" w14:textId="1DC84A7E"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40" w:history="1">
            <w:r w:rsidRPr="00BC3EE9">
              <w:rPr>
                <w:rStyle w:val="Hypertextovodkaz"/>
                <w:noProof/>
              </w:rPr>
              <w:t>10.2</w:t>
            </w:r>
            <w:r>
              <w:rPr>
                <w:rFonts w:asciiTheme="minorHAnsi" w:eastAsiaTheme="minorEastAsia" w:hAnsiTheme="minorHAnsi" w:cstheme="minorBidi"/>
                <w:noProof/>
                <w:sz w:val="22"/>
                <w:szCs w:val="22"/>
              </w:rPr>
              <w:tab/>
            </w:r>
            <w:r w:rsidRPr="00BC3EE9">
              <w:rPr>
                <w:rStyle w:val="Hypertextovodkaz"/>
                <w:noProof/>
              </w:rPr>
              <w:t>Rozvržení</w:t>
            </w:r>
            <w:r>
              <w:rPr>
                <w:noProof/>
                <w:webHidden/>
              </w:rPr>
              <w:tab/>
            </w:r>
            <w:r>
              <w:rPr>
                <w:noProof/>
                <w:webHidden/>
              </w:rPr>
              <w:fldChar w:fldCharType="begin"/>
            </w:r>
            <w:r>
              <w:rPr>
                <w:noProof/>
                <w:webHidden/>
              </w:rPr>
              <w:instrText xml:space="preserve"> PAGEREF _Toc96673740 \h </w:instrText>
            </w:r>
            <w:r>
              <w:rPr>
                <w:noProof/>
                <w:webHidden/>
              </w:rPr>
            </w:r>
            <w:r>
              <w:rPr>
                <w:noProof/>
                <w:webHidden/>
              </w:rPr>
              <w:fldChar w:fldCharType="separate"/>
            </w:r>
            <w:r>
              <w:rPr>
                <w:noProof/>
                <w:webHidden/>
              </w:rPr>
              <w:t>20</w:t>
            </w:r>
            <w:r>
              <w:rPr>
                <w:noProof/>
                <w:webHidden/>
              </w:rPr>
              <w:fldChar w:fldCharType="end"/>
            </w:r>
          </w:hyperlink>
        </w:p>
        <w:p w14:paraId="485BABC8" w14:textId="6425E058" w:rsidR="000B42CD" w:rsidRDefault="000B42CD">
          <w:pPr>
            <w:pStyle w:val="Obsah3"/>
            <w:tabs>
              <w:tab w:val="left" w:pos="960"/>
              <w:tab w:val="right" w:leader="dot" w:pos="9061"/>
            </w:tabs>
            <w:rPr>
              <w:rFonts w:asciiTheme="minorHAnsi" w:eastAsiaTheme="minorEastAsia" w:hAnsiTheme="minorHAnsi" w:cstheme="minorBidi"/>
              <w:iCs w:val="0"/>
              <w:noProof/>
              <w:sz w:val="22"/>
              <w:szCs w:val="22"/>
            </w:rPr>
          </w:pPr>
          <w:hyperlink w:anchor="_Toc96673741" w:history="1">
            <w:r w:rsidRPr="00BC3EE9">
              <w:rPr>
                <w:rStyle w:val="Hypertextovodkaz"/>
                <w:noProof/>
              </w:rPr>
              <w:t>10.2.1</w:t>
            </w:r>
            <w:r>
              <w:rPr>
                <w:rFonts w:asciiTheme="minorHAnsi" w:eastAsiaTheme="minorEastAsia" w:hAnsiTheme="minorHAnsi" w:cstheme="minorBidi"/>
                <w:iCs w:val="0"/>
                <w:noProof/>
                <w:sz w:val="22"/>
                <w:szCs w:val="22"/>
              </w:rPr>
              <w:tab/>
            </w:r>
            <w:r w:rsidRPr="00BC3EE9">
              <w:rPr>
                <w:rStyle w:val="Hypertextovodkaz"/>
                <w:noProof/>
              </w:rPr>
              <w:t>Pomocí jazyků HTML a CSS</w:t>
            </w:r>
            <w:r>
              <w:rPr>
                <w:noProof/>
                <w:webHidden/>
              </w:rPr>
              <w:tab/>
            </w:r>
            <w:r>
              <w:rPr>
                <w:noProof/>
                <w:webHidden/>
              </w:rPr>
              <w:fldChar w:fldCharType="begin"/>
            </w:r>
            <w:r>
              <w:rPr>
                <w:noProof/>
                <w:webHidden/>
              </w:rPr>
              <w:instrText xml:space="preserve"> PAGEREF _Toc96673741 \h </w:instrText>
            </w:r>
            <w:r>
              <w:rPr>
                <w:noProof/>
                <w:webHidden/>
              </w:rPr>
            </w:r>
            <w:r>
              <w:rPr>
                <w:noProof/>
                <w:webHidden/>
              </w:rPr>
              <w:fldChar w:fldCharType="separate"/>
            </w:r>
            <w:r>
              <w:rPr>
                <w:noProof/>
                <w:webHidden/>
              </w:rPr>
              <w:t>20</w:t>
            </w:r>
            <w:r>
              <w:rPr>
                <w:noProof/>
                <w:webHidden/>
              </w:rPr>
              <w:fldChar w:fldCharType="end"/>
            </w:r>
          </w:hyperlink>
        </w:p>
        <w:p w14:paraId="7FD9F934" w14:textId="7037FA6E"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42" w:history="1">
            <w:r w:rsidRPr="00BC3EE9">
              <w:rPr>
                <w:rStyle w:val="Hypertextovodkaz"/>
                <w:noProof/>
              </w:rPr>
              <w:t>10.3</w:t>
            </w:r>
            <w:r>
              <w:rPr>
                <w:rFonts w:asciiTheme="minorHAnsi" w:eastAsiaTheme="minorEastAsia" w:hAnsiTheme="minorHAnsi" w:cstheme="minorBidi"/>
                <w:noProof/>
                <w:sz w:val="22"/>
                <w:szCs w:val="22"/>
              </w:rPr>
              <w:tab/>
            </w:r>
            <w:r w:rsidRPr="00BC3EE9">
              <w:rPr>
                <w:rStyle w:val="Hypertextovodkaz"/>
                <w:noProof/>
              </w:rPr>
              <w:t>Responzibilita</w:t>
            </w:r>
            <w:r>
              <w:rPr>
                <w:noProof/>
                <w:webHidden/>
              </w:rPr>
              <w:tab/>
            </w:r>
            <w:r>
              <w:rPr>
                <w:noProof/>
                <w:webHidden/>
              </w:rPr>
              <w:fldChar w:fldCharType="begin"/>
            </w:r>
            <w:r>
              <w:rPr>
                <w:noProof/>
                <w:webHidden/>
              </w:rPr>
              <w:instrText xml:space="preserve"> PAGEREF _Toc96673742 \h </w:instrText>
            </w:r>
            <w:r>
              <w:rPr>
                <w:noProof/>
                <w:webHidden/>
              </w:rPr>
            </w:r>
            <w:r>
              <w:rPr>
                <w:noProof/>
                <w:webHidden/>
              </w:rPr>
              <w:fldChar w:fldCharType="separate"/>
            </w:r>
            <w:r>
              <w:rPr>
                <w:noProof/>
                <w:webHidden/>
              </w:rPr>
              <w:t>21</w:t>
            </w:r>
            <w:r>
              <w:rPr>
                <w:noProof/>
                <w:webHidden/>
              </w:rPr>
              <w:fldChar w:fldCharType="end"/>
            </w:r>
          </w:hyperlink>
        </w:p>
        <w:p w14:paraId="683A4B7B" w14:textId="41882CCE" w:rsidR="000B42CD" w:rsidRDefault="000B42CD">
          <w:pPr>
            <w:pStyle w:val="Obsah3"/>
            <w:tabs>
              <w:tab w:val="left" w:pos="960"/>
              <w:tab w:val="right" w:leader="dot" w:pos="9061"/>
            </w:tabs>
            <w:rPr>
              <w:rFonts w:asciiTheme="minorHAnsi" w:eastAsiaTheme="minorEastAsia" w:hAnsiTheme="minorHAnsi" w:cstheme="minorBidi"/>
              <w:iCs w:val="0"/>
              <w:noProof/>
              <w:sz w:val="22"/>
              <w:szCs w:val="22"/>
            </w:rPr>
          </w:pPr>
          <w:hyperlink w:anchor="_Toc96673743" w:history="1">
            <w:r w:rsidRPr="00BC3EE9">
              <w:rPr>
                <w:rStyle w:val="Hypertextovodkaz"/>
                <w:noProof/>
              </w:rPr>
              <w:t>10.3.1</w:t>
            </w:r>
            <w:r>
              <w:rPr>
                <w:rFonts w:asciiTheme="minorHAnsi" w:eastAsiaTheme="minorEastAsia" w:hAnsiTheme="minorHAnsi" w:cstheme="minorBidi"/>
                <w:iCs w:val="0"/>
                <w:noProof/>
                <w:sz w:val="22"/>
                <w:szCs w:val="22"/>
              </w:rPr>
              <w:tab/>
            </w:r>
            <w:r w:rsidRPr="00BC3EE9">
              <w:rPr>
                <w:rStyle w:val="Hypertextovodkaz"/>
                <w:noProof/>
              </w:rPr>
              <w:t>Adaptivní web</w:t>
            </w:r>
            <w:r>
              <w:rPr>
                <w:noProof/>
                <w:webHidden/>
              </w:rPr>
              <w:tab/>
            </w:r>
            <w:r>
              <w:rPr>
                <w:noProof/>
                <w:webHidden/>
              </w:rPr>
              <w:fldChar w:fldCharType="begin"/>
            </w:r>
            <w:r>
              <w:rPr>
                <w:noProof/>
                <w:webHidden/>
              </w:rPr>
              <w:instrText xml:space="preserve"> PAGEREF _Toc96673743 \h </w:instrText>
            </w:r>
            <w:r>
              <w:rPr>
                <w:noProof/>
                <w:webHidden/>
              </w:rPr>
            </w:r>
            <w:r>
              <w:rPr>
                <w:noProof/>
                <w:webHidden/>
              </w:rPr>
              <w:fldChar w:fldCharType="separate"/>
            </w:r>
            <w:r>
              <w:rPr>
                <w:noProof/>
                <w:webHidden/>
              </w:rPr>
              <w:t>21</w:t>
            </w:r>
            <w:r>
              <w:rPr>
                <w:noProof/>
                <w:webHidden/>
              </w:rPr>
              <w:fldChar w:fldCharType="end"/>
            </w:r>
          </w:hyperlink>
        </w:p>
        <w:p w14:paraId="1F6E96CF" w14:textId="651E7368" w:rsidR="000B42CD" w:rsidRDefault="000B42CD">
          <w:pPr>
            <w:pStyle w:val="Obsah3"/>
            <w:tabs>
              <w:tab w:val="left" w:pos="960"/>
              <w:tab w:val="right" w:leader="dot" w:pos="9061"/>
            </w:tabs>
            <w:rPr>
              <w:rFonts w:asciiTheme="minorHAnsi" w:eastAsiaTheme="minorEastAsia" w:hAnsiTheme="minorHAnsi" w:cstheme="minorBidi"/>
              <w:iCs w:val="0"/>
              <w:noProof/>
              <w:sz w:val="22"/>
              <w:szCs w:val="22"/>
            </w:rPr>
          </w:pPr>
          <w:hyperlink w:anchor="_Toc96673744" w:history="1">
            <w:r w:rsidRPr="00BC3EE9">
              <w:rPr>
                <w:rStyle w:val="Hypertextovodkaz"/>
                <w:noProof/>
              </w:rPr>
              <w:t>10.3.2</w:t>
            </w:r>
            <w:r>
              <w:rPr>
                <w:rFonts w:asciiTheme="minorHAnsi" w:eastAsiaTheme="minorEastAsia" w:hAnsiTheme="minorHAnsi" w:cstheme="minorBidi"/>
                <w:iCs w:val="0"/>
                <w:noProof/>
                <w:sz w:val="22"/>
                <w:szCs w:val="22"/>
              </w:rPr>
              <w:tab/>
            </w:r>
            <w:r w:rsidRPr="00BC3EE9">
              <w:rPr>
                <w:rStyle w:val="Hypertextovodkaz"/>
                <w:noProof/>
              </w:rPr>
              <w:t>Responzivní web</w:t>
            </w:r>
            <w:r>
              <w:rPr>
                <w:noProof/>
                <w:webHidden/>
              </w:rPr>
              <w:tab/>
            </w:r>
            <w:r>
              <w:rPr>
                <w:noProof/>
                <w:webHidden/>
              </w:rPr>
              <w:fldChar w:fldCharType="begin"/>
            </w:r>
            <w:r>
              <w:rPr>
                <w:noProof/>
                <w:webHidden/>
              </w:rPr>
              <w:instrText xml:space="preserve"> PAGEREF _Toc96673744 \h </w:instrText>
            </w:r>
            <w:r>
              <w:rPr>
                <w:noProof/>
                <w:webHidden/>
              </w:rPr>
            </w:r>
            <w:r>
              <w:rPr>
                <w:noProof/>
                <w:webHidden/>
              </w:rPr>
              <w:fldChar w:fldCharType="separate"/>
            </w:r>
            <w:r>
              <w:rPr>
                <w:noProof/>
                <w:webHidden/>
              </w:rPr>
              <w:t>22</w:t>
            </w:r>
            <w:r>
              <w:rPr>
                <w:noProof/>
                <w:webHidden/>
              </w:rPr>
              <w:fldChar w:fldCharType="end"/>
            </w:r>
          </w:hyperlink>
        </w:p>
        <w:p w14:paraId="709C56F7" w14:textId="74798EFB"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45" w:history="1">
            <w:r w:rsidRPr="00BC3EE9">
              <w:rPr>
                <w:rStyle w:val="Hypertextovodkaz"/>
                <w:noProof/>
              </w:rPr>
              <w:t>11</w:t>
            </w:r>
            <w:r>
              <w:rPr>
                <w:rFonts w:asciiTheme="minorHAnsi" w:eastAsiaTheme="minorEastAsia" w:hAnsiTheme="minorHAnsi" w:cstheme="minorBidi"/>
                <w:bCs w:val="0"/>
                <w:noProof/>
                <w:sz w:val="22"/>
                <w:szCs w:val="22"/>
              </w:rPr>
              <w:tab/>
            </w:r>
            <w:r w:rsidRPr="00BC3EE9">
              <w:rPr>
                <w:rStyle w:val="Hypertextovodkaz"/>
                <w:noProof/>
              </w:rPr>
              <w:t>Nasazení na hosting</w:t>
            </w:r>
            <w:r>
              <w:rPr>
                <w:noProof/>
                <w:webHidden/>
              </w:rPr>
              <w:tab/>
            </w:r>
            <w:r>
              <w:rPr>
                <w:noProof/>
                <w:webHidden/>
              </w:rPr>
              <w:fldChar w:fldCharType="begin"/>
            </w:r>
            <w:r>
              <w:rPr>
                <w:noProof/>
                <w:webHidden/>
              </w:rPr>
              <w:instrText xml:space="preserve"> PAGEREF _Toc96673745 \h </w:instrText>
            </w:r>
            <w:r>
              <w:rPr>
                <w:noProof/>
                <w:webHidden/>
              </w:rPr>
            </w:r>
            <w:r>
              <w:rPr>
                <w:noProof/>
                <w:webHidden/>
              </w:rPr>
              <w:fldChar w:fldCharType="separate"/>
            </w:r>
            <w:r>
              <w:rPr>
                <w:noProof/>
                <w:webHidden/>
              </w:rPr>
              <w:t>23</w:t>
            </w:r>
            <w:r>
              <w:rPr>
                <w:noProof/>
                <w:webHidden/>
              </w:rPr>
              <w:fldChar w:fldCharType="end"/>
            </w:r>
          </w:hyperlink>
        </w:p>
        <w:p w14:paraId="38C144C8" w14:textId="1292B136"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46" w:history="1">
            <w:r w:rsidRPr="00BC3EE9">
              <w:rPr>
                <w:rStyle w:val="Hypertextovodkaz"/>
                <w:noProof/>
              </w:rPr>
              <w:t>11.1</w:t>
            </w:r>
            <w:r>
              <w:rPr>
                <w:rFonts w:asciiTheme="minorHAnsi" w:eastAsiaTheme="minorEastAsia" w:hAnsiTheme="minorHAnsi" w:cstheme="minorBidi"/>
                <w:noProof/>
                <w:sz w:val="22"/>
                <w:szCs w:val="22"/>
              </w:rPr>
              <w:tab/>
            </w:r>
            <w:r w:rsidRPr="00BC3EE9">
              <w:rPr>
                <w:rStyle w:val="Hypertextovodkaz"/>
                <w:noProof/>
              </w:rPr>
              <w:t>Typy hostingu</w:t>
            </w:r>
            <w:r>
              <w:rPr>
                <w:noProof/>
                <w:webHidden/>
              </w:rPr>
              <w:tab/>
            </w:r>
            <w:r>
              <w:rPr>
                <w:noProof/>
                <w:webHidden/>
              </w:rPr>
              <w:fldChar w:fldCharType="begin"/>
            </w:r>
            <w:r>
              <w:rPr>
                <w:noProof/>
                <w:webHidden/>
              </w:rPr>
              <w:instrText xml:space="preserve"> PAGEREF _Toc96673746 \h </w:instrText>
            </w:r>
            <w:r>
              <w:rPr>
                <w:noProof/>
                <w:webHidden/>
              </w:rPr>
            </w:r>
            <w:r>
              <w:rPr>
                <w:noProof/>
                <w:webHidden/>
              </w:rPr>
              <w:fldChar w:fldCharType="separate"/>
            </w:r>
            <w:r>
              <w:rPr>
                <w:noProof/>
                <w:webHidden/>
              </w:rPr>
              <w:t>23</w:t>
            </w:r>
            <w:r>
              <w:rPr>
                <w:noProof/>
                <w:webHidden/>
              </w:rPr>
              <w:fldChar w:fldCharType="end"/>
            </w:r>
          </w:hyperlink>
        </w:p>
        <w:p w14:paraId="69787AA8" w14:textId="5B2D8B19" w:rsidR="000B42CD" w:rsidRDefault="000B42CD">
          <w:pPr>
            <w:pStyle w:val="Obsah2"/>
            <w:tabs>
              <w:tab w:val="left" w:pos="720"/>
              <w:tab w:val="right" w:leader="dot" w:pos="9061"/>
            </w:tabs>
            <w:rPr>
              <w:rFonts w:asciiTheme="minorHAnsi" w:eastAsiaTheme="minorEastAsia" w:hAnsiTheme="minorHAnsi" w:cstheme="minorBidi"/>
              <w:noProof/>
              <w:sz w:val="22"/>
              <w:szCs w:val="22"/>
            </w:rPr>
          </w:pPr>
          <w:hyperlink w:anchor="_Toc96673747" w:history="1">
            <w:r w:rsidRPr="00BC3EE9">
              <w:rPr>
                <w:rStyle w:val="Hypertextovodkaz"/>
                <w:noProof/>
              </w:rPr>
              <w:t>11.2</w:t>
            </w:r>
            <w:r>
              <w:rPr>
                <w:rFonts w:asciiTheme="minorHAnsi" w:eastAsiaTheme="minorEastAsia" w:hAnsiTheme="minorHAnsi" w:cstheme="minorBidi"/>
                <w:noProof/>
                <w:sz w:val="22"/>
                <w:szCs w:val="22"/>
              </w:rPr>
              <w:tab/>
            </w:r>
            <w:r w:rsidRPr="00BC3EE9">
              <w:rPr>
                <w:rStyle w:val="Hypertextovodkaz"/>
                <w:noProof/>
              </w:rPr>
              <w:t>Postup</w:t>
            </w:r>
            <w:r>
              <w:rPr>
                <w:noProof/>
                <w:webHidden/>
              </w:rPr>
              <w:tab/>
            </w:r>
            <w:r>
              <w:rPr>
                <w:noProof/>
                <w:webHidden/>
              </w:rPr>
              <w:fldChar w:fldCharType="begin"/>
            </w:r>
            <w:r>
              <w:rPr>
                <w:noProof/>
                <w:webHidden/>
              </w:rPr>
              <w:instrText xml:space="preserve"> PAGEREF _Toc96673747 \h </w:instrText>
            </w:r>
            <w:r>
              <w:rPr>
                <w:noProof/>
                <w:webHidden/>
              </w:rPr>
            </w:r>
            <w:r>
              <w:rPr>
                <w:noProof/>
                <w:webHidden/>
              </w:rPr>
              <w:fldChar w:fldCharType="separate"/>
            </w:r>
            <w:r>
              <w:rPr>
                <w:noProof/>
                <w:webHidden/>
              </w:rPr>
              <w:t>23</w:t>
            </w:r>
            <w:r>
              <w:rPr>
                <w:noProof/>
                <w:webHidden/>
              </w:rPr>
              <w:fldChar w:fldCharType="end"/>
            </w:r>
          </w:hyperlink>
        </w:p>
        <w:p w14:paraId="4E065C3E" w14:textId="09385C73"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48" w:history="1">
            <w:r w:rsidRPr="00BC3EE9">
              <w:rPr>
                <w:rStyle w:val="Hypertextovodkaz"/>
                <w:noProof/>
              </w:rPr>
              <w:t>12</w:t>
            </w:r>
            <w:r>
              <w:rPr>
                <w:rFonts w:asciiTheme="minorHAnsi" w:eastAsiaTheme="minorEastAsia" w:hAnsiTheme="minorHAnsi" w:cstheme="minorBidi"/>
                <w:bCs w:val="0"/>
                <w:noProof/>
                <w:sz w:val="22"/>
                <w:szCs w:val="22"/>
              </w:rPr>
              <w:tab/>
            </w:r>
            <w:r w:rsidRPr="00BC3EE9">
              <w:rPr>
                <w:rStyle w:val="Hypertextovodkaz"/>
                <w:noProof/>
              </w:rPr>
              <w:t>Google search console, SEO, google a seznam mapy</w:t>
            </w:r>
            <w:r>
              <w:rPr>
                <w:noProof/>
                <w:webHidden/>
              </w:rPr>
              <w:tab/>
            </w:r>
            <w:r>
              <w:rPr>
                <w:noProof/>
                <w:webHidden/>
              </w:rPr>
              <w:fldChar w:fldCharType="begin"/>
            </w:r>
            <w:r>
              <w:rPr>
                <w:noProof/>
                <w:webHidden/>
              </w:rPr>
              <w:instrText xml:space="preserve"> PAGEREF _Toc96673748 \h </w:instrText>
            </w:r>
            <w:r>
              <w:rPr>
                <w:noProof/>
                <w:webHidden/>
              </w:rPr>
            </w:r>
            <w:r>
              <w:rPr>
                <w:noProof/>
                <w:webHidden/>
              </w:rPr>
              <w:fldChar w:fldCharType="separate"/>
            </w:r>
            <w:r>
              <w:rPr>
                <w:noProof/>
                <w:webHidden/>
              </w:rPr>
              <w:t>25</w:t>
            </w:r>
            <w:r>
              <w:rPr>
                <w:noProof/>
                <w:webHidden/>
              </w:rPr>
              <w:fldChar w:fldCharType="end"/>
            </w:r>
          </w:hyperlink>
        </w:p>
        <w:p w14:paraId="650D8EDD" w14:textId="276B013D" w:rsidR="000B42CD" w:rsidRDefault="000B42CD">
          <w:pPr>
            <w:pStyle w:val="Obsah1"/>
            <w:rPr>
              <w:rFonts w:asciiTheme="minorHAnsi" w:eastAsiaTheme="minorEastAsia" w:hAnsiTheme="minorHAnsi" w:cstheme="minorBidi"/>
              <w:bCs w:val="0"/>
              <w:noProof/>
              <w:sz w:val="22"/>
              <w:szCs w:val="22"/>
            </w:rPr>
          </w:pPr>
          <w:hyperlink w:anchor="_Toc96673749" w:history="1">
            <w:r w:rsidRPr="00BC3EE9">
              <w:rPr>
                <w:rStyle w:val="Hypertextovodkaz"/>
                <w:noProof/>
              </w:rPr>
              <w:t>Závěr</w:t>
            </w:r>
            <w:r>
              <w:rPr>
                <w:noProof/>
                <w:webHidden/>
              </w:rPr>
              <w:tab/>
            </w:r>
            <w:r>
              <w:rPr>
                <w:noProof/>
                <w:webHidden/>
              </w:rPr>
              <w:fldChar w:fldCharType="begin"/>
            </w:r>
            <w:r>
              <w:rPr>
                <w:noProof/>
                <w:webHidden/>
              </w:rPr>
              <w:instrText xml:space="preserve"> PAGEREF _Toc96673749 \h </w:instrText>
            </w:r>
            <w:r>
              <w:rPr>
                <w:noProof/>
                <w:webHidden/>
              </w:rPr>
            </w:r>
            <w:r>
              <w:rPr>
                <w:noProof/>
                <w:webHidden/>
              </w:rPr>
              <w:fldChar w:fldCharType="separate"/>
            </w:r>
            <w:r>
              <w:rPr>
                <w:noProof/>
                <w:webHidden/>
              </w:rPr>
              <w:t>26</w:t>
            </w:r>
            <w:r>
              <w:rPr>
                <w:noProof/>
                <w:webHidden/>
              </w:rPr>
              <w:fldChar w:fldCharType="end"/>
            </w:r>
          </w:hyperlink>
        </w:p>
        <w:p w14:paraId="542E940B" w14:textId="28A8506A" w:rsidR="000B42CD" w:rsidRDefault="000B42CD">
          <w:pPr>
            <w:pStyle w:val="Obsah1"/>
            <w:rPr>
              <w:rFonts w:asciiTheme="minorHAnsi" w:eastAsiaTheme="minorEastAsia" w:hAnsiTheme="minorHAnsi" w:cstheme="minorBidi"/>
              <w:bCs w:val="0"/>
              <w:noProof/>
              <w:sz w:val="22"/>
              <w:szCs w:val="22"/>
            </w:rPr>
          </w:pPr>
          <w:hyperlink w:anchor="_Toc96673750" w:history="1">
            <w:r w:rsidRPr="00BC3EE9">
              <w:rPr>
                <w:rStyle w:val="Hypertextovodkaz"/>
                <w:noProof/>
              </w:rPr>
              <w:t>Seznam obrázků</w:t>
            </w:r>
            <w:r>
              <w:rPr>
                <w:noProof/>
                <w:webHidden/>
              </w:rPr>
              <w:tab/>
            </w:r>
            <w:r>
              <w:rPr>
                <w:noProof/>
                <w:webHidden/>
              </w:rPr>
              <w:fldChar w:fldCharType="begin"/>
            </w:r>
            <w:r>
              <w:rPr>
                <w:noProof/>
                <w:webHidden/>
              </w:rPr>
              <w:instrText xml:space="preserve"> PAGEREF _Toc96673750 \h </w:instrText>
            </w:r>
            <w:r>
              <w:rPr>
                <w:noProof/>
                <w:webHidden/>
              </w:rPr>
            </w:r>
            <w:r>
              <w:rPr>
                <w:noProof/>
                <w:webHidden/>
              </w:rPr>
              <w:fldChar w:fldCharType="separate"/>
            </w:r>
            <w:r>
              <w:rPr>
                <w:noProof/>
                <w:webHidden/>
              </w:rPr>
              <w:t>27</w:t>
            </w:r>
            <w:r>
              <w:rPr>
                <w:noProof/>
                <w:webHidden/>
              </w:rPr>
              <w:fldChar w:fldCharType="end"/>
            </w:r>
          </w:hyperlink>
        </w:p>
        <w:p w14:paraId="19F24915" w14:textId="2A990290" w:rsidR="000B42CD" w:rsidRDefault="000B42CD">
          <w:pPr>
            <w:pStyle w:val="Obsah1"/>
            <w:rPr>
              <w:rFonts w:asciiTheme="minorHAnsi" w:eastAsiaTheme="minorEastAsia" w:hAnsiTheme="minorHAnsi" w:cstheme="minorBidi"/>
              <w:bCs w:val="0"/>
              <w:noProof/>
              <w:sz w:val="22"/>
              <w:szCs w:val="22"/>
            </w:rPr>
          </w:pPr>
          <w:hyperlink w:anchor="_Toc96673751" w:history="1">
            <w:r w:rsidRPr="00BC3EE9">
              <w:rPr>
                <w:rStyle w:val="Hypertextovodkaz"/>
                <w:noProof/>
              </w:rPr>
              <w:t>Použitá literatura</w:t>
            </w:r>
            <w:r>
              <w:rPr>
                <w:noProof/>
                <w:webHidden/>
              </w:rPr>
              <w:tab/>
            </w:r>
            <w:r>
              <w:rPr>
                <w:noProof/>
                <w:webHidden/>
              </w:rPr>
              <w:fldChar w:fldCharType="begin"/>
            </w:r>
            <w:r>
              <w:rPr>
                <w:noProof/>
                <w:webHidden/>
              </w:rPr>
              <w:instrText xml:space="preserve"> PAGEREF _Toc96673751 \h </w:instrText>
            </w:r>
            <w:r>
              <w:rPr>
                <w:noProof/>
                <w:webHidden/>
              </w:rPr>
            </w:r>
            <w:r>
              <w:rPr>
                <w:noProof/>
                <w:webHidden/>
              </w:rPr>
              <w:fldChar w:fldCharType="separate"/>
            </w:r>
            <w:r>
              <w:rPr>
                <w:noProof/>
                <w:webHidden/>
              </w:rPr>
              <w:t>28</w:t>
            </w:r>
            <w:r>
              <w:rPr>
                <w:noProof/>
                <w:webHidden/>
              </w:rPr>
              <w:fldChar w:fldCharType="end"/>
            </w:r>
          </w:hyperlink>
        </w:p>
        <w:p w14:paraId="7EEA715C" w14:textId="52A2208F"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52" w:history="1">
            <w:r w:rsidRPr="00BC3EE9">
              <w:rPr>
                <w:rStyle w:val="Hypertextovodkaz"/>
                <w:noProof/>
              </w:rPr>
              <w:t>1</w:t>
            </w:r>
            <w:r>
              <w:rPr>
                <w:rFonts w:asciiTheme="minorHAnsi" w:eastAsiaTheme="minorEastAsia" w:hAnsiTheme="minorHAnsi" w:cstheme="minorBidi"/>
                <w:bCs w:val="0"/>
                <w:noProof/>
                <w:sz w:val="22"/>
                <w:szCs w:val="22"/>
              </w:rPr>
              <w:tab/>
            </w:r>
            <w:r w:rsidRPr="00BC3EE9">
              <w:rPr>
                <w:rStyle w:val="Hypertextovodkaz"/>
                <w:noProof/>
              </w:rPr>
              <w:t>Bibliografie</w:t>
            </w:r>
            <w:r>
              <w:rPr>
                <w:noProof/>
                <w:webHidden/>
              </w:rPr>
              <w:tab/>
            </w:r>
            <w:r>
              <w:rPr>
                <w:noProof/>
                <w:webHidden/>
              </w:rPr>
              <w:fldChar w:fldCharType="begin"/>
            </w:r>
            <w:r>
              <w:rPr>
                <w:noProof/>
                <w:webHidden/>
              </w:rPr>
              <w:instrText xml:space="preserve"> PAGEREF _Toc96673752 \h </w:instrText>
            </w:r>
            <w:r>
              <w:rPr>
                <w:noProof/>
                <w:webHidden/>
              </w:rPr>
            </w:r>
            <w:r>
              <w:rPr>
                <w:noProof/>
                <w:webHidden/>
              </w:rPr>
              <w:fldChar w:fldCharType="separate"/>
            </w:r>
            <w:r>
              <w:rPr>
                <w:noProof/>
                <w:webHidden/>
              </w:rPr>
              <w:t>28</w:t>
            </w:r>
            <w:r>
              <w:rPr>
                <w:noProof/>
                <w:webHidden/>
              </w:rPr>
              <w:fldChar w:fldCharType="end"/>
            </w:r>
          </w:hyperlink>
        </w:p>
        <w:p w14:paraId="030BC23F" w14:textId="63257C98" w:rsidR="000B42CD" w:rsidRDefault="000B42CD">
          <w:pPr>
            <w:pStyle w:val="Obsah1"/>
            <w:tabs>
              <w:tab w:val="left" w:pos="720"/>
            </w:tabs>
            <w:rPr>
              <w:rFonts w:asciiTheme="minorHAnsi" w:eastAsiaTheme="minorEastAsia" w:hAnsiTheme="minorHAnsi" w:cstheme="minorBidi"/>
              <w:bCs w:val="0"/>
              <w:noProof/>
              <w:sz w:val="22"/>
              <w:szCs w:val="22"/>
            </w:rPr>
          </w:pPr>
          <w:hyperlink w:anchor="_Toc96673753" w:history="1">
            <w:r w:rsidRPr="00BC3EE9">
              <w:rPr>
                <w:rStyle w:val="Hypertextovodkaz"/>
                <w:noProof/>
              </w:rPr>
              <w:t>A.</w:t>
            </w:r>
            <w:r>
              <w:rPr>
                <w:rFonts w:asciiTheme="minorHAnsi" w:eastAsiaTheme="minorEastAsia" w:hAnsiTheme="minorHAnsi" w:cstheme="minorBidi"/>
                <w:bCs w:val="0"/>
                <w:noProof/>
                <w:sz w:val="22"/>
                <w:szCs w:val="22"/>
              </w:rPr>
              <w:tab/>
            </w:r>
            <w:r w:rsidRPr="00BC3EE9">
              <w:rPr>
                <w:rStyle w:val="Hypertextovodkaz"/>
                <w:noProof/>
              </w:rPr>
              <w:t>Seznam přiložených souborů</w:t>
            </w:r>
            <w:r>
              <w:rPr>
                <w:noProof/>
                <w:webHidden/>
              </w:rPr>
              <w:tab/>
            </w:r>
            <w:r>
              <w:rPr>
                <w:noProof/>
                <w:webHidden/>
              </w:rPr>
              <w:fldChar w:fldCharType="begin"/>
            </w:r>
            <w:r>
              <w:rPr>
                <w:noProof/>
                <w:webHidden/>
              </w:rPr>
              <w:instrText xml:space="preserve"> PAGEREF _Toc96673753 \h </w:instrText>
            </w:r>
            <w:r>
              <w:rPr>
                <w:noProof/>
                <w:webHidden/>
              </w:rPr>
            </w:r>
            <w:r>
              <w:rPr>
                <w:noProof/>
                <w:webHidden/>
              </w:rPr>
              <w:fldChar w:fldCharType="separate"/>
            </w:r>
            <w:r>
              <w:rPr>
                <w:noProof/>
                <w:webHidden/>
              </w:rPr>
              <w:t>1</w:t>
            </w:r>
            <w:r>
              <w:rPr>
                <w:noProof/>
                <w:webHidden/>
              </w:rPr>
              <w:fldChar w:fldCharType="end"/>
            </w:r>
          </w:hyperlink>
        </w:p>
        <w:p w14:paraId="4FC4DDF8" w14:textId="00D1E22F" w:rsidR="000E7E6A" w:rsidRDefault="000E7E6A">
          <w:r>
            <w:rPr>
              <w:b/>
              <w:bCs/>
            </w:rPr>
            <w:fldChar w:fldCharType="end"/>
          </w:r>
        </w:p>
      </w:sdtContent>
    </w:sdt>
    <w:p w14:paraId="47C7B965" w14:textId="77777777" w:rsidR="005561FB" w:rsidRDefault="005561FB" w:rsidP="00870F78">
      <w:pPr>
        <w:pStyle w:val="Kapitola"/>
        <w:sectPr w:rsidR="005561FB" w:rsidSect="00E33E77">
          <w:headerReference w:type="default" r:id="rId10"/>
          <w:footerReference w:type="default" r:id="rId11"/>
          <w:pgSz w:w="11907" w:h="16840" w:code="9"/>
          <w:pgMar w:top="899" w:right="1418" w:bottom="1078" w:left="1418" w:header="709" w:footer="709" w:gutter="0"/>
          <w:pgNumType w:start="1"/>
          <w:cols w:space="708"/>
          <w:docGrid w:linePitch="360"/>
        </w:sectPr>
      </w:pPr>
    </w:p>
    <w:p w14:paraId="54202338" w14:textId="77777777" w:rsidR="00CB1CD9" w:rsidRDefault="004F5DCD" w:rsidP="004F5DCD">
      <w:pPr>
        <w:pStyle w:val="Neslovankapitola"/>
      </w:pPr>
      <w:bookmarkStart w:id="1" w:name="_Toc286557227"/>
      <w:bookmarkStart w:id="2" w:name="_Toc286561880"/>
      <w:bookmarkStart w:id="3" w:name="_Toc459976514"/>
      <w:bookmarkStart w:id="4" w:name="_Toc96673709"/>
      <w:r>
        <w:lastRenderedPageBreak/>
        <w:t>Úvod</w:t>
      </w:r>
      <w:bookmarkEnd w:id="1"/>
      <w:bookmarkEnd w:id="2"/>
      <w:bookmarkEnd w:id="3"/>
      <w:bookmarkEnd w:id="4"/>
    </w:p>
    <w:p w14:paraId="6FF3F8C7" w14:textId="51948C3D" w:rsidR="004F5DCD" w:rsidRDefault="00870F78" w:rsidP="00E60C8B">
      <w:pPr>
        <w:pStyle w:val="Sta"/>
      </w:pPr>
      <w:r>
        <w:t>Na úvod této práce bych rád řekl, že ačkoli jsem minulý rok vypracovával ročníkovou práci na velice odlišné téma, přijde mi, že mi to pomohlo v ujasnění si, co mě opravdu baví a co ne a jsem za to vděčný.</w:t>
      </w:r>
    </w:p>
    <w:p w14:paraId="4AD4E3AA" w14:textId="09DDBE88" w:rsidR="00870F78" w:rsidRDefault="00870F78" w:rsidP="00E60C8B">
      <w:pPr>
        <w:pStyle w:val="Sta"/>
      </w:pPr>
      <w:r>
        <w:t xml:space="preserve">Tato práce je dle mého názoru zajímavá pro kohokoli. A to díky </w:t>
      </w:r>
      <w:r w:rsidR="0021727A">
        <w:t xml:space="preserve">jídlu, okolo něhož se celá tato práce </w:t>
      </w:r>
      <w:r w:rsidR="00E46DCC">
        <w:t>otáčí</w:t>
      </w:r>
      <w:r w:rsidR="0021727A">
        <w:t>. Samozřejmě nechci, aby to vyznělo tak, že krom jídla v této práci nic dalšího zajímavého nebude.</w:t>
      </w:r>
    </w:p>
    <w:p w14:paraId="5A8E17B0" w14:textId="71907EF3" w:rsidR="00DA7CB8" w:rsidRDefault="0021727A" w:rsidP="00E60C8B">
      <w:pPr>
        <w:pStyle w:val="Sta"/>
      </w:pPr>
      <w:r>
        <w:t>Provedu vás postupem tvorby webu, pro již fungující podnik</w:t>
      </w:r>
      <w:r w:rsidR="00DA7CB8">
        <w:t>. Co jsou největší problémy a jak složité to je? Čím se začíná, jak to vychází časově, vyplatí se to?</w:t>
      </w:r>
    </w:p>
    <w:p w14:paraId="4F631A13" w14:textId="111BDE88" w:rsidR="00DA7CB8" w:rsidRDefault="00FB361F" w:rsidP="00E60C8B">
      <w:pPr>
        <w:pStyle w:val="Sta"/>
      </w:pPr>
      <w:r>
        <w:t>Finální produkt je vždy jenom špičkou ledovce. Ledovce hromady práce, a někdy je zajímavé podívat jak specifický a překvapivý může postup při tvoření být.</w:t>
      </w:r>
    </w:p>
    <w:p w14:paraId="6B4F2120" w14:textId="77777777" w:rsidR="00870F78" w:rsidRDefault="00870F78" w:rsidP="00E60C8B">
      <w:pPr>
        <w:pStyle w:val="Sta"/>
      </w:pPr>
    </w:p>
    <w:p w14:paraId="7D9BD789" w14:textId="77777777" w:rsidR="005A2F14" w:rsidRDefault="005A2F14" w:rsidP="005A2F14">
      <w:pPr>
        <w:pStyle w:val="Nezaazovannadpis"/>
      </w:pPr>
      <w:r>
        <w:t>Použití šablony</w:t>
      </w:r>
    </w:p>
    <w:p w14:paraId="5EA89CAD" w14:textId="77777777" w:rsidR="005A2F14" w:rsidRDefault="005A2F14" w:rsidP="005A2F14">
      <w:r>
        <w:t xml:space="preserve">Nastavte název dokumentu a </w:t>
      </w:r>
      <w:proofErr w:type="gramStart"/>
      <w:r>
        <w:t>autora  v</w:t>
      </w:r>
      <w:proofErr w:type="gramEnd"/>
      <w:r>
        <w:t> nabídce Soubor/Vlastnosti.</w:t>
      </w:r>
    </w:p>
    <w:p w14:paraId="058F8712" w14:textId="77777777" w:rsidR="005A2F14" w:rsidRPr="005A2F14" w:rsidRDefault="005A2F14" w:rsidP="005A2F14">
      <w:r>
        <w:t>Pro vkládání zdrojů použijte Reference/Spravovat prameny.</w:t>
      </w:r>
    </w:p>
    <w:p w14:paraId="6E3D786E" w14:textId="18D6A9F0" w:rsidR="004F5DCD" w:rsidRDefault="006D33CC" w:rsidP="00411E8C">
      <w:pPr>
        <w:pStyle w:val="Kapitola"/>
      </w:pPr>
      <w:bookmarkStart w:id="5" w:name="_Toc96673710"/>
      <w:r>
        <w:lastRenderedPageBreak/>
        <w:t>Vymezení záměru restaurace</w:t>
      </w:r>
      <w:bookmarkEnd w:id="5"/>
    </w:p>
    <w:p w14:paraId="7E421B20" w14:textId="747B1D72" w:rsidR="00947F24" w:rsidRPr="00947F24" w:rsidRDefault="00947F24" w:rsidP="00947F24">
      <w:pPr>
        <w:pStyle w:val="Podkapitola"/>
      </w:pPr>
      <w:bookmarkStart w:id="6" w:name="_Toc96673711"/>
      <w:r>
        <w:t>Nabídka tohoto projektu</w:t>
      </w:r>
      <w:bookmarkEnd w:id="6"/>
    </w:p>
    <w:p w14:paraId="229D986C" w14:textId="77777777" w:rsidR="001F4E54" w:rsidRDefault="005409BF" w:rsidP="00E60C8B">
      <w:pPr>
        <w:pStyle w:val="Sta"/>
      </w:pPr>
      <w:r>
        <w:t>Myslím, že to bylo začátkem září, kdy jsem byl</w:t>
      </w:r>
      <w:r w:rsidR="00243135">
        <w:t xml:space="preserve"> osloven Michalem Phamem, který je</w:t>
      </w:r>
      <w:r w:rsidR="006D33CC">
        <w:t xml:space="preserve"> spolumajitelem vietnamské restaurace DI AN DI ve Smržovce</w:t>
      </w:r>
      <w:r w:rsidR="001F4E54">
        <w:t>.</w:t>
      </w:r>
    </w:p>
    <w:p w14:paraId="56FF8011" w14:textId="32258DFC" w:rsidR="00AA113D" w:rsidRDefault="006D33CC" w:rsidP="00E60C8B">
      <w:pPr>
        <w:pStyle w:val="Sta"/>
      </w:pPr>
      <w:r>
        <w:t>Oslovil mě se zájmem o jednoduchý poutavý web, který by mohl sloužit jako oficiální webová stránka restaurace.</w:t>
      </w:r>
      <w:r w:rsidR="001F4E54">
        <w:t xml:space="preserve"> </w:t>
      </w:r>
      <w:r w:rsidR="00AA113D">
        <w:t>Di and di je nová restaurace v centru Smržovky</w:t>
      </w:r>
      <w:r w:rsidR="001F4E54">
        <w:t xml:space="preserve"> a</w:t>
      </w:r>
      <w:r w:rsidR="00AA113D">
        <w:t xml:space="preserve"> je to čistě vietnamská kuchyně.</w:t>
      </w:r>
    </w:p>
    <w:p w14:paraId="65C4C1DB" w14:textId="412E0826" w:rsidR="00947F24" w:rsidRDefault="00947F24" w:rsidP="00947F24">
      <w:pPr>
        <w:pStyle w:val="Podkapitola"/>
      </w:pPr>
      <w:bookmarkStart w:id="7" w:name="_Toc96673712"/>
      <w:r>
        <w:t>První kroky</w:t>
      </w:r>
      <w:bookmarkEnd w:id="7"/>
    </w:p>
    <w:p w14:paraId="6FEBD168" w14:textId="77777777" w:rsidR="00947F24" w:rsidRDefault="00947F24" w:rsidP="00947F24">
      <w:pPr>
        <w:pStyle w:val="Sta"/>
      </w:pPr>
      <w:r>
        <w:t xml:space="preserve">Při tvorbě záměru musí být člověk realistický a vědom svých schopností. Zároveň musí být ale otevřený novým možnostem. Já bral přijmutí nabídky tvorby tohoto webu jako výzvu a věděl jsem, že musím působit profesionálně. </w:t>
      </w:r>
    </w:p>
    <w:p w14:paraId="46C15F5B" w14:textId="0795C1C9" w:rsidR="00947F24" w:rsidRDefault="00947F24" w:rsidP="00947F24">
      <w:pPr>
        <w:pStyle w:val="Sta"/>
      </w:pPr>
      <w:r>
        <w:t>Při výběru záměru musí být jasných pár věcí. A to, jakým způsobem má web sloužit, co se od něj očekává, to</w:t>
      </w:r>
      <w:r w:rsidR="00C009D6">
        <w:t>,</w:t>
      </w:r>
      <w:r>
        <w:t xml:space="preserve"> zda má web za cíl pouze informovat nebo nabízet služby. Jak moc detailní nebo naopak jednoduchý má web být atd.</w:t>
      </w:r>
    </w:p>
    <w:p w14:paraId="4CC3171B" w14:textId="56B53AC6" w:rsidR="007A1E42" w:rsidRDefault="00AA113D" w:rsidP="00E60C8B">
      <w:pPr>
        <w:pStyle w:val="Sta"/>
        <w:rPr>
          <w:i/>
          <w:iCs/>
          <w:noProof/>
        </w:rPr>
      </w:pPr>
      <w:r>
        <w:t xml:space="preserve">Co se </w:t>
      </w:r>
      <w:r w:rsidR="00947F24">
        <w:t xml:space="preserve">těchto </w:t>
      </w:r>
      <w:r>
        <w:t>kritérií a požadavků, které by měl web splňovat</w:t>
      </w:r>
      <w:r w:rsidR="00947F24">
        <w:t>, týče,</w:t>
      </w:r>
      <w:r>
        <w:t xml:space="preserve"> jsem nevěděl</w:t>
      </w:r>
      <w:r w:rsidR="00C009D6">
        <w:t>,</w:t>
      </w:r>
      <w:r>
        <w:t xml:space="preserve"> co bude Michal chtít</w:t>
      </w:r>
      <w:r w:rsidR="00F23250">
        <w:t>, ale díky jeho vstřícnosti, jsem víceméně dostal volnou ruku. Michal pouze zmínil, že by chtěl, aby web vypadal elegantně a jednoduše. Poslal mi i nějaké jeho oblíbené stránky</w:t>
      </w:r>
      <w:r w:rsidR="001F4E54">
        <w:t xml:space="preserve"> </w:t>
      </w:r>
      <w:r w:rsidR="00F23250">
        <w:t>pro moji orientaci</w:t>
      </w:r>
      <w:r w:rsidR="001F4E54" w:rsidRPr="001F4E54">
        <w:rPr>
          <w:noProof/>
        </w:rPr>
        <w:t xml:space="preserve"> </w:t>
      </w:r>
      <w:r w:rsidR="007A1E42" w:rsidRPr="007A1E42">
        <w:rPr>
          <w:i/>
          <w:iCs/>
          <w:noProof/>
        </w:rPr>
        <w:t>(viz</w:t>
      </w:r>
      <w:r w:rsidR="007A1E42">
        <w:rPr>
          <w:i/>
          <w:iCs/>
          <w:noProof/>
        </w:rPr>
        <w:t>.</w:t>
      </w:r>
      <w:r w:rsidR="007A1E42" w:rsidRPr="007A1E42">
        <w:rPr>
          <w:i/>
          <w:iCs/>
          <w:noProof/>
        </w:rPr>
        <w:t xml:space="preserve"> další strana).</w:t>
      </w:r>
    </w:p>
    <w:p w14:paraId="019CAE67" w14:textId="72C254CC" w:rsidR="00C009D6" w:rsidRDefault="00C009D6" w:rsidP="00C009D6">
      <w:pPr>
        <w:pStyle w:val="Podkapitola"/>
        <w:rPr>
          <w:noProof/>
        </w:rPr>
      </w:pPr>
      <w:bookmarkStart w:id="8" w:name="_Toc96673713"/>
      <w:r>
        <w:rPr>
          <w:noProof/>
        </w:rPr>
        <w:t>Finální určení záměru</w:t>
      </w:r>
      <w:bookmarkEnd w:id="8"/>
    </w:p>
    <w:p w14:paraId="243BF9EA" w14:textId="666D4881" w:rsidR="00C009D6" w:rsidRPr="00C009D6" w:rsidRDefault="00C009D6" w:rsidP="00C009D6">
      <w:pPr>
        <w:pStyle w:val="Sta"/>
      </w:pPr>
      <w:r w:rsidRPr="00C009D6">
        <w:t>Nakonec jsme se tady s Michalem shodli na „</w:t>
      </w:r>
      <w:proofErr w:type="spellStart"/>
      <w:r w:rsidRPr="00C009D6">
        <w:t>onepage</w:t>
      </w:r>
      <w:proofErr w:type="spellEnd"/>
      <w:r w:rsidRPr="00C009D6">
        <w:t xml:space="preserve">“ (jednostránkovém) webu s účelem pouze zaujmout a informovat zákazníka o klasických věcech, které jsou stálé. To znamená, že bude web zhotoven a zpřístupněn veřejně na internetu, Michal však nebude moc web již dále nijak měnit ani aktualizovat. Veškeré důležité informace, </w:t>
      </w:r>
      <w:r>
        <w:t>budou a zároveň už jsou</w:t>
      </w:r>
      <w:r w:rsidRPr="00C009D6">
        <w:t xml:space="preserve"> uváděny na oficiální instagramové stránce restaurace, na kterou web viditelně odkazuje.</w:t>
      </w:r>
    </w:p>
    <w:p w14:paraId="6F7E42A0" w14:textId="77777777" w:rsidR="00C009D6" w:rsidRPr="00C009D6" w:rsidRDefault="00C009D6" w:rsidP="00C009D6">
      <w:pPr>
        <w:pStyle w:val="Sta"/>
      </w:pPr>
    </w:p>
    <w:p w14:paraId="0C7D7BD8" w14:textId="77777777" w:rsidR="00D86AA6" w:rsidRPr="00D86AA6" w:rsidRDefault="00D86AA6" w:rsidP="00E60C8B">
      <w:pPr>
        <w:pStyle w:val="Sta"/>
        <w:rPr>
          <w:noProof/>
        </w:rPr>
      </w:pPr>
    </w:p>
    <w:p w14:paraId="75E375B3" w14:textId="67624E2C" w:rsidR="007A1E42" w:rsidRDefault="007A1E42">
      <w:pPr>
        <w:spacing w:before="0"/>
        <w:jc w:val="left"/>
        <w:rPr>
          <w:rFonts w:cs="Arial"/>
          <w:noProof/>
          <w:color w:val="000000"/>
          <w:szCs w:val="20"/>
        </w:rPr>
      </w:pPr>
      <w:r>
        <w:rPr>
          <w:noProof/>
        </w:rPr>
        <w:br w:type="page"/>
      </w:r>
    </w:p>
    <w:p w14:paraId="1D818178" w14:textId="2B3233D3" w:rsidR="00371F38" w:rsidRDefault="00AE31B7" w:rsidP="00AE31B7">
      <w:pPr>
        <w:pStyle w:val="Sta"/>
        <w:keepNext/>
        <w:jc w:val="center"/>
      </w:pPr>
      <w:r>
        <w:rPr>
          <w:noProof/>
        </w:rPr>
        <w:lastRenderedPageBreak/>
        <w:drawing>
          <wp:anchor distT="0" distB="0" distL="114300" distR="114300" simplePos="0" relativeHeight="251681280" behindDoc="0" locked="0" layoutInCell="1" allowOverlap="1" wp14:anchorId="3F52C92E" wp14:editId="10EB5D97">
            <wp:simplePos x="0" y="0"/>
            <wp:positionH relativeFrom="column">
              <wp:posOffset>3093720</wp:posOffset>
            </wp:positionH>
            <wp:positionV relativeFrom="paragraph">
              <wp:posOffset>410845</wp:posOffset>
            </wp:positionV>
            <wp:extent cx="2667635" cy="6704330"/>
            <wp:effectExtent l="76200" t="76200" r="75565" b="7747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63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256" behindDoc="0" locked="0" layoutInCell="1" allowOverlap="1" wp14:anchorId="26A91474" wp14:editId="248113B7">
            <wp:simplePos x="0" y="0"/>
            <wp:positionH relativeFrom="column">
              <wp:posOffset>30621</wp:posOffset>
            </wp:positionH>
            <wp:positionV relativeFrom="paragraph">
              <wp:posOffset>409575</wp:posOffset>
            </wp:positionV>
            <wp:extent cx="2789555" cy="6704330"/>
            <wp:effectExtent l="76200" t="76200" r="67945" b="7747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8955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0C509F54" w14:textId="773D83CA" w:rsidR="00371F38" w:rsidRDefault="00371F38" w:rsidP="00AE31B7">
      <w:pPr>
        <w:pStyle w:val="Titulek"/>
        <w:jc w:val="center"/>
      </w:pPr>
      <w:bookmarkStart w:id="9" w:name="_Toc96260053"/>
      <w:r>
        <w:t xml:space="preserve">Obrázek </w:t>
      </w:r>
      <w:r w:rsidR="00F76C80">
        <w:fldChar w:fldCharType="begin"/>
      </w:r>
      <w:r w:rsidR="00F76C80">
        <w:instrText xml:space="preserve"> SEQ Obrázek \* ARABIC </w:instrText>
      </w:r>
      <w:r w:rsidR="00F76C80">
        <w:fldChar w:fldCharType="separate"/>
      </w:r>
      <w:r w:rsidR="00080D2E">
        <w:rPr>
          <w:noProof/>
        </w:rPr>
        <w:t>1</w:t>
      </w:r>
      <w:r w:rsidR="00F76C80">
        <w:rPr>
          <w:noProof/>
        </w:rPr>
        <w:fldChar w:fldCharType="end"/>
      </w:r>
      <w:r>
        <w:t>- Oficiální stránky Restaurantu 59</w:t>
      </w:r>
      <w:bookmarkEnd w:id="9"/>
    </w:p>
    <w:p w14:paraId="39277DBC" w14:textId="5FDD8539" w:rsidR="00F3475D" w:rsidRDefault="00F3475D" w:rsidP="00AE31B7">
      <w:pPr>
        <w:pStyle w:val="Sta"/>
        <w:keepNext/>
        <w:jc w:val="center"/>
      </w:pPr>
    </w:p>
    <w:p w14:paraId="19A97D1B" w14:textId="70DFF3D4" w:rsidR="00F23250" w:rsidRDefault="00F3475D" w:rsidP="00F3475D">
      <w:pPr>
        <w:pStyle w:val="Titulek"/>
        <w:jc w:val="center"/>
      </w:pPr>
      <w:bookmarkStart w:id="10" w:name="_Toc96260054"/>
      <w:r>
        <w:t xml:space="preserve">Obrázek </w:t>
      </w:r>
      <w:r w:rsidR="00F76C80">
        <w:fldChar w:fldCharType="begin"/>
      </w:r>
      <w:r w:rsidR="00F76C80">
        <w:instrText xml:space="preserve"> SEQ Obrázek \* ARABIC </w:instrText>
      </w:r>
      <w:r w:rsidR="00F76C80">
        <w:fldChar w:fldCharType="separate"/>
      </w:r>
      <w:r w:rsidR="00080D2E">
        <w:rPr>
          <w:noProof/>
        </w:rPr>
        <w:t>2</w:t>
      </w:r>
      <w:r w:rsidR="00F76C80">
        <w:rPr>
          <w:noProof/>
        </w:rPr>
        <w:fldChar w:fldCharType="end"/>
      </w:r>
      <w:r>
        <w:t xml:space="preserve"> – Oficiální stránky pivovaru Volt</w:t>
      </w:r>
      <w:bookmarkEnd w:id="10"/>
    </w:p>
    <w:p w14:paraId="32B5AB88" w14:textId="53C6C087" w:rsidR="00C16565" w:rsidRDefault="00C16565" w:rsidP="00C16565">
      <w:pPr>
        <w:pStyle w:val="Kapitola"/>
      </w:pPr>
      <w:bookmarkStart w:id="11" w:name="_Toc96673714"/>
      <w:r>
        <w:lastRenderedPageBreak/>
        <w:t>Silné a slabé stránky záměru</w:t>
      </w:r>
      <w:r w:rsidR="00152570">
        <w:t xml:space="preserve"> (SWOT)</w:t>
      </w:r>
      <w:bookmarkEnd w:id="11"/>
    </w:p>
    <w:p w14:paraId="5DCE6E54" w14:textId="01E9A658" w:rsidR="000D6536" w:rsidRDefault="00C009D6" w:rsidP="00C009D6">
      <w:pPr>
        <w:pStyle w:val="Sta"/>
      </w:pPr>
      <w:r>
        <w:t>Při přemýšlení</w:t>
      </w:r>
      <w:r w:rsidR="00942DB1">
        <w:t>,</w:t>
      </w:r>
      <w:r>
        <w:t xml:space="preserve"> jaký mám z práce pocity jsem se cítil uvolněně. Díky tomu, že mě netíží žádný časový limit do kdy by měl být web hotový</w:t>
      </w:r>
      <w:r w:rsidR="00942DB1">
        <w:t>,</w:t>
      </w:r>
      <w:r>
        <w:t xml:space="preserve"> jsem nebyl ve stresu</w:t>
      </w:r>
      <w:r w:rsidR="00942DB1">
        <w:t xml:space="preserve">. Na druhou stranu jsem projekt bral naprosto seriózně a dával do něj </w:t>
      </w:r>
      <w:r w:rsidR="000D6536">
        <w:t xml:space="preserve">vše co jsem schopný dát byl. Myslím, že na první projekt jsem měl nejvíce ideální podmínky. </w:t>
      </w:r>
    </w:p>
    <w:p w14:paraId="1153EA07" w14:textId="3112315A" w:rsidR="00C009D6" w:rsidRDefault="00C009D6" w:rsidP="00C009D6">
      <w:pPr>
        <w:pStyle w:val="Sta"/>
      </w:pPr>
      <w:r>
        <w:t xml:space="preserve"> </w:t>
      </w:r>
      <w:r w:rsidR="000D6536">
        <w:t>Zároveň bych chtěl dodat, že jsem web dělal ze známosti a zadarmo.</w:t>
      </w:r>
    </w:p>
    <w:p w14:paraId="21FC269C" w14:textId="49EBA519" w:rsidR="005F2D5E" w:rsidRPr="00C009D6" w:rsidRDefault="005F2D5E" w:rsidP="00C009D6">
      <w:pPr>
        <w:pStyle w:val="Sta"/>
      </w:pPr>
      <w:r>
        <w:t>Když jsme měli vytvořený záměr, nechali jsme si zhruba týden, kdyby někoho z nás napadlo, co třeba přidat, odebrat či změnit. Zřejmě jsme ale odvedli slušný výkon při tvoření záměru, jelikož nás žádné markantní změny nenapadli.</w:t>
      </w:r>
    </w:p>
    <w:p w14:paraId="6C63B3BA" w14:textId="76872FC8" w:rsidR="007B7D1C" w:rsidRDefault="007B7D1C" w:rsidP="00410ED8">
      <w:pPr>
        <w:pStyle w:val="Podkapitola"/>
      </w:pPr>
      <w:bookmarkStart w:id="12" w:name="_Toc96673715"/>
      <w:r>
        <w:t>Silné stránky</w:t>
      </w:r>
      <w:bookmarkEnd w:id="12"/>
    </w:p>
    <w:p w14:paraId="3B4109C3" w14:textId="3DFFBDF3" w:rsidR="007B7D1C" w:rsidRDefault="009C2C19" w:rsidP="009C2C19">
      <w:pPr>
        <w:pStyle w:val="Odstavecseseznamem"/>
        <w:numPr>
          <w:ilvl w:val="0"/>
          <w:numId w:val="22"/>
        </w:numPr>
      </w:pPr>
      <w:r>
        <w:t>Designově čistý a elegantní web</w:t>
      </w:r>
    </w:p>
    <w:p w14:paraId="1726E554" w14:textId="79BEB0E1" w:rsidR="009C2C19" w:rsidRDefault="009C2C19" w:rsidP="009C2C19">
      <w:pPr>
        <w:pStyle w:val="Odstavecseseznamem"/>
        <w:numPr>
          <w:ilvl w:val="0"/>
          <w:numId w:val="22"/>
        </w:numPr>
      </w:pPr>
      <w:r>
        <w:t>Vyzdvihuje silné stránky restaurace</w:t>
      </w:r>
    </w:p>
    <w:p w14:paraId="2394A2B3" w14:textId="108A8058" w:rsidR="009C2C19" w:rsidRDefault="009C2C19" w:rsidP="009C2C19">
      <w:pPr>
        <w:pStyle w:val="Odstavecseseznamem"/>
        <w:numPr>
          <w:ilvl w:val="0"/>
          <w:numId w:val="22"/>
        </w:numPr>
      </w:pPr>
      <w:r>
        <w:t>Responzivní</w:t>
      </w:r>
    </w:p>
    <w:p w14:paraId="17C9029A" w14:textId="17DC215D" w:rsidR="009C2C19" w:rsidRDefault="009C2C19" w:rsidP="00410ED8">
      <w:pPr>
        <w:pStyle w:val="Podkapitola"/>
      </w:pPr>
      <w:bookmarkStart w:id="13" w:name="_Toc96673716"/>
      <w:r>
        <w:t>Slabé stránky</w:t>
      </w:r>
      <w:bookmarkEnd w:id="13"/>
    </w:p>
    <w:p w14:paraId="72F8AD5F" w14:textId="221ED534" w:rsidR="009C2C19" w:rsidRDefault="009C2C19" w:rsidP="009C2C19">
      <w:pPr>
        <w:pStyle w:val="Odstavecseseznamem"/>
        <w:numPr>
          <w:ilvl w:val="0"/>
          <w:numId w:val="22"/>
        </w:numPr>
      </w:pPr>
      <w:r>
        <w:t>Web je neměnný a majitel ho nemůže aktualizovat</w:t>
      </w:r>
    </w:p>
    <w:p w14:paraId="13E600F0" w14:textId="7C52E6C0" w:rsidR="009C2C19" w:rsidRPr="009C2C19" w:rsidRDefault="0007726D" w:rsidP="009C2C19">
      <w:pPr>
        <w:pStyle w:val="Odstavecseseznamem"/>
        <w:numPr>
          <w:ilvl w:val="0"/>
          <w:numId w:val="22"/>
        </w:numPr>
      </w:pPr>
      <w:r>
        <w:t>Je jednoduchý, čistě informativní, není na něm nic speciálního</w:t>
      </w:r>
    </w:p>
    <w:p w14:paraId="27E883D7" w14:textId="0AD4E9F1" w:rsidR="00C16565" w:rsidRDefault="00C16565" w:rsidP="00C16565">
      <w:pPr>
        <w:pStyle w:val="Kapitola"/>
      </w:pPr>
      <w:bookmarkStart w:id="14" w:name="_Toc96673717"/>
      <w:r>
        <w:lastRenderedPageBreak/>
        <w:t>Příležitosti a hrozby z pohledu konkurence a lokality</w:t>
      </w:r>
      <w:bookmarkEnd w:id="14"/>
      <w:r w:rsidR="00152570">
        <w:t xml:space="preserve"> </w:t>
      </w:r>
    </w:p>
    <w:p w14:paraId="2C3C0AED" w14:textId="57E285EF" w:rsidR="00A5695F" w:rsidRPr="00A5695F" w:rsidRDefault="00A5695F" w:rsidP="00410ED8">
      <w:pPr>
        <w:pStyle w:val="Podkapitola"/>
      </w:pPr>
      <w:bookmarkStart w:id="15" w:name="_Toc96673718"/>
      <w:r>
        <w:t>Lokalita</w:t>
      </w:r>
      <w:bookmarkEnd w:id="15"/>
    </w:p>
    <w:p w14:paraId="5BDD5E86" w14:textId="3DE7ED4F" w:rsidR="00C16565" w:rsidRDefault="001E460C" w:rsidP="00C16565">
      <w:pPr>
        <w:pStyle w:val="Sta"/>
      </w:pPr>
      <w:r>
        <w:t xml:space="preserve">Řešili jsme také problematiku konkurenceschopnosti webu. Jelikož se jedná o vietnamskou restauraci, která je ve Smržovce jediná, myslíme, že zde stálý přísun zákazníků bude. Problém je ale v tom, že Smržovka je malá obec a </w:t>
      </w:r>
      <w:r w:rsidR="00E7703D">
        <w:t>restaurace takového typu potřebuje pro svůj chod více tržeb.</w:t>
      </w:r>
    </w:p>
    <w:p w14:paraId="0587C8A5" w14:textId="2838F944" w:rsidR="00E7703D" w:rsidRDefault="00E7703D" w:rsidP="00C16565">
      <w:pPr>
        <w:pStyle w:val="Sta"/>
      </w:pPr>
      <w:r>
        <w:t>Web by měl tedy sloužit hlavně pro nové zákazníky – turisty.</w:t>
      </w:r>
      <w:r w:rsidR="00A5695F">
        <w:t xml:space="preserve"> Dále také lidé z okolí Jablonce, Liberce, Tanvaldu nebo Harrachova. </w:t>
      </w:r>
    </w:p>
    <w:p w14:paraId="2CBF7E92" w14:textId="7018DBA8" w:rsidR="00A5695F" w:rsidRDefault="00A5695F" w:rsidP="00410ED8">
      <w:pPr>
        <w:pStyle w:val="Podkapitola"/>
      </w:pPr>
      <w:bookmarkStart w:id="16" w:name="_Toc96673719"/>
      <w:r>
        <w:t>Konkurence</w:t>
      </w:r>
      <w:bookmarkEnd w:id="16"/>
    </w:p>
    <w:p w14:paraId="04AFAA41" w14:textId="5EE39E0D" w:rsidR="00A5695F" w:rsidRDefault="00A5695F" w:rsidP="007D53A9">
      <w:pPr>
        <w:pStyle w:val="Sta"/>
      </w:pPr>
      <w:r>
        <w:t>Při vyhledávání jsme narazili na jeden nemalý problém, který je vcelku k neuvěření.</w:t>
      </w:r>
    </w:p>
    <w:p w14:paraId="4D269870" w14:textId="52438D59" w:rsidR="00A5695F" w:rsidRDefault="00A5695F" w:rsidP="007D53A9">
      <w:pPr>
        <w:pStyle w:val="Sta"/>
      </w:pPr>
      <w:r>
        <w:t>A to že přesně stejně pojmenovaná vietnamská restaurace již existuje. Nachází se sice na druhé straně naší republiky v centru Brna, ale mají webov</w:t>
      </w:r>
      <w:r w:rsidR="007D53A9">
        <w:t>é</w:t>
      </w:r>
      <w:r>
        <w:t xml:space="preserve"> stránky </w:t>
      </w:r>
      <w:r w:rsidR="007D53A9">
        <w:t>registrované přesně pod stejným jménem jako my.</w:t>
      </w:r>
    </w:p>
    <w:p w14:paraId="7ED6C408" w14:textId="77777777" w:rsidR="00F3475D" w:rsidRDefault="007D53A9" w:rsidP="00F3475D">
      <w:pPr>
        <w:keepNext/>
        <w:jc w:val="center"/>
      </w:pPr>
      <w:r>
        <w:rPr>
          <w:noProof/>
        </w:rPr>
        <w:drawing>
          <wp:inline distT="0" distB="0" distL="0" distR="0" wp14:anchorId="6A596547" wp14:editId="7A4495F9">
            <wp:extent cx="4572000" cy="2226374"/>
            <wp:effectExtent l="0" t="0" r="0" b="254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7880" cy="2229237"/>
                    </a:xfrm>
                    <a:prstGeom prst="rect">
                      <a:avLst/>
                    </a:prstGeom>
                    <a:noFill/>
                    <a:ln>
                      <a:noFill/>
                    </a:ln>
                  </pic:spPr>
                </pic:pic>
              </a:graphicData>
            </a:graphic>
          </wp:inline>
        </w:drawing>
      </w:r>
    </w:p>
    <w:p w14:paraId="0DBB23A2" w14:textId="72E9A605" w:rsidR="00B54DE9" w:rsidRDefault="00F3475D" w:rsidP="00F3475D">
      <w:pPr>
        <w:pStyle w:val="Titulek"/>
        <w:jc w:val="center"/>
      </w:pPr>
      <w:bookmarkStart w:id="17" w:name="_Toc96260055"/>
      <w:r>
        <w:t xml:space="preserve">Obrázek </w:t>
      </w:r>
      <w:r w:rsidR="00F76C80">
        <w:fldChar w:fldCharType="begin"/>
      </w:r>
      <w:r w:rsidR="00F76C80">
        <w:instrText xml:space="preserve"> SEQ Obrázek \* ARABIC </w:instrText>
      </w:r>
      <w:r w:rsidR="00F76C80">
        <w:fldChar w:fldCharType="separate"/>
      </w:r>
      <w:r w:rsidR="00080D2E">
        <w:rPr>
          <w:noProof/>
        </w:rPr>
        <w:t>3</w:t>
      </w:r>
      <w:r w:rsidR="00F76C80">
        <w:rPr>
          <w:noProof/>
        </w:rPr>
        <w:fldChar w:fldCharType="end"/>
      </w:r>
      <w:r>
        <w:t xml:space="preserve"> – Oficiální stránky restaurace DIANDI</w:t>
      </w:r>
      <w:bookmarkEnd w:id="17"/>
    </w:p>
    <w:p w14:paraId="296BFEEA" w14:textId="459EA12F" w:rsidR="00A5695F" w:rsidRPr="00C16565" w:rsidRDefault="002702C0" w:rsidP="00C16565">
      <w:pPr>
        <w:pStyle w:val="Sta"/>
      </w:pPr>
      <w:r>
        <w:t>Řešení? Budeme muset nějakým způsobem alespoň z části odlišit naší restauraci. Nakonec jsme se shodli, že budeme používat „</w:t>
      </w:r>
      <w:r w:rsidRPr="002702C0">
        <w:rPr>
          <w:i/>
          <w:iCs/>
        </w:rPr>
        <w:t>DIANDI Smržovka</w:t>
      </w:r>
      <w:r>
        <w:rPr>
          <w:i/>
          <w:iCs/>
        </w:rPr>
        <w:t>“</w:t>
      </w:r>
      <w:r>
        <w:t xml:space="preserve"> jako propagační název podniku.</w:t>
      </w:r>
    </w:p>
    <w:p w14:paraId="432BC7C1" w14:textId="18F81757" w:rsidR="00C16565" w:rsidRDefault="00C16565" w:rsidP="00C16565">
      <w:pPr>
        <w:pStyle w:val="Kapitola"/>
      </w:pPr>
      <w:bookmarkStart w:id="18" w:name="_Toc96673720"/>
      <w:r>
        <w:lastRenderedPageBreak/>
        <w:t xml:space="preserve">Základní postupy a konvence ve </w:t>
      </w:r>
      <w:proofErr w:type="spellStart"/>
      <w:r>
        <w:t>foodstylingu</w:t>
      </w:r>
      <w:bookmarkEnd w:id="18"/>
      <w:proofErr w:type="spellEnd"/>
    </w:p>
    <w:p w14:paraId="00A425DF" w14:textId="4A452C95" w:rsidR="00410ED8" w:rsidRDefault="0009098D" w:rsidP="00410ED8">
      <w:pPr>
        <w:pStyle w:val="Podkapitola"/>
      </w:pPr>
      <w:bookmarkStart w:id="19" w:name="_Toc96673721"/>
      <w:r>
        <w:t>Výběr techniky</w:t>
      </w:r>
      <w:bookmarkEnd w:id="19"/>
    </w:p>
    <w:p w14:paraId="5ACC3162" w14:textId="6E09AC7E" w:rsidR="0009098D" w:rsidRDefault="0009098D" w:rsidP="0009098D">
      <w:pPr>
        <w:pStyle w:val="Sta"/>
      </w:pPr>
      <w:r>
        <w:t xml:space="preserve">Když už jsme měli vymyšlený design dostali jsme se k focení. Jelikož jsme </w:t>
      </w:r>
      <w:r w:rsidR="003E47C6">
        <w:t>jeli fotit jídlo, vybral jsem na to co nejvhodnější techniku.</w:t>
      </w:r>
    </w:p>
    <w:p w14:paraId="042B422E" w14:textId="1561A91E" w:rsidR="003E47C6" w:rsidRDefault="003E47C6" w:rsidP="0009098D">
      <w:pPr>
        <w:pStyle w:val="Sta"/>
      </w:pPr>
      <w:r>
        <w:t>Fotoaparát:</w:t>
      </w:r>
      <w:r>
        <w:tab/>
      </w:r>
      <w:r w:rsidR="007E6E04" w:rsidRPr="007E6E04">
        <w:t xml:space="preserve">Sony </w:t>
      </w:r>
      <w:proofErr w:type="spellStart"/>
      <w:r w:rsidR="00AA7585">
        <w:t>alpha</w:t>
      </w:r>
      <w:proofErr w:type="spellEnd"/>
      <w:r w:rsidR="00AA7585">
        <w:t xml:space="preserve"> A7</w:t>
      </w:r>
    </w:p>
    <w:p w14:paraId="7AF5B5BA" w14:textId="3AED4DBC" w:rsidR="003E47C6" w:rsidRDefault="003E47C6" w:rsidP="0009098D">
      <w:pPr>
        <w:pStyle w:val="Sta"/>
      </w:pPr>
      <w:r>
        <w:t>Objektiv:</w:t>
      </w:r>
      <w:r>
        <w:tab/>
      </w:r>
      <w:r w:rsidR="00127E4A">
        <w:t>70mm</w:t>
      </w:r>
    </w:p>
    <w:p w14:paraId="78922B89" w14:textId="5D2B796F" w:rsidR="00AA7585" w:rsidRDefault="00AA7585" w:rsidP="0009098D">
      <w:pPr>
        <w:pStyle w:val="Sta"/>
      </w:pPr>
      <w:r>
        <w:t>Dále jsem využil odraznou desku, pro ideální nasvícení jídla</w:t>
      </w:r>
    </w:p>
    <w:p w14:paraId="67DE7DE6" w14:textId="30CC64B6" w:rsidR="00AA7585" w:rsidRDefault="00AE168B" w:rsidP="00AA7585">
      <w:pPr>
        <w:pStyle w:val="Podkapitola"/>
      </w:pPr>
      <w:bookmarkStart w:id="20" w:name="_Toc96673722"/>
      <w:r>
        <w:t xml:space="preserve">Samotný </w:t>
      </w:r>
      <w:proofErr w:type="spellStart"/>
      <w:r>
        <w:t>foodstyling</w:t>
      </w:r>
      <w:proofErr w:type="spellEnd"/>
      <w:r>
        <w:t xml:space="preserve"> a focení</w:t>
      </w:r>
      <w:bookmarkEnd w:id="20"/>
    </w:p>
    <w:p w14:paraId="4EECC10D" w14:textId="2A722EF3" w:rsidR="00B54DE9" w:rsidRDefault="00AE168B" w:rsidP="00661B7B">
      <w:pPr>
        <w:pStyle w:val="Sta"/>
      </w:pPr>
      <w:r>
        <w:t xml:space="preserve">U focení jídla nehraje roli jen jídlo, ale také i doplňky okolo něho. Doplňky myslím například typ talíře, příboru, ubrusu, stolu.  Cílem </w:t>
      </w:r>
      <w:proofErr w:type="spellStart"/>
      <w:r>
        <w:t>foodstylingu</w:t>
      </w:r>
      <w:proofErr w:type="spellEnd"/>
      <w:r>
        <w:t xml:space="preserve"> je nafocení jídla co nejlépe to jde </w:t>
      </w:r>
      <w:r w:rsidR="00395D99">
        <w:t xml:space="preserve">a někdy se toho dosahuje neuvěřitelnými způsoby, které jsou někdy až na bázi chemické. </w:t>
      </w:r>
      <w:r w:rsidR="00BA0158">
        <w:t>Pro zajímavost:</w:t>
      </w:r>
      <w:r w:rsidR="00395D99">
        <w:t xml:space="preserve"> k dosažení co nejvíce estetické a pevné šlehačky se dá použít pěna na holení.</w:t>
      </w:r>
    </w:p>
    <w:p w14:paraId="3C61E9C4" w14:textId="77777777" w:rsidR="00F3475D" w:rsidRDefault="00B54DE9" w:rsidP="00F3475D">
      <w:pPr>
        <w:pStyle w:val="Sta"/>
        <w:keepNext/>
        <w:jc w:val="center"/>
      </w:pPr>
      <w:r>
        <w:rPr>
          <w:noProof/>
        </w:rPr>
        <w:drawing>
          <wp:inline distT="0" distB="0" distL="0" distR="0" wp14:anchorId="2CD0BE1C" wp14:editId="30ECFF30">
            <wp:extent cx="4085111" cy="3363802"/>
            <wp:effectExtent l="0" t="0" r="0" b="8255"/>
            <wp:docPr id="34" name="Obrázek 34" descr="Obsah obrázku interiér, osoba, patro,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interiér, osoba, patro, vaření&#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V="1">
                      <a:off x="0" y="0"/>
                      <a:ext cx="4153133" cy="3419813"/>
                    </a:xfrm>
                    <a:prstGeom prst="rect">
                      <a:avLst/>
                    </a:prstGeom>
                    <a:noFill/>
                    <a:ln>
                      <a:noFill/>
                    </a:ln>
                  </pic:spPr>
                </pic:pic>
              </a:graphicData>
            </a:graphic>
          </wp:inline>
        </w:drawing>
      </w:r>
    </w:p>
    <w:p w14:paraId="3CA58E57" w14:textId="42DFF426" w:rsidR="00B54DE9" w:rsidRDefault="00F3475D" w:rsidP="00AE31B7">
      <w:pPr>
        <w:pStyle w:val="Titulek"/>
        <w:jc w:val="center"/>
      </w:pPr>
      <w:bookmarkStart w:id="21" w:name="_Toc96260056"/>
      <w:r>
        <w:t xml:space="preserve">Obrázek </w:t>
      </w:r>
      <w:r w:rsidR="00F76C80">
        <w:fldChar w:fldCharType="begin"/>
      </w:r>
      <w:r w:rsidR="00F76C80">
        <w:instrText xml:space="preserve"> SEQ Obrázek \* ARABIC </w:instrText>
      </w:r>
      <w:r w:rsidR="00F76C80">
        <w:fldChar w:fldCharType="separate"/>
      </w:r>
      <w:r w:rsidR="00080D2E">
        <w:rPr>
          <w:noProof/>
        </w:rPr>
        <w:t>4</w:t>
      </w:r>
      <w:r w:rsidR="00F76C80">
        <w:rPr>
          <w:noProof/>
        </w:rPr>
        <w:fldChar w:fldCharType="end"/>
      </w:r>
      <w:r>
        <w:t xml:space="preserve"> – ilustrační obrázek z průběhu focení jídla</w:t>
      </w:r>
      <w:bookmarkEnd w:id="21"/>
    </w:p>
    <w:p w14:paraId="33FC3C5C" w14:textId="372E1FA8" w:rsidR="00395D99" w:rsidRDefault="00395D99" w:rsidP="00661B7B">
      <w:pPr>
        <w:pStyle w:val="Sta"/>
      </w:pPr>
      <w:r>
        <w:t xml:space="preserve">To je ale extrém, v normálních případech </w:t>
      </w:r>
      <w:r w:rsidR="00BA0158">
        <w:t>se toto</w:t>
      </w:r>
      <w:r w:rsidR="00E6723C">
        <w:t xml:space="preserve"> </w:t>
      </w:r>
      <w:r w:rsidR="00BA0158">
        <w:t xml:space="preserve">neřeší. </w:t>
      </w:r>
      <w:r w:rsidR="00747F3D">
        <w:t>Fotograf se pouze snaží vytvořit co nejestetičtější podmínky pro daný snímek.</w:t>
      </w:r>
    </w:p>
    <w:p w14:paraId="20407120" w14:textId="7F937EA4" w:rsidR="00441B11" w:rsidRDefault="00E6723C" w:rsidP="00661B7B">
      <w:pPr>
        <w:pStyle w:val="Sta"/>
      </w:pPr>
      <w:r>
        <w:lastRenderedPageBreak/>
        <w:t xml:space="preserve">Já jsem tedy nejprve </w:t>
      </w:r>
      <w:r w:rsidR="00661B7B">
        <w:t xml:space="preserve">našel konkrétní místo, kde budu schopen jídla fotit. Místo s pozadím, které nechá dané jídlo vyniknout. </w:t>
      </w:r>
      <w:r w:rsidR="00441B11">
        <w:t>Nejdříve jsem fotil na kulatém mramorovém stolku, který na záběrech vypadal skvěle. Druhý spot byl na dřevěném stole společně s šedou zdí jako pozadí.</w:t>
      </w:r>
    </w:p>
    <w:p w14:paraId="7D8E1164" w14:textId="1B3375F1" w:rsidR="009D1FA2" w:rsidRDefault="009D1FA2" w:rsidP="00661B7B">
      <w:pPr>
        <w:pStyle w:val="Sta"/>
      </w:pPr>
      <w:r>
        <w:t>U každého jídla jsem se snažil o následující:</w:t>
      </w:r>
    </w:p>
    <w:p w14:paraId="64D8BD39" w14:textId="5616D0B1" w:rsidR="00716ECA" w:rsidRDefault="009D1FA2" w:rsidP="001632D8">
      <w:pPr>
        <w:pStyle w:val="Sta"/>
      </w:pPr>
      <w:r>
        <w:t>Zachytit jídlo v co nejlepším úhlu, který o jídle zároveň řekne co nejvíce.</w:t>
      </w:r>
      <w:r w:rsidR="001632D8">
        <w:t xml:space="preserve"> Chtěl jsem, aby záběry nic nerušilo, a aby bylo vše čisté a plynulé.</w:t>
      </w:r>
      <w:r w:rsidR="00127E4A">
        <w:t xml:space="preserve"> </w:t>
      </w:r>
    </w:p>
    <w:p w14:paraId="3B3D8C6C" w14:textId="45324427" w:rsidR="009D2852" w:rsidRDefault="00127E4A" w:rsidP="001632D8">
      <w:pPr>
        <w:pStyle w:val="Sta"/>
      </w:pPr>
      <w:r>
        <w:t xml:space="preserve">Nastavení fotoaparátu </w:t>
      </w:r>
      <w:r w:rsidR="009D2852">
        <w:t>vypadalo takto:</w:t>
      </w:r>
    </w:p>
    <w:p w14:paraId="07B5E348" w14:textId="0AC79258" w:rsidR="009D2852" w:rsidRDefault="009D2852" w:rsidP="001632D8">
      <w:pPr>
        <w:pStyle w:val="Sta"/>
      </w:pPr>
      <w:r>
        <w:t>Clona:</w:t>
      </w:r>
      <w:r>
        <w:tab/>
      </w:r>
      <w:r>
        <w:tab/>
      </w:r>
      <w:r>
        <w:tab/>
        <w:t>f/4</w:t>
      </w:r>
    </w:p>
    <w:p w14:paraId="5DF2BD28" w14:textId="44036CEC" w:rsidR="009D2852" w:rsidRDefault="009D2852" w:rsidP="001632D8">
      <w:pPr>
        <w:pStyle w:val="Sta"/>
      </w:pPr>
      <w:r>
        <w:t xml:space="preserve">Expoziční čas: </w:t>
      </w:r>
      <w:r>
        <w:tab/>
        <w:t>1/640</w:t>
      </w:r>
    </w:p>
    <w:p w14:paraId="72A95CAC" w14:textId="39EDBEC9" w:rsidR="009D2852" w:rsidRDefault="009D2852" w:rsidP="001632D8">
      <w:pPr>
        <w:pStyle w:val="Sta"/>
      </w:pPr>
      <w:r>
        <w:t>ISO:</w:t>
      </w:r>
      <w:r>
        <w:tab/>
      </w:r>
      <w:r>
        <w:tab/>
      </w:r>
      <w:r>
        <w:tab/>
        <w:t>AUTO</w:t>
      </w:r>
    </w:p>
    <w:p w14:paraId="03443910" w14:textId="70BCEA67" w:rsidR="00F3475D" w:rsidRDefault="00AE31B7" w:rsidP="00F3475D">
      <w:pPr>
        <w:pStyle w:val="Sta"/>
        <w:keepNext/>
        <w:jc w:val="center"/>
      </w:pPr>
      <w:r>
        <w:rPr>
          <w:noProof/>
        </w:rPr>
        <w:drawing>
          <wp:anchor distT="0" distB="0" distL="114300" distR="114300" simplePos="0" relativeHeight="251679232" behindDoc="0" locked="0" layoutInCell="1" allowOverlap="1" wp14:anchorId="307B2D04" wp14:editId="2192EF19">
            <wp:simplePos x="0" y="0"/>
            <wp:positionH relativeFrom="column">
              <wp:posOffset>2868930</wp:posOffset>
            </wp:positionH>
            <wp:positionV relativeFrom="paragraph">
              <wp:posOffset>336550</wp:posOffset>
            </wp:positionV>
            <wp:extent cx="2192020" cy="3905885"/>
            <wp:effectExtent l="76200" t="76200" r="74930" b="75565"/>
            <wp:wrapTopAndBottom/>
            <wp:docPr id="14" name="Obrázek 14" descr="Obsah obrázku interiér,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interiér, osoba&#10;&#10;Popis byl vytvořen automatick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2020" cy="390588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208" behindDoc="0" locked="0" layoutInCell="1" allowOverlap="1" wp14:anchorId="34777B79" wp14:editId="2C1B8396">
            <wp:simplePos x="0" y="0"/>
            <wp:positionH relativeFrom="column">
              <wp:posOffset>541382</wp:posOffset>
            </wp:positionH>
            <wp:positionV relativeFrom="paragraph">
              <wp:posOffset>336550</wp:posOffset>
            </wp:positionV>
            <wp:extent cx="2191385" cy="3904615"/>
            <wp:effectExtent l="76200" t="76200" r="75565" b="76835"/>
            <wp:wrapTopAndBottom/>
            <wp:docPr id="17" name="Obrázek 17" descr="Obsah obrázku stůl, osoba, interiér, kouse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stůl, osoba, interiér, kousek&#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1385" cy="390461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1BA334CE" w14:textId="301F7E65" w:rsidR="00F3475D" w:rsidRDefault="00F3475D" w:rsidP="00AE31B7">
      <w:pPr>
        <w:pStyle w:val="Titulek"/>
        <w:jc w:val="center"/>
      </w:pPr>
      <w:bookmarkStart w:id="22" w:name="_Toc96260057"/>
      <w:r>
        <w:t xml:space="preserve">Obrázek </w:t>
      </w:r>
      <w:r w:rsidR="00F76C80">
        <w:fldChar w:fldCharType="begin"/>
      </w:r>
      <w:r w:rsidR="00F76C80">
        <w:instrText xml:space="preserve"> SEQ Obrázek \* ARABIC </w:instrText>
      </w:r>
      <w:r w:rsidR="00F76C80">
        <w:fldChar w:fldCharType="separate"/>
      </w:r>
      <w:r w:rsidR="00080D2E">
        <w:rPr>
          <w:noProof/>
        </w:rPr>
        <w:t>5</w:t>
      </w:r>
      <w:r w:rsidR="00F76C80">
        <w:rPr>
          <w:noProof/>
        </w:rPr>
        <w:fldChar w:fldCharType="end"/>
      </w:r>
      <w:r>
        <w:t xml:space="preserve"> – Momentka při focení zachycená Bořkem </w:t>
      </w:r>
      <w:proofErr w:type="spellStart"/>
      <w:r>
        <w:t>Haiblíkem</w:t>
      </w:r>
      <w:bookmarkEnd w:id="22"/>
      <w:proofErr w:type="spellEnd"/>
    </w:p>
    <w:p w14:paraId="5D58A1E6" w14:textId="1191E22D" w:rsidR="00B54DE9" w:rsidRDefault="00F3475D" w:rsidP="00F3475D">
      <w:pPr>
        <w:pStyle w:val="Titulek"/>
        <w:jc w:val="center"/>
      </w:pPr>
      <w:bookmarkStart w:id="23" w:name="_Toc96260058"/>
      <w:r>
        <w:t xml:space="preserve">Obrázek </w:t>
      </w:r>
      <w:r w:rsidR="00F76C80">
        <w:fldChar w:fldCharType="begin"/>
      </w:r>
      <w:r w:rsidR="00F76C80">
        <w:instrText xml:space="preserve"> SEQ Obrázek \* ARABIC </w:instrText>
      </w:r>
      <w:r w:rsidR="00F76C80">
        <w:fldChar w:fldCharType="separate"/>
      </w:r>
      <w:r w:rsidR="00080D2E">
        <w:rPr>
          <w:noProof/>
        </w:rPr>
        <w:t>6</w:t>
      </w:r>
      <w:r w:rsidR="00F76C80">
        <w:rPr>
          <w:noProof/>
        </w:rPr>
        <w:fldChar w:fldCharType="end"/>
      </w:r>
      <w:r>
        <w:t xml:space="preserve"> - Momentka při focení zachycená Bořkem </w:t>
      </w:r>
      <w:proofErr w:type="spellStart"/>
      <w:r>
        <w:t>Haiblíkem</w:t>
      </w:r>
      <w:bookmarkEnd w:id="23"/>
      <w:proofErr w:type="spellEnd"/>
    </w:p>
    <w:p w14:paraId="29F23AE8" w14:textId="4C6F1A81" w:rsidR="009D2852" w:rsidRDefault="009D2852" w:rsidP="001632D8">
      <w:pPr>
        <w:pStyle w:val="Sta"/>
      </w:pPr>
      <w:r>
        <w:t>Díky dostatečnému světlu v místnosti, jsem si mohl fotit na nízký expoziční čas a fotky jsou pěkně ostré.</w:t>
      </w:r>
    </w:p>
    <w:p w14:paraId="56444115" w14:textId="77777777" w:rsidR="00725C55" w:rsidRDefault="00024AD9" w:rsidP="00725C55">
      <w:pPr>
        <w:pStyle w:val="Sta"/>
        <w:jc w:val="left"/>
        <w:rPr>
          <w:noProof/>
        </w:rPr>
      </w:pPr>
      <w:r>
        <w:lastRenderedPageBreak/>
        <w:t>Takto jsem nafotil jídla, která jsou v restauraci nejvíce prodávána. Vše proběhlo v pořádku a výsledky jsou takové jaké jsem očekával.</w:t>
      </w:r>
      <w:r w:rsidR="009D2852">
        <w:t xml:space="preserve"> </w:t>
      </w:r>
      <w:r w:rsidR="009D2852" w:rsidRPr="009D2852">
        <w:rPr>
          <w:rStyle w:val="Zdraznnjemn"/>
        </w:rPr>
        <w:t>Viz. další strana</w:t>
      </w:r>
      <w:r w:rsidR="009D2852">
        <w:rPr>
          <w:rStyle w:val="Zdraznnjemn"/>
        </w:rPr>
        <w:t>.</w:t>
      </w:r>
      <w:r w:rsidR="00725C55" w:rsidRPr="00725C55">
        <w:rPr>
          <w:noProof/>
        </w:rPr>
        <w:t xml:space="preserve"> </w:t>
      </w:r>
    </w:p>
    <w:p w14:paraId="3F22094E" w14:textId="77777777" w:rsidR="00F3475D" w:rsidRDefault="00725C55" w:rsidP="00F3475D">
      <w:pPr>
        <w:pStyle w:val="Sta"/>
        <w:keepNext/>
        <w:jc w:val="center"/>
      </w:pPr>
      <w:r>
        <w:rPr>
          <w:noProof/>
        </w:rPr>
        <w:drawing>
          <wp:inline distT="0" distB="0" distL="0" distR="0" wp14:anchorId="3FE6F6EE" wp14:editId="6AA6344C">
            <wp:extent cx="3237381" cy="2160000"/>
            <wp:effectExtent l="0" t="0" r="1270" b="0"/>
            <wp:docPr id="19" name="Obrázek 19" descr="Obsah obrázku talíř, ovoce, krájené, zelen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alíř, ovoce, krájené, zelenina&#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814F310" w14:textId="1A71D6F2" w:rsidR="00725C55" w:rsidRDefault="00F3475D" w:rsidP="00F3475D">
      <w:pPr>
        <w:pStyle w:val="Titulek"/>
        <w:jc w:val="center"/>
      </w:pPr>
      <w:bookmarkStart w:id="24" w:name="_Toc96260059"/>
      <w:r>
        <w:t xml:space="preserve">Obrázek </w:t>
      </w:r>
      <w:r w:rsidR="00F76C80">
        <w:fldChar w:fldCharType="begin"/>
      </w:r>
      <w:r w:rsidR="00F76C80">
        <w:instrText xml:space="preserve"> SEQ Obrázek \* ARABIC </w:instrText>
      </w:r>
      <w:r w:rsidR="00F76C80">
        <w:fldChar w:fldCharType="separate"/>
      </w:r>
      <w:r w:rsidR="00080D2E">
        <w:rPr>
          <w:noProof/>
        </w:rPr>
        <w:t>7</w:t>
      </w:r>
      <w:r w:rsidR="00F76C80">
        <w:rPr>
          <w:noProof/>
        </w:rPr>
        <w:fldChar w:fldCharType="end"/>
      </w:r>
      <w:r>
        <w:t xml:space="preserve"> - 1. </w:t>
      </w:r>
      <w:proofErr w:type="gramStart"/>
      <w:r>
        <w:t>fotka - smažené</w:t>
      </w:r>
      <w:proofErr w:type="gramEnd"/>
      <w:r>
        <w:t xml:space="preserve"> krevety v těstíčku</w:t>
      </w:r>
      <w:bookmarkEnd w:id="24"/>
    </w:p>
    <w:p w14:paraId="2CE3C940" w14:textId="77777777" w:rsidR="00F3475D" w:rsidRDefault="00725C55" w:rsidP="00F40ADF">
      <w:pPr>
        <w:pStyle w:val="Sta"/>
        <w:keepNext/>
        <w:jc w:val="center"/>
      </w:pPr>
      <w:r>
        <w:rPr>
          <w:noProof/>
        </w:rPr>
        <w:drawing>
          <wp:inline distT="0" distB="0" distL="0" distR="0" wp14:anchorId="145224BF" wp14:editId="73C68186">
            <wp:extent cx="3237381" cy="2160000"/>
            <wp:effectExtent l="0" t="0" r="1270" b="0"/>
            <wp:docPr id="20" name="Obrázek 20" descr="Obsah obrázku jídl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jídlo, talíř&#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FE8E650" w14:textId="115858DC" w:rsidR="00725C55" w:rsidRDefault="00F3475D" w:rsidP="00F3475D">
      <w:pPr>
        <w:pStyle w:val="Titulek"/>
        <w:jc w:val="center"/>
      </w:pPr>
      <w:bookmarkStart w:id="25" w:name="_Toc96260060"/>
      <w:r>
        <w:t xml:space="preserve">Obrázek </w:t>
      </w:r>
      <w:r w:rsidR="00F76C80">
        <w:fldChar w:fldCharType="begin"/>
      </w:r>
      <w:r w:rsidR="00F76C80">
        <w:instrText xml:space="preserve"> SEQ Obrázek \* ARABIC </w:instrText>
      </w:r>
      <w:r w:rsidR="00F76C80">
        <w:fldChar w:fldCharType="separate"/>
      </w:r>
      <w:r w:rsidR="00080D2E">
        <w:rPr>
          <w:noProof/>
        </w:rPr>
        <w:t>8</w:t>
      </w:r>
      <w:r w:rsidR="00F76C80">
        <w:rPr>
          <w:noProof/>
        </w:rPr>
        <w:fldChar w:fldCharType="end"/>
      </w:r>
      <w:r>
        <w:t xml:space="preserve"> - 2. </w:t>
      </w:r>
      <w:proofErr w:type="gramStart"/>
      <w:r>
        <w:t>fotka - hovězí</w:t>
      </w:r>
      <w:proofErr w:type="gramEnd"/>
      <w:r>
        <w:t xml:space="preserve"> Bun-Cha s rýží</w:t>
      </w:r>
      <w:bookmarkEnd w:id="25"/>
    </w:p>
    <w:p w14:paraId="4570B2A6" w14:textId="77777777" w:rsidR="00F3475D" w:rsidRDefault="00725C55" w:rsidP="00F3475D">
      <w:pPr>
        <w:pStyle w:val="Sta"/>
        <w:keepNext/>
        <w:jc w:val="center"/>
      </w:pPr>
      <w:r>
        <w:rPr>
          <w:noProof/>
        </w:rPr>
        <w:drawing>
          <wp:inline distT="0" distB="0" distL="0" distR="0" wp14:anchorId="64E1580C" wp14:editId="1303D443">
            <wp:extent cx="3239762" cy="2160000"/>
            <wp:effectExtent l="0" t="0" r="0" b="0"/>
            <wp:docPr id="21" name="Obrázek 21" descr="Obsah obrázku jídlo, patr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jídlo, patro, talíř&#10;&#10;Popis byl vytvořen automatick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9762" cy="2160000"/>
                    </a:xfrm>
                    <a:prstGeom prst="rect">
                      <a:avLst/>
                    </a:prstGeom>
                    <a:noFill/>
                    <a:ln>
                      <a:noFill/>
                    </a:ln>
                  </pic:spPr>
                </pic:pic>
              </a:graphicData>
            </a:graphic>
          </wp:inline>
        </w:drawing>
      </w:r>
    </w:p>
    <w:p w14:paraId="3C9B7DD1" w14:textId="5C79CC76" w:rsidR="00725C55" w:rsidRDefault="00F3475D" w:rsidP="00F3475D">
      <w:pPr>
        <w:pStyle w:val="Titulek"/>
        <w:jc w:val="center"/>
      </w:pPr>
      <w:bookmarkStart w:id="26" w:name="_Toc96260061"/>
      <w:r>
        <w:t xml:space="preserve">Obrázek </w:t>
      </w:r>
      <w:r w:rsidR="00F76C80">
        <w:fldChar w:fldCharType="begin"/>
      </w:r>
      <w:r w:rsidR="00F76C80">
        <w:instrText xml:space="preserve"> SEQ Obrázek \* ARABIC </w:instrText>
      </w:r>
      <w:r w:rsidR="00F76C80">
        <w:fldChar w:fldCharType="separate"/>
      </w:r>
      <w:r w:rsidR="00080D2E">
        <w:rPr>
          <w:noProof/>
        </w:rPr>
        <w:t>9</w:t>
      </w:r>
      <w:r w:rsidR="00F76C80">
        <w:rPr>
          <w:noProof/>
        </w:rPr>
        <w:fldChar w:fldCharType="end"/>
      </w:r>
      <w:r>
        <w:t xml:space="preserve"> - 3. </w:t>
      </w:r>
      <w:proofErr w:type="gramStart"/>
      <w:r>
        <w:t>fotka - Hovězí</w:t>
      </w:r>
      <w:proofErr w:type="gramEnd"/>
      <w:r>
        <w:t xml:space="preserve"> grilované Bun-</w:t>
      </w:r>
      <w:proofErr w:type="spellStart"/>
      <w:r>
        <w:t>Bo</w:t>
      </w:r>
      <w:proofErr w:type="spellEnd"/>
      <w:r>
        <w:t>-</w:t>
      </w:r>
      <w:proofErr w:type="spellStart"/>
      <w:r>
        <w:t>Nam-Bo</w:t>
      </w:r>
      <w:bookmarkEnd w:id="26"/>
      <w:proofErr w:type="spellEnd"/>
    </w:p>
    <w:p w14:paraId="6A1C7F34" w14:textId="058ECD01" w:rsidR="00024AD9" w:rsidRPr="0009098D" w:rsidRDefault="00CC1CF1" w:rsidP="005C70E6">
      <w:pPr>
        <w:pStyle w:val="Sta"/>
        <w:jc w:val="center"/>
      </w:pPr>
      <w:r>
        <w:rPr>
          <w:noProof/>
        </w:rPr>
        <w:lastRenderedPageBreak/>
        <mc:AlternateContent>
          <mc:Choice Requires="wps">
            <w:drawing>
              <wp:anchor distT="0" distB="0" distL="114300" distR="114300" simplePos="0" relativeHeight="251687424" behindDoc="0" locked="0" layoutInCell="1" allowOverlap="1" wp14:anchorId="607F9B27" wp14:editId="6F38F8C7">
                <wp:simplePos x="0" y="0"/>
                <wp:positionH relativeFrom="column">
                  <wp:posOffset>1257300</wp:posOffset>
                </wp:positionH>
                <wp:positionV relativeFrom="paragraph">
                  <wp:posOffset>7536444</wp:posOffset>
                </wp:positionV>
                <wp:extent cx="323723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63D2ED30" w14:textId="1CACD58E" w:rsidR="005122BA" w:rsidRPr="00057EF9" w:rsidRDefault="005122BA" w:rsidP="00F40ADF">
                            <w:pPr>
                              <w:pStyle w:val="Titulek"/>
                              <w:jc w:val="center"/>
                              <w:rPr>
                                <w:rFonts w:cs="Arial"/>
                                <w:noProof/>
                                <w:color w:val="000000"/>
                                <w:sz w:val="24"/>
                                <w:szCs w:val="20"/>
                              </w:rPr>
                            </w:pPr>
                            <w:bookmarkStart w:id="27" w:name="_Toc96260062"/>
                            <w:r>
                              <w:t xml:space="preserve">Obrázek </w:t>
                            </w:r>
                            <w:r>
                              <w:fldChar w:fldCharType="begin"/>
                            </w:r>
                            <w:r>
                              <w:instrText xml:space="preserve"> SEQ Obrázek \* ARABIC </w:instrText>
                            </w:r>
                            <w:r>
                              <w:fldChar w:fldCharType="separate"/>
                            </w:r>
                            <w:r>
                              <w:rPr>
                                <w:noProof/>
                              </w:rPr>
                              <w:t>10</w:t>
                            </w:r>
                            <w:r>
                              <w:rPr>
                                <w:noProof/>
                              </w:rPr>
                              <w:fldChar w:fldCharType="end"/>
                            </w:r>
                            <w:r>
                              <w:t xml:space="preserve"> - 6. </w:t>
                            </w:r>
                            <w:proofErr w:type="gramStart"/>
                            <w:r>
                              <w:t>fotka - smažené</w:t>
                            </w:r>
                            <w:proofErr w:type="gramEnd"/>
                            <w:r>
                              <w:t xml:space="preserve"> závitky s grilovaným hovězím masem</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F9B27" id="Textové pole 32" o:spid="_x0000_s1029" type="#_x0000_t202" style="position:absolute;left:0;text-align:left;margin-left:99pt;margin-top:593.4pt;width:254.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" stroked="f">
                <v:textbox style="mso-fit-shape-to-text:t" inset="0,0,0,0">
                  <w:txbxContent>
                    <w:p w14:paraId="63D2ED30" w14:textId="1CACD58E" w:rsidR="005122BA" w:rsidRPr="00057EF9" w:rsidRDefault="005122BA" w:rsidP="00F40ADF">
                      <w:pPr>
                        <w:pStyle w:val="Titulek"/>
                        <w:jc w:val="center"/>
                        <w:rPr>
                          <w:rFonts w:cs="Arial"/>
                          <w:noProof/>
                          <w:color w:val="000000"/>
                          <w:sz w:val="24"/>
                          <w:szCs w:val="20"/>
                        </w:rPr>
                      </w:pPr>
                      <w:bookmarkStart w:id="28" w:name="_Toc96260062"/>
                      <w:r>
                        <w:t xml:space="preserve">Obrázek </w:t>
                      </w:r>
                      <w:r>
                        <w:fldChar w:fldCharType="begin"/>
                      </w:r>
                      <w:r>
                        <w:instrText xml:space="preserve"> SEQ Obrázek \* ARABIC </w:instrText>
                      </w:r>
                      <w:r>
                        <w:fldChar w:fldCharType="separate"/>
                      </w:r>
                      <w:r>
                        <w:rPr>
                          <w:noProof/>
                        </w:rPr>
                        <w:t>10</w:t>
                      </w:r>
                      <w:r>
                        <w:rPr>
                          <w:noProof/>
                        </w:rPr>
                        <w:fldChar w:fldCharType="end"/>
                      </w:r>
                      <w:r>
                        <w:t xml:space="preserve"> - 6. </w:t>
                      </w:r>
                      <w:proofErr w:type="gramStart"/>
                      <w:r>
                        <w:t>fotka - smažené</w:t>
                      </w:r>
                      <w:proofErr w:type="gramEnd"/>
                      <w:r>
                        <w:t xml:space="preserve"> závitky s grilovaným hovězím masem</w:t>
                      </w:r>
                      <w:bookmarkEnd w:id="28"/>
                    </w:p>
                  </w:txbxContent>
                </v:textbox>
                <w10:wrap type="topAndBottom"/>
              </v:shape>
            </w:pict>
          </mc:Fallback>
        </mc:AlternateContent>
      </w:r>
      <w:r>
        <w:rPr>
          <w:noProof/>
        </w:rPr>
        <mc:AlternateContent>
          <mc:Choice Requires="wps">
            <w:drawing>
              <wp:anchor distT="0" distB="0" distL="114300" distR="114300" simplePos="0" relativeHeight="251685376" behindDoc="0" locked="0" layoutInCell="1" allowOverlap="1" wp14:anchorId="48B82E00" wp14:editId="32BFF294">
                <wp:simplePos x="0" y="0"/>
                <wp:positionH relativeFrom="column">
                  <wp:posOffset>1257300</wp:posOffset>
                </wp:positionH>
                <wp:positionV relativeFrom="paragraph">
                  <wp:posOffset>4907923</wp:posOffset>
                </wp:positionV>
                <wp:extent cx="323723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722E6B89" w14:textId="4B537208" w:rsidR="005122BA" w:rsidRPr="00504629" w:rsidRDefault="005122BA" w:rsidP="00F40ADF">
                            <w:pPr>
                              <w:pStyle w:val="Titulek"/>
                              <w:jc w:val="center"/>
                              <w:rPr>
                                <w:rFonts w:cs="Arial"/>
                                <w:noProof/>
                                <w:color w:val="000000"/>
                                <w:sz w:val="24"/>
                                <w:szCs w:val="20"/>
                              </w:rPr>
                            </w:pPr>
                            <w:bookmarkStart w:id="29" w:name="_Toc96260063"/>
                            <w:r>
                              <w:t xml:space="preserve">Obrázek </w:t>
                            </w:r>
                            <w:r>
                              <w:fldChar w:fldCharType="begin"/>
                            </w:r>
                            <w:r>
                              <w:instrText xml:space="preserve"> SEQ Obrázek \* ARABIC </w:instrText>
                            </w:r>
                            <w:r>
                              <w:fldChar w:fldCharType="separate"/>
                            </w:r>
                            <w:r>
                              <w:rPr>
                                <w:noProof/>
                              </w:rPr>
                              <w:t>11</w:t>
                            </w:r>
                            <w:r>
                              <w:rPr>
                                <w:noProof/>
                              </w:rPr>
                              <w:fldChar w:fldCharType="end"/>
                            </w:r>
                            <w:r>
                              <w:t xml:space="preserve"> - 5. </w:t>
                            </w:r>
                            <w:proofErr w:type="gramStart"/>
                            <w:r>
                              <w:t>fotka - smažené</w:t>
                            </w:r>
                            <w:proofErr w:type="gramEnd"/>
                            <w:r>
                              <w:t xml:space="preserve"> krevety v těstíčku</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82E00" id="Textové pole 9" o:spid="_x0000_s1030" type="#_x0000_t202" style="position:absolute;left:0;text-align:left;margin-left:99pt;margin-top:386.45pt;width:254.9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" stroked="f">
                <v:textbox style="mso-fit-shape-to-text:t" inset="0,0,0,0">
                  <w:txbxContent>
                    <w:p w14:paraId="722E6B89" w14:textId="4B537208" w:rsidR="005122BA" w:rsidRPr="00504629" w:rsidRDefault="005122BA" w:rsidP="00F40ADF">
                      <w:pPr>
                        <w:pStyle w:val="Titulek"/>
                        <w:jc w:val="center"/>
                        <w:rPr>
                          <w:rFonts w:cs="Arial"/>
                          <w:noProof/>
                          <w:color w:val="000000"/>
                          <w:sz w:val="24"/>
                          <w:szCs w:val="20"/>
                        </w:rPr>
                      </w:pPr>
                      <w:bookmarkStart w:id="30" w:name="_Toc96260063"/>
                      <w:r>
                        <w:t xml:space="preserve">Obrázek </w:t>
                      </w:r>
                      <w:r>
                        <w:fldChar w:fldCharType="begin"/>
                      </w:r>
                      <w:r>
                        <w:instrText xml:space="preserve"> SEQ Obrázek \* ARABIC </w:instrText>
                      </w:r>
                      <w:r>
                        <w:fldChar w:fldCharType="separate"/>
                      </w:r>
                      <w:r>
                        <w:rPr>
                          <w:noProof/>
                        </w:rPr>
                        <w:t>11</w:t>
                      </w:r>
                      <w:r>
                        <w:rPr>
                          <w:noProof/>
                        </w:rPr>
                        <w:fldChar w:fldCharType="end"/>
                      </w:r>
                      <w:r>
                        <w:t xml:space="preserve"> - 5. </w:t>
                      </w:r>
                      <w:proofErr w:type="gramStart"/>
                      <w:r>
                        <w:t>fotka - smažené</w:t>
                      </w:r>
                      <w:proofErr w:type="gramEnd"/>
                      <w:r>
                        <w:t xml:space="preserve"> krevety v těstíčku</w:t>
                      </w:r>
                      <w:bookmarkEnd w:id="30"/>
                    </w:p>
                  </w:txbxContent>
                </v:textbox>
                <w10:wrap type="topAndBottom"/>
              </v:shape>
            </w:pict>
          </mc:Fallback>
        </mc:AlternateContent>
      </w:r>
      <w:r>
        <w:rPr>
          <w:noProof/>
        </w:rPr>
        <mc:AlternateContent>
          <mc:Choice Requires="wps">
            <w:drawing>
              <wp:anchor distT="0" distB="0" distL="114300" distR="114300" simplePos="0" relativeHeight="251683328" behindDoc="0" locked="0" layoutInCell="1" allowOverlap="1" wp14:anchorId="5FE46DD0" wp14:editId="6E74A4EB">
                <wp:simplePos x="0" y="0"/>
                <wp:positionH relativeFrom="column">
                  <wp:posOffset>1328420</wp:posOffset>
                </wp:positionH>
                <wp:positionV relativeFrom="paragraph">
                  <wp:posOffset>2330013</wp:posOffset>
                </wp:positionV>
                <wp:extent cx="323723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02787725" w14:textId="78EC5D37" w:rsidR="005122BA" w:rsidRPr="00AE1862" w:rsidRDefault="005122BA" w:rsidP="00F40ADF">
                            <w:pPr>
                              <w:pStyle w:val="Titulek"/>
                              <w:jc w:val="center"/>
                              <w:rPr>
                                <w:rFonts w:cs="Arial"/>
                                <w:noProof/>
                                <w:color w:val="000000"/>
                                <w:sz w:val="24"/>
                                <w:szCs w:val="20"/>
                              </w:rPr>
                            </w:pPr>
                            <w:bookmarkStart w:id="31" w:name="_Toc96260064"/>
                            <w:r>
                              <w:t xml:space="preserve">Obrázek </w:t>
                            </w:r>
                            <w:r>
                              <w:fldChar w:fldCharType="begin"/>
                            </w:r>
                            <w:r>
                              <w:instrText xml:space="preserve"> SEQ Obrázek \* ARABIC </w:instrText>
                            </w:r>
                            <w:r>
                              <w:fldChar w:fldCharType="separate"/>
                            </w:r>
                            <w:r>
                              <w:rPr>
                                <w:noProof/>
                              </w:rPr>
                              <w:t>12</w:t>
                            </w:r>
                            <w:r>
                              <w:rPr>
                                <w:noProof/>
                              </w:rPr>
                              <w:fldChar w:fldCharType="end"/>
                            </w:r>
                            <w:r>
                              <w:t xml:space="preserve"> - 4. </w:t>
                            </w:r>
                            <w:proofErr w:type="gramStart"/>
                            <w:r>
                              <w:t>fotka - smažené</w:t>
                            </w:r>
                            <w:proofErr w:type="gramEnd"/>
                            <w:r>
                              <w:t xml:space="preserve"> závitky s hovězím masem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46DD0" id="Textové pole 8" o:spid="_x0000_s1031" type="#_x0000_t202" style="position:absolute;left:0;text-align:left;margin-left:104.6pt;margin-top:183.45pt;width:254.9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" stroked="f">
                <v:textbox style="mso-fit-shape-to-text:t" inset="0,0,0,0">
                  <w:txbxContent>
                    <w:p w14:paraId="02787725" w14:textId="78EC5D37" w:rsidR="005122BA" w:rsidRPr="00AE1862" w:rsidRDefault="005122BA" w:rsidP="00F40ADF">
                      <w:pPr>
                        <w:pStyle w:val="Titulek"/>
                        <w:jc w:val="center"/>
                        <w:rPr>
                          <w:rFonts w:cs="Arial"/>
                          <w:noProof/>
                          <w:color w:val="000000"/>
                          <w:sz w:val="24"/>
                          <w:szCs w:val="20"/>
                        </w:rPr>
                      </w:pPr>
                      <w:bookmarkStart w:id="32" w:name="_Toc96260064"/>
                      <w:r>
                        <w:t xml:space="preserve">Obrázek </w:t>
                      </w:r>
                      <w:r>
                        <w:fldChar w:fldCharType="begin"/>
                      </w:r>
                      <w:r>
                        <w:instrText xml:space="preserve"> SEQ Obrázek \* ARABIC </w:instrText>
                      </w:r>
                      <w:r>
                        <w:fldChar w:fldCharType="separate"/>
                      </w:r>
                      <w:r>
                        <w:rPr>
                          <w:noProof/>
                        </w:rPr>
                        <w:t>12</w:t>
                      </w:r>
                      <w:r>
                        <w:rPr>
                          <w:noProof/>
                        </w:rPr>
                        <w:fldChar w:fldCharType="end"/>
                      </w:r>
                      <w:r>
                        <w:t xml:space="preserve"> - 4. </w:t>
                      </w:r>
                      <w:proofErr w:type="gramStart"/>
                      <w:r>
                        <w:t>fotka - smažené</w:t>
                      </w:r>
                      <w:proofErr w:type="gramEnd"/>
                      <w:r>
                        <w:t xml:space="preserve"> závitky s hovězím masem</w:t>
                      </w:r>
                      <w:bookmarkEnd w:id="32"/>
                    </w:p>
                  </w:txbxContent>
                </v:textbox>
                <w10:wrap type="topAndBottom"/>
              </v:shape>
            </w:pict>
          </mc:Fallback>
        </mc:AlternateContent>
      </w:r>
      <w:r w:rsidR="005C70E6">
        <w:rPr>
          <w:noProof/>
        </w:rPr>
        <w:drawing>
          <wp:inline distT="0" distB="0" distL="0" distR="0" wp14:anchorId="30FB35EA" wp14:editId="1C279F53">
            <wp:extent cx="3237323" cy="2160000"/>
            <wp:effectExtent l="0" t="0" r="1270" b="0"/>
            <wp:docPr id="18" name="Obrázek 18" descr="Obsah obrázku jídlo, interiér, talíř, vidli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jídlo, interiér, talíř, vidlička&#10;&#10;Popis byl vytvořen automatic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7323" cy="2160000"/>
                    </a:xfrm>
                    <a:prstGeom prst="rect">
                      <a:avLst/>
                    </a:prstGeom>
                    <a:noFill/>
                    <a:ln>
                      <a:noFill/>
                    </a:ln>
                  </pic:spPr>
                </pic:pic>
              </a:graphicData>
            </a:graphic>
          </wp:inline>
        </w:drawing>
      </w:r>
      <w:r w:rsidR="00024AD9">
        <w:rPr>
          <w:noProof/>
        </w:rPr>
        <w:drawing>
          <wp:inline distT="0" distB="0" distL="0" distR="0" wp14:anchorId="40C730A9" wp14:editId="03F5DE55">
            <wp:extent cx="3237380" cy="2160000"/>
            <wp:effectExtent l="0" t="0" r="127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7380" cy="2160000"/>
                    </a:xfrm>
                    <a:prstGeom prst="rect">
                      <a:avLst/>
                    </a:prstGeom>
                    <a:noFill/>
                    <a:ln>
                      <a:noFill/>
                    </a:ln>
                  </pic:spPr>
                </pic:pic>
              </a:graphicData>
            </a:graphic>
          </wp:inline>
        </w:drawing>
      </w:r>
      <w:r w:rsidR="005C70E6">
        <w:rPr>
          <w:noProof/>
        </w:rPr>
        <w:drawing>
          <wp:inline distT="0" distB="0" distL="0" distR="0" wp14:anchorId="0BEE1A46" wp14:editId="3B710415">
            <wp:extent cx="3237857" cy="2160000"/>
            <wp:effectExtent l="0" t="0" r="1270" b="0"/>
            <wp:docPr id="22" name="Obrázek 22" descr="Obsah obrázku jídlo, maso, zavřít, vaře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jídlo, maso, zavřít, vařené&#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7857" cy="2160000"/>
                    </a:xfrm>
                    <a:prstGeom prst="rect">
                      <a:avLst/>
                    </a:prstGeom>
                    <a:noFill/>
                    <a:ln>
                      <a:noFill/>
                    </a:ln>
                  </pic:spPr>
                </pic:pic>
              </a:graphicData>
            </a:graphic>
          </wp:inline>
        </w:drawing>
      </w:r>
    </w:p>
    <w:p w14:paraId="62DD9603" w14:textId="00F35744" w:rsidR="00C16565" w:rsidRDefault="00C16565" w:rsidP="00C16565">
      <w:pPr>
        <w:pStyle w:val="Kapitola"/>
      </w:pPr>
      <w:bookmarkStart w:id="33" w:name="_Toc96673723"/>
      <w:r>
        <w:lastRenderedPageBreak/>
        <w:t>Interiérové fotografie</w:t>
      </w:r>
      <w:bookmarkEnd w:id="33"/>
    </w:p>
    <w:p w14:paraId="65BECC09" w14:textId="587ED164" w:rsidR="00490471" w:rsidRDefault="0090462F" w:rsidP="008D6FBC">
      <w:pPr>
        <w:pStyle w:val="Sta"/>
        <w:jc w:val="left"/>
      </w:pPr>
      <w:r>
        <w:t xml:space="preserve">Dále jsem postoupil k focení interiérů restaurace. </w:t>
      </w:r>
      <w:r w:rsidR="00490471">
        <w:t>Při interiérovém fotografováním je cílem</w:t>
      </w:r>
      <w:r w:rsidR="00A009FE">
        <w:t>,</w:t>
      </w:r>
      <w:r w:rsidR="00490471">
        <w:t xml:space="preserve"> co vizuálně nejlépe zachytit daný interiér</w:t>
      </w:r>
      <w:r w:rsidR="00F37331">
        <w:t xml:space="preserve">, </w:t>
      </w:r>
      <w:r w:rsidR="00F37331" w:rsidRPr="00F37331">
        <w:t>nábytek a doplňky</w:t>
      </w:r>
      <w:r w:rsidR="00490471">
        <w:t xml:space="preserve">. </w:t>
      </w:r>
      <w:r w:rsidR="00F37331">
        <w:t>Umět správně nasvítit daný záběr může být těžší než ho vyfotit, tudíž se využívá doplňků</w:t>
      </w:r>
      <w:r w:rsidR="00A009FE">
        <w:t>,</w:t>
      </w:r>
      <w:r w:rsidR="00F37331">
        <w:t xml:space="preserve"> jakou jsou umělá světla nebo odraz</w:t>
      </w:r>
      <w:r w:rsidR="00A009FE">
        <w:t>ky.</w:t>
      </w:r>
    </w:p>
    <w:p w14:paraId="08C3FCC0" w14:textId="1A12DE77" w:rsidR="005C70E6" w:rsidRDefault="000E7E6A" w:rsidP="00087C6E">
      <w:pPr>
        <w:pStyle w:val="Sta"/>
        <w:jc w:val="left"/>
      </w:pPr>
      <w:r>
        <w:rPr>
          <w:noProof/>
        </w:rPr>
        <mc:AlternateContent>
          <mc:Choice Requires="wps">
            <w:drawing>
              <wp:anchor distT="0" distB="0" distL="114300" distR="114300" simplePos="0" relativeHeight="251690496" behindDoc="0" locked="0" layoutInCell="1" allowOverlap="1" wp14:anchorId="1588ABF1" wp14:editId="02D36581">
                <wp:simplePos x="0" y="0"/>
                <wp:positionH relativeFrom="column">
                  <wp:posOffset>702310</wp:posOffset>
                </wp:positionH>
                <wp:positionV relativeFrom="paragraph">
                  <wp:posOffset>7235706</wp:posOffset>
                </wp:positionV>
                <wp:extent cx="4168140" cy="635"/>
                <wp:effectExtent l="0" t="0" r="0" b="0"/>
                <wp:wrapSquare wrapText="bothSides"/>
                <wp:docPr id="35" name="Textové pole 35"/>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180135A" w14:textId="0C1D1D23" w:rsidR="005122BA" w:rsidRPr="00506DDB" w:rsidRDefault="005122BA" w:rsidP="000E7E6A">
                            <w:pPr>
                              <w:pStyle w:val="Titulek"/>
                              <w:jc w:val="center"/>
                              <w:rPr>
                                <w:rFonts w:cs="Arial"/>
                                <w:color w:val="000000"/>
                                <w:sz w:val="24"/>
                                <w:szCs w:val="20"/>
                              </w:rPr>
                            </w:pPr>
                            <w:bookmarkStart w:id="34" w:name="_Toc96260065"/>
                            <w:r>
                              <w:t xml:space="preserve">Obrázek </w:t>
                            </w:r>
                            <w:r>
                              <w:fldChar w:fldCharType="begin"/>
                            </w:r>
                            <w:r>
                              <w:instrText xml:space="preserve"> SEQ Obrázek \* ARABIC </w:instrText>
                            </w:r>
                            <w:r>
                              <w:fldChar w:fldCharType="separate"/>
                            </w:r>
                            <w:r>
                              <w:rPr>
                                <w:noProof/>
                              </w:rPr>
                              <w:t>13</w:t>
                            </w:r>
                            <w:r>
                              <w:rPr>
                                <w:noProof/>
                              </w:rPr>
                              <w:fldChar w:fldCharType="end"/>
                            </w:r>
                            <w:r>
                              <w:t xml:space="preserve"> - momentka při smažení v kuchyni</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ABF1" id="Textové pole 35" o:spid="_x0000_s1032" type="#_x0000_t202" style="position:absolute;margin-left:55.3pt;margin-top:569.75pt;width:328.2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" stroked="f">
                <v:textbox style="mso-fit-shape-to-text:t" inset="0,0,0,0">
                  <w:txbxContent>
                    <w:p w14:paraId="7180135A" w14:textId="0C1D1D23" w:rsidR="005122BA" w:rsidRPr="00506DDB" w:rsidRDefault="005122BA" w:rsidP="000E7E6A">
                      <w:pPr>
                        <w:pStyle w:val="Titulek"/>
                        <w:jc w:val="center"/>
                        <w:rPr>
                          <w:rFonts w:cs="Arial"/>
                          <w:color w:val="000000"/>
                          <w:sz w:val="24"/>
                          <w:szCs w:val="20"/>
                        </w:rPr>
                      </w:pPr>
                      <w:bookmarkStart w:id="35" w:name="_Toc96260065"/>
                      <w:r>
                        <w:t xml:space="preserve">Obrázek </w:t>
                      </w:r>
                      <w:r>
                        <w:fldChar w:fldCharType="begin"/>
                      </w:r>
                      <w:r>
                        <w:instrText xml:space="preserve"> SEQ Obrázek \* ARABIC </w:instrText>
                      </w:r>
                      <w:r>
                        <w:fldChar w:fldCharType="separate"/>
                      </w:r>
                      <w:r>
                        <w:rPr>
                          <w:noProof/>
                        </w:rPr>
                        <w:t>13</w:t>
                      </w:r>
                      <w:r>
                        <w:rPr>
                          <w:noProof/>
                        </w:rPr>
                        <w:fldChar w:fldCharType="end"/>
                      </w:r>
                      <w:r>
                        <w:t xml:space="preserve"> - momentka při smažení v kuchyni</w:t>
                      </w:r>
                      <w:bookmarkEnd w:id="35"/>
                    </w:p>
                  </w:txbxContent>
                </v:textbox>
                <w10:wrap type="square"/>
              </v:shape>
            </w:pict>
          </mc:Fallback>
        </mc:AlternateContent>
      </w:r>
      <w:r w:rsidR="00746631">
        <w:t xml:space="preserve">Já se při focení, i přesto, že jsem měl odrazovou desku jako doplněk, snažil co nejvíce využívat právě denního světla. Fotil jsem co nejvíce co to šlo, abych mohl následně vybírat z co největšího počtu </w:t>
      </w:r>
      <w:r w:rsidR="00E161B3">
        <w:t xml:space="preserve">fotek. Po nafocení </w:t>
      </w:r>
      <w:r w:rsidR="00036B09">
        <w:t xml:space="preserve">stravovacích prostorů jsem se přesunul </w:t>
      </w:r>
      <w:r w:rsidR="0090462F">
        <w:rPr>
          <w:noProof/>
        </w:rPr>
        <w:drawing>
          <wp:anchor distT="0" distB="0" distL="114300" distR="114300" simplePos="0" relativeHeight="251688448" behindDoc="0" locked="0" layoutInCell="1" allowOverlap="1" wp14:anchorId="2DBC6526" wp14:editId="2C7A4165">
            <wp:simplePos x="0" y="0"/>
            <wp:positionH relativeFrom="margin">
              <wp:posOffset>702310</wp:posOffset>
            </wp:positionH>
            <wp:positionV relativeFrom="margin">
              <wp:posOffset>2863215</wp:posOffset>
            </wp:positionV>
            <wp:extent cx="4168140" cy="6245860"/>
            <wp:effectExtent l="0" t="0" r="3810" b="2540"/>
            <wp:wrapSquare wrapText="bothSides"/>
            <wp:docPr id="29" name="Obrázek 29" descr="Obsah obrázku osoba, interiér,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osoba, interiér, vaření&#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8140" cy="624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B09">
        <w:t>do kuchyně, kde jsme společně s panem kuchařem nafotili krásné fotky.</w:t>
      </w:r>
      <w:r w:rsidR="00087C6E" w:rsidRPr="00087C6E">
        <w:rPr>
          <w:noProof/>
        </w:rPr>
        <w:t xml:space="preserve"> </w:t>
      </w:r>
    </w:p>
    <w:p w14:paraId="6E49D7AD" w14:textId="77777777" w:rsidR="000E7E6A" w:rsidRDefault="00D11DBB" w:rsidP="000E7E6A">
      <w:pPr>
        <w:pStyle w:val="Sta"/>
        <w:keepNext/>
        <w:jc w:val="center"/>
      </w:pPr>
      <w:r>
        <w:rPr>
          <w:noProof/>
        </w:rPr>
        <w:lastRenderedPageBreak/>
        <w:drawing>
          <wp:inline distT="0" distB="0" distL="0" distR="0" wp14:anchorId="5F0F82C6" wp14:editId="6F3D8853">
            <wp:extent cx="5117724" cy="3859618"/>
            <wp:effectExtent l="0" t="0" r="6985"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2119" cy="3878016"/>
                    </a:xfrm>
                    <a:prstGeom prst="rect">
                      <a:avLst/>
                    </a:prstGeom>
                    <a:noFill/>
                    <a:ln>
                      <a:noFill/>
                    </a:ln>
                  </pic:spPr>
                </pic:pic>
              </a:graphicData>
            </a:graphic>
          </wp:inline>
        </w:drawing>
      </w:r>
    </w:p>
    <w:p w14:paraId="21E3F76B" w14:textId="782791B1" w:rsidR="000E7E6A" w:rsidRDefault="000E7E6A" w:rsidP="000E7E6A">
      <w:pPr>
        <w:pStyle w:val="Titulek"/>
        <w:jc w:val="center"/>
      </w:pPr>
      <w:bookmarkStart w:id="36" w:name="_Toc96260066"/>
      <w:r>
        <w:t xml:space="preserve">Obrázek </w:t>
      </w:r>
      <w:r w:rsidR="005122BA">
        <w:fldChar w:fldCharType="begin"/>
      </w:r>
      <w:r w:rsidR="005122BA">
        <w:instrText xml:space="preserve"> SEQ Obrázek \* ARABIC </w:instrText>
      </w:r>
      <w:r w:rsidR="005122BA">
        <w:fldChar w:fldCharType="separate"/>
      </w:r>
      <w:r w:rsidR="00080D2E">
        <w:rPr>
          <w:noProof/>
        </w:rPr>
        <w:t>14</w:t>
      </w:r>
      <w:r w:rsidR="005122BA">
        <w:rPr>
          <w:noProof/>
        </w:rPr>
        <w:fldChar w:fldCharType="end"/>
      </w:r>
      <w:r>
        <w:t xml:space="preserve"> - momentka kde kuchař promíchává grilovanou zeleninu</w:t>
      </w:r>
      <w:bookmarkEnd w:id="36"/>
    </w:p>
    <w:p w14:paraId="25D74D3F" w14:textId="77777777" w:rsidR="000E7E6A" w:rsidRDefault="000E7E6A" w:rsidP="000E7E6A">
      <w:pPr>
        <w:keepNext/>
        <w:jc w:val="center"/>
      </w:pPr>
      <w:r>
        <w:rPr>
          <w:noProof/>
        </w:rPr>
        <w:drawing>
          <wp:inline distT="0" distB="0" distL="0" distR="0" wp14:anchorId="048FCD52" wp14:editId="5A637594">
            <wp:extent cx="5242249" cy="3498112"/>
            <wp:effectExtent l="0" t="0" r="0" b="7620"/>
            <wp:docPr id="31" name="Obrázek 31" descr="Obsah obrázku jídlo, interiér, rýže, tá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descr="Obsah obrázku jídlo, interiér, rýže, tác&#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8715" cy="3502427"/>
                    </a:xfrm>
                    <a:prstGeom prst="rect">
                      <a:avLst/>
                    </a:prstGeom>
                    <a:noFill/>
                    <a:ln>
                      <a:noFill/>
                    </a:ln>
                  </pic:spPr>
                </pic:pic>
              </a:graphicData>
            </a:graphic>
          </wp:inline>
        </w:drawing>
      </w:r>
    </w:p>
    <w:p w14:paraId="124D7989" w14:textId="775395AC" w:rsidR="000E7E6A" w:rsidRPr="000E7E6A" w:rsidRDefault="000E7E6A" w:rsidP="000E7E6A">
      <w:pPr>
        <w:pStyle w:val="Titulek"/>
        <w:jc w:val="center"/>
      </w:pPr>
      <w:bookmarkStart w:id="37" w:name="_Toc96260067"/>
      <w:r>
        <w:t xml:space="preserve">Obrázek </w:t>
      </w:r>
      <w:r w:rsidR="005122BA">
        <w:fldChar w:fldCharType="begin"/>
      </w:r>
      <w:r w:rsidR="005122BA">
        <w:instrText xml:space="preserve"> SEQ Obrázek \* ARABIC </w:instrText>
      </w:r>
      <w:r w:rsidR="005122BA">
        <w:fldChar w:fldCharType="separate"/>
      </w:r>
      <w:r w:rsidR="00080D2E">
        <w:rPr>
          <w:noProof/>
        </w:rPr>
        <w:t>15</w:t>
      </w:r>
      <w:r w:rsidR="005122BA">
        <w:rPr>
          <w:noProof/>
        </w:rPr>
        <w:fldChar w:fldCharType="end"/>
      </w:r>
      <w:r>
        <w:t xml:space="preserve"> - pult s gastronádobami plnými zeleninou</w:t>
      </w:r>
      <w:bookmarkEnd w:id="37"/>
    </w:p>
    <w:p w14:paraId="45F30FFD" w14:textId="77777777" w:rsidR="00080D2E" w:rsidRDefault="00D11DBB" w:rsidP="00080D2E">
      <w:pPr>
        <w:pStyle w:val="Sta"/>
        <w:keepNext/>
        <w:jc w:val="center"/>
      </w:pPr>
      <w:r>
        <w:rPr>
          <w:noProof/>
        </w:rPr>
        <w:lastRenderedPageBreak/>
        <w:drawing>
          <wp:inline distT="0" distB="0" distL="0" distR="0" wp14:anchorId="2E36B31D" wp14:editId="5D41DF54">
            <wp:extent cx="5752465" cy="3838575"/>
            <wp:effectExtent l="0" t="0" r="63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171" cy="3864403"/>
                    </a:xfrm>
                    <a:prstGeom prst="rect">
                      <a:avLst/>
                    </a:prstGeom>
                    <a:noFill/>
                    <a:ln>
                      <a:noFill/>
                    </a:ln>
                  </pic:spPr>
                </pic:pic>
              </a:graphicData>
            </a:graphic>
          </wp:inline>
        </w:drawing>
      </w:r>
    </w:p>
    <w:p w14:paraId="18B93328" w14:textId="7B6F4473" w:rsidR="00080D2E" w:rsidRDefault="00080D2E" w:rsidP="00080D2E">
      <w:pPr>
        <w:pStyle w:val="Titulek"/>
        <w:jc w:val="center"/>
      </w:pPr>
      <w:bookmarkStart w:id="38" w:name="_Toc96260068"/>
      <w:r>
        <w:t xml:space="preserve">Obrázek </w:t>
      </w:r>
      <w:r w:rsidR="005122BA">
        <w:fldChar w:fldCharType="begin"/>
      </w:r>
      <w:r w:rsidR="005122BA">
        <w:instrText xml:space="preserve"> SEQ Obrázek \* ARABIC </w:instrText>
      </w:r>
      <w:r w:rsidR="005122BA">
        <w:fldChar w:fldCharType="separate"/>
      </w:r>
      <w:r>
        <w:rPr>
          <w:noProof/>
        </w:rPr>
        <w:t>16</w:t>
      </w:r>
      <w:r w:rsidR="005122BA">
        <w:rPr>
          <w:noProof/>
        </w:rPr>
        <w:fldChar w:fldCharType="end"/>
      </w:r>
      <w:r>
        <w:t xml:space="preserve"> - prostředí restaurace zdobené vietnamskými prvky a malbami</w:t>
      </w:r>
      <w:bookmarkEnd w:id="38"/>
    </w:p>
    <w:p w14:paraId="0F83A33A" w14:textId="2C073952" w:rsidR="00080D2E" w:rsidRDefault="00D11DBB" w:rsidP="00080D2E">
      <w:pPr>
        <w:pStyle w:val="Sta"/>
        <w:keepNext/>
        <w:jc w:val="center"/>
      </w:pPr>
      <w:r>
        <w:rPr>
          <w:noProof/>
        </w:rPr>
        <w:drawing>
          <wp:inline distT="0" distB="0" distL="0" distR="0" wp14:anchorId="4734FDC9" wp14:editId="343FE40E">
            <wp:extent cx="2549117" cy="1701006"/>
            <wp:effectExtent l="0" t="0" r="3810" b="0"/>
            <wp:docPr id="28" name="Obrázek 28" descr="Obsah obrázku zeď, lam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zeď, lampa&#10;&#10;Popis byl vytvořen automatick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4759" cy="1731463"/>
                    </a:xfrm>
                    <a:prstGeom prst="rect">
                      <a:avLst/>
                    </a:prstGeom>
                    <a:noFill/>
                    <a:ln>
                      <a:noFill/>
                    </a:ln>
                  </pic:spPr>
                </pic:pic>
              </a:graphicData>
            </a:graphic>
          </wp:inline>
        </w:drawing>
      </w:r>
      <w:r w:rsidR="00080D2E">
        <w:rPr>
          <w:noProof/>
        </w:rPr>
        <w:drawing>
          <wp:inline distT="0" distB="0" distL="0" distR="0" wp14:anchorId="2C2EC539" wp14:editId="1223E284">
            <wp:extent cx="2551814" cy="1702804"/>
            <wp:effectExtent l="0" t="0" r="1270" b="0"/>
            <wp:docPr id="26" name="Obrázek 26"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interiér&#10;&#10;Popis byl vytvořen automatick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9585" cy="1734681"/>
                    </a:xfrm>
                    <a:prstGeom prst="rect">
                      <a:avLst/>
                    </a:prstGeom>
                    <a:noFill/>
                    <a:ln>
                      <a:noFill/>
                    </a:ln>
                  </pic:spPr>
                </pic:pic>
              </a:graphicData>
            </a:graphic>
          </wp:inline>
        </w:drawing>
      </w:r>
    </w:p>
    <w:p w14:paraId="46FD8F58" w14:textId="4CA01CDE" w:rsidR="00080D2E" w:rsidRDefault="00080D2E" w:rsidP="00080D2E">
      <w:pPr>
        <w:pStyle w:val="Titulek"/>
        <w:jc w:val="center"/>
      </w:pPr>
      <w:bookmarkStart w:id="39" w:name="_Toc96260069"/>
      <w:r>
        <w:t xml:space="preserve">Obrázek </w:t>
      </w:r>
      <w:r w:rsidR="005122BA">
        <w:fldChar w:fldCharType="begin"/>
      </w:r>
      <w:r w:rsidR="005122BA">
        <w:instrText xml:space="preserve"> SEQ Obrázek \* ARABIC </w:instrText>
      </w:r>
      <w:r w:rsidR="005122BA">
        <w:fldChar w:fldCharType="separate"/>
      </w:r>
      <w:r>
        <w:rPr>
          <w:noProof/>
        </w:rPr>
        <w:t>17</w:t>
      </w:r>
      <w:r w:rsidR="005122BA">
        <w:rPr>
          <w:noProof/>
        </w:rPr>
        <w:fldChar w:fldCharType="end"/>
      </w:r>
      <w:r>
        <w:t xml:space="preserve"> - interiérové ozdoby</w:t>
      </w:r>
      <w:bookmarkEnd w:id="39"/>
    </w:p>
    <w:p w14:paraId="08710A39" w14:textId="7B619A6F" w:rsidR="00080D2E" w:rsidRDefault="00080D2E" w:rsidP="00080D2E">
      <w:pPr>
        <w:pStyle w:val="Titulek"/>
        <w:jc w:val="center"/>
      </w:pPr>
      <w:bookmarkStart w:id="40" w:name="_Toc96260070"/>
      <w:r>
        <w:t xml:space="preserve">Obrázek </w:t>
      </w:r>
      <w:r w:rsidR="005122BA">
        <w:fldChar w:fldCharType="begin"/>
      </w:r>
      <w:r w:rsidR="005122BA">
        <w:instrText xml:space="preserve"> SEQ Obrázek \* ARABIC </w:instrText>
      </w:r>
      <w:r w:rsidR="005122BA">
        <w:fldChar w:fldCharType="separate"/>
      </w:r>
      <w:r>
        <w:rPr>
          <w:noProof/>
        </w:rPr>
        <w:t>18</w:t>
      </w:r>
      <w:r w:rsidR="005122BA">
        <w:rPr>
          <w:noProof/>
        </w:rPr>
        <w:fldChar w:fldCharType="end"/>
      </w:r>
      <w:r>
        <w:t xml:space="preserve"> - čepovací pult a konkrétní pípy</w:t>
      </w:r>
      <w:bookmarkEnd w:id="40"/>
    </w:p>
    <w:p w14:paraId="147DDB65" w14:textId="77777777" w:rsidR="00080D2E" w:rsidRDefault="008D6FBC" w:rsidP="00080D2E">
      <w:pPr>
        <w:pStyle w:val="Sta"/>
        <w:keepNext/>
        <w:jc w:val="center"/>
      </w:pPr>
      <w:r>
        <w:rPr>
          <w:noProof/>
        </w:rPr>
        <w:drawing>
          <wp:inline distT="0" distB="0" distL="0" distR="0" wp14:anchorId="4DF81A91" wp14:editId="0F52CE72">
            <wp:extent cx="2724451" cy="1818005"/>
            <wp:effectExtent l="0" t="0" r="0" b="0"/>
            <wp:docPr id="25" name="Obrázek 25" descr="Obsah obrázku stůl, talíř, interiér, rostl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stůl, talíř, interiér, rostlina&#10;&#10;Popis byl vytvořen automatick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9953" cy="1848368"/>
                    </a:xfrm>
                    <a:prstGeom prst="rect">
                      <a:avLst/>
                    </a:prstGeom>
                    <a:noFill/>
                    <a:ln>
                      <a:noFill/>
                    </a:ln>
                  </pic:spPr>
                </pic:pic>
              </a:graphicData>
            </a:graphic>
          </wp:inline>
        </w:drawing>
      </w:r>
    </w:p>
    <w:p w14:paraId="4761BC86" w14:textId="3748A7C7" w:rsidR="00D11DBB" w:rsidRPr="005C70E6" w:rsidRDefault="00080D2E" w:rsidP="00080D2E">
      <w:pPr>
        <w:pStyle w:val="Titulek"/>
        <w:jc w:val="center"/>
      </w:pPr>
      <w:bookmarkStart w:id="41" w:name="_Toc96260071"/>
      <w:r>
        <w:t xml:space="preserve">Obrázek </w:t>
      </w:r>
      <w:r w:rsidR="005122BA">
        <w:fldChar w:fldCharType="begin"/>
      </w:r>
      <w:r w:rsidR="005122BA">
        <w:instrText xml:space="preserve"> SEQ Obrázek \* ARABIC </w:instrText>
      </w:r>
      <w:r w:rsidR="005122BA">
        <w:fldChar w:fldCharType="separate"/>
      </w:r>
      <w:r>
        <w:rPr>
          <w:noProof/>
        </w:rPr>
        <w:t>19</w:t>
      </w:r>
      <w:r w:rsidR="005122BA">
        <w:rPr>
          <w:noProof/>
        </w:rPr>
        <w:fldChar w:fldCharType="end"/>
      </w:r>
      <w:r>
        <w:t xml:space="preserve"> - detaily interiéru</w:t>
      </w:r>
      <w:bookmarkEnd w:id="41"/>
    </w:p>
    <w:p w14:paraId="5656895F" w14:textId="1DF46CF8" w:rsidR="00C16565" w:rsidRDefault="00C16565" w:rsidP="00C16565">
      <w:pPr>
        <w:pStyle w:val="Kapitola"/>
      </w:pPr>
      <w:bookmarkStart w:id="42" w:name="_Toc96673724"/>
      <w:r w:rsidRPr="00C16565">
        <w:lastRenderedPageBreak/>
        <w:t>Volba kompozičních cílů</w:t>
      </w:r>
      <w:bookmarkEnd w:id="42"/>
    </w:p>
    <w:p w14:paraId="45053152" w14:textId="40D75B97" w:rsidR="0090462F" w:rsidRPr="0090462F" w:rsidRDefault="0090462F" w:rsidP="0090462F">
      <w:pPr>
        <w:pStyle w:val="Sta"/>
      </w:pPr>
      <w:r>
        <w:t xml:space="preserve">Při focení jsem dbal na určitou podobnost snímků. Většinou jsem objekt zachycoval ve středu snímku. </w:t>
      </w:r>
      <w:r w:rsidR="001B1512">
        <w:t>Této konkrétní činnosti se říká obrazová kompozice.</w:t>
      </w:r>
    </w:p>
    <w:p w14:paraId="152F661D" w14:textId="7F7927AB" w:rsidR="00BF385E" w:rsidRDefault="00BF385E" w:rsidP="00BF385E">
      <w:pPr>
        <w:pStyle w:val="Podkapitola"/>
      </w:pPr>
      <w:bookmarkStart w:id="43" w:name="_Toc96673725"/>
      <w:r>
        <w:t>Co je obrazová kompozice?</w:t>
      </w:r>
      <w:bookmarkEnd w:id="43"/>
    </w:p>
    <w:p w14:paraId="71A4214C" w14:textId="630A175E" w:rsidR="000855E6" w:rsidRDefault="000855E6" w:rsidP="00DC53EA">
      <w:pPr>
        <w:pStyle w:val="Sta"/>
      </w:pPr>
      <w:r w:rsidRPr="000855E6">
        <w:t>Kompozice</w:t>
      </w:r>
      <w:r w:rsidR="00BF385E">
        <w:t xml:space="preserve"> </w:t>
      </w:r>
      <w:r w:rsidRPr="000855E6">
        <w:t>je souhrn pravidel a doporučení pro uspořádání prvků v uměleckém díle</w:t>
      </w:r>
      <w:r>
        <w:t xml:space="preserve">. </w:t>
      </w:r>
      <w:r w:rsidRPr="000855E6">
        <w:t>Pravidla obsahují různá doporučení, jako například soustředit hlavní motiv na geometrický střed, nebo do některé z třetin nebo na zlatý řez.</w:t>
      </w:r>
    </w:p>
    <w:p w14:paraId="51EF01CD" w14:textId="155D1E2F" w:rsidR="00BF385E" w:rsidRDefault="00BF385E" w:rsidP="00BF385E">
      <w:pPr>
        <w:pStyle w:val="Podkapitola"/>
      </w:pPr>
      <w:bookmarkStart w:id="44" w:name="_Toc96673726"/>
      <w:r>
        <w:t>Můj postup</w:t>
      </w:r>
      <w:bookmarkEnd w:id="44"/>
    </w:p>
    <w:p w14:paraId="7581BEA4" w14:textId="65F3B837" w:rsidR="00DC53EA" w:rsidRPr="00DC53EA" w:rsidRDefault="00DC53EA" w:rsidP="00DC53EA">
      <w:pPr>
        <w:pStyle w:val="Sta"/>
      </w:pPr>
      <w:r>
        <w:t>Při focení jsem věděl, že budu webové stránky stavět dost právě na fotkách a vizuálech, tudíž jsem nafotil různorodé druhy fotek. Fotil jsem jak na střední vzdálenost</w:t>
      </w:r>
      <w:r w:rsidR="00990844">
        <w:t>,</w:t>
      </w:r>
      <w:r>
        <w:t xml:space="preserve"> tak </w:t>
      </w:r>
      <w:r w:rsidR="00D46B33">
        <w:t xml:space="preserve">i na velmi blízkou. </w:t>
      </w:r>
      <w:r w:rsidR="00990844">
        <w:t xml:space="preserve">Snažil jsem se, řídit radami, které jsem si ohledně </w:t>
      </w:r>
      <w:proofErr w:type="spellStart"/>
      <w:r w:rsidR="00990844">
        <w:t>foodstylingu</w:t>
      </w:r>
      <w:proofErr w:type="spellEnd"/>
      <w:r w:rsidR="00990844">
        <w:t xml:space="preserve"> načetl.</w:t>
      </w:r>
    </w:p>
    <w:p w14:paraId="496420C6" w14:textId="20E17DEF" w:rsidR="00C16565" w:rsidRDefault="00C16565" w:rsidP="00C16565">
      <w:pPr>
        <w:pStyle w:val="Kapitola"/>
      </w:pPr>
      <w:bookmarkStart w:id="45" w:name="_Toc96673727"/>
      <w:r w:rsidRPr="00C16565">
        <w:lastRenderedPageBreak/>
        <w:t>Copywriting</w:t>
      </w:r>
      <w:bookmarkEnd w:id="45"/>
    </w:p>
    <w:p w14:paraId="05A8F7A5" w14:textId="0625C68B" w:rsidR="001B1512" w:rsidRPr="001B1512" w:rsidRDefault="001B1512" w:rsidP="001B1512">
      <w:pPr>
        <w:pStyle w:val="Sta"/>
      </w:pPr>
      <w:r>
        <w:t>Po nafocení všech potřebných podkladů jsem si dokázal představit, jak zhruba by mohl web vypadat a jakou část zaplní média a jakou text. Konkrétní text je samotné téma, které nese název copywriting.</w:t>
      </w:r>
    </w:p>
    <w:p w14:paraId="73ED2E8F" w14:textId="4AD42A93" w:rsidR="00EB4E3C" w:rsidRPr="00EB4E3C" w:rsidRDefault="00EB4E3C" w:rsidP="00EB4E3C">
      <w:pPr>
        <w:pStyle w:val="Podkapitola"/>
      </w:pPr>
      <w:bookmarkStart w:id="46" w:name="_Toc96673728"/>
      <w:r>
        <w:t>Definice copywritingu</w:t>
      </w:r>
      <w:bookmarkEnd w:id="46"/>
    </w:p>
    <w:p w14:paraId="09928B49" w14:textId="73EA68DA" w:rsidR="002227D2" w:rsidRDefault="00990844" w:rsidP="00990844">
      <w:pPr>
        <w:pStyle w:val="Sta"/>
      </w:pPr>
      <w:r>
        <w:t>Jelikož jsem si nebyl jistý</w:t>
      </w:r>
      <w:r w:rsidR="00D41CC7">
        <w:t>,</w:t>
      </w:r>
      <w:r>
        <w:t xml:space="preserve"> co přesně copywriting znamená tak jsem </w:t>
      </w:r>
      <w:r w:rsidR="002227D2">
        <w:t>si to musel ujasnit.</w:t>
      </w:r>
    </w:p>
    <w:p w14:paraId="54903658" w14:textId="5B6A8586" w:rsidR="00990844" w:rsidRDefault="002227D2" w:rsidP="00990844">
      <w:pPr>
        <w:pStyle w:val="Sta"/>
      </w:pPr>
      <w:r>
        <w:t xml:space="preserve"> </w:t>
      </w:r>
      <w:r w:rsidRPr="002227D2">
        <w:t>Copywriting je tvorba reklamních a marketingových textů, které mají podpořit prodej výrobků a služeb</w:t>
      </w:r>
      <w:r>
        <w:t xml:space="preserve">. </w:t>
      </w:r>
      <w:r w:rsidRPr="002227D2">
        <w:t>Textař, který se zabývá oborem copywritingu, se označuje jako copywriter</w:t>
      </w:r>
      <w:r>
        <w:t>.</w:t>
      </w:r>
      <w:sdt>
        <w:sdtPr>
          <w:id w:val="1468086698"/>
          <w:citation/>
        </w:sdtPr>
        <w:sdtContent>
          <w:r>
            <w:fldChar w:fldCharType="begin"/>
          </w:r>
          <w:r>
            <w:instrText xml:space="preserve"> CITATION Wik21 \l 1029 </w:instrText>
          </w:r>
          <w:r>
            <w:fldChar w:fldCharType="separate"/>
          </w:r>
          <w:r>
            <w:rPr>
              <w:noProof/>
            </w:rPr>
            <w:t xml:space="preserve"> (1)</w:t>
          </w:r>
          <w:r>
            <w:fldChar w:fldCharType="end"/>
          </w:r>
        </w:sdtContent>
      </w:sdt>
    </w:p>
    <w:p w14:paraId="5718C5CB" w14:textId="77777777" w:rsidR="00760345" w:rsidRDefault="00760345" w:rsidP="00990844">
      <w:pPr>
        <w:pStyle w:val="Sta"/>
      </w:pPr>
      <w:r w:rsidRPr="00760345">
        <w:t>Obsah samotné stránky je dle mého názoru dost důležitá fáze. Samotný obsah bude potom určitá vizitka podniku a hraje zde roli každý detail, např. styl formulace, jak moc osobní nebo neosobní web bude, serióznost či lehkovážnost, nadhled – to vše ve výsledku vypovídá o restauraci jako takové.</w:t>
      </w:r>
      <w:r>
        <w:t xml:space="preserve"> </w:t>
      </w:r>
    </w:p>
    <w:p w14:paraId="3D7EF83B" w14:textId="7FD2DA97" w:rsidR="002227D2" w:rsidRDefault="00D41CC7" w:rsidP="00990844">
      <w:pPr>
        <w:pStyle w:val="Sta"/>
      </w:pPr>
      <w:r>
        <w:t xml:space="preserve">Jelikož nejsem majitelem podniku, nemám tím pádem možnost být ani jeho </w:t>
      </w:r>
      <w:proofErr w:type="spellStart"/>
      <w:r>
        <w:t>copywrtiterem</w:t>
      </w:r>
      <w:proofErr w:type="spellEnd"/>
      <w:r>
        <w:t>, proto jsem se obrátil na Michala Phama, který mě sdělil</w:t>
      </w:r>
      <w:r w:rsidR="002227D2">
        <w:t>, že mám zmínit kvalitu potravin, rychlost přípravy jídla, moderní prostory,</w:t>
      </w:r>
      <w:r>
        <w:t xml:space="preserve"> nabídku jídel a odkaz na instagramový účet. Následně jsem tomu tedy přizpůsobil vývoj a návrh webu.</w:t>
      </w:r>
    </w:p>
    <w:p w14:paraId="5D4058E2" w14:textId="1D6DB980" w:rsidR="00EB4E3C" w:rsidRDefault="00EB4E3C" w:rsidP="00EB4E3C">
      <w:pPr>
        <w:pStyle w:val="Podkapitola"/>
      </w:pPr>
      <w:bookmarkStart w:id="47" w:name="_Toc96673729"/>
      <w:r>
        <w:t>Úspěšný copywriting</w:t>
      </w:r>
      <w:bookmarkEnd w:id="47"/>
    </w:p>
    <w:p w14:paraId="7651137C" w14:textId="51A38698" w:rsidR="00CC1CF1" w:rsidRDefault="00CC1CF1" w:rsidP="00990844">
      <w:pPr>
        <w:pStyle w:val="Sta"/>
      </w:pPr>
      <w:r>
        <w:t>Řídil jsem se pravidly a radami pro úspěšný copywriting</w:t>
      </w:r>
    </w:p>
    <w:p w14:paraId="6B0C6B94" w14:textId="42776545" w:rsidR="00CC1CF1" w:rsidRDefault="00CC1CF1" w:rsidP="00CC1CF1">
      <w:pPr>
        <w:pStyle w:val="Sta"/>
        <w:numPr>
          <w:ilvl w:val="0"/>
          <w:numId w:val="25"/>
        </w:numPr>
      </w:pPr>
      <w:r>
        <w:t>Mluv</w:t>
      </w:r>
      <w:r w:rsidR="00EB4E3C">
        <w:t>it</w:t>
      </w:r>
      <w:r>
        <w:t xml:space="preserve"> jazykem cílové skupiny.</w:t>
      </w:r>
    </w:p>
    <w:p w14:paraId="5687ED7F" w14:textId="0B3E869D" w:rsidR="00CC1CF1" w:rsidRDefault="00EB4E3C" w:rsidP="00CC1CF1">
      <w:pPr>
        <w:pStyle w:val="Sta"/>
        <w:numPr>
          <w:ilvl w:val="0"/>
          <w:numId w:val="25"/>
        </w:numPr>
      </w:pPr>
      <w:r>
        <w:t>Zmiňovat</w:t>
      </w:r>
      <w:r w:rsidR="00CC1CF1">
        <w:t xml:space="preserve"> relevantní a aktuální obsah</w:t>
      </w:r>
    </w:p>
    <w:p w14:paraId="37AF0E29" w14:textId="1F4BC5FF" w:rsidR="00CC1CF1" w:rsidRDefault="00EB4E3C" w:rsidP="00CC1CF1">
      <w:pPr>
        <w:pStyle w:val="Sta"/>
        <w:numPr>
          <w:ilvl w:val="0"/>
          <w:numId w:val="25"/>
        </w:numPr>
      </w:pPr>
      <w:r>
        <w:t>Mluvit jasně a srozumitelně</w:t>
      </w:r>
    </w:p>
    <w:p w14:paraId="51BEF962" w14:textId="0E288C56" w:rsidR="00CC1CF1" w:rsidRDefault="00EB4E3C" w:rsidP="00CC1CF1">
      <w:pPr>
        <w:pStyle w:val="Sta"/>
        <w:numPr>
          <w:ilvl w:val="0"/>
          <w:numId w:val="25"/>
        </w:numPr>
      </w:pPr>
      <w:r>
        <w:t>Profesionálně formátovat text</w:t>
      </w:r>
    </w:p>
    <w:p w14:paraId="096F6983" w14:textId="178DD766" w:rsidR="00CC1CF1" w:rsidRPr="00990844" w:rsidRDefault="00EB4E3C" w:rsidP="00CC1CF1">
      <w:pPr>
        <w:pStyle w:val="Sta"/>
        <w:numPr>
          <w:ilvl w:val="0"/>
          <w:numId w:val="25"/>
        </w:numPr>
      </w:pPr>
      <w:r>
        <w:t>Snažit se přimět uživatele k akci</w:t>
      </w:r>
    </w:p>
    <w:p w14:paraId="2E7D4A14" w14:textId="723E8495" w:rsidR="00C16565" w:rsidRDefault="00C16565" w:rsidP="00C16565">
      <w:pPr>
        <w:pStyle w:val="Kapitola"/>
      </w:pPr>
      <w:bookmarkStart w:id="48" w:name="_Toc96673730"/>
      <w:r w:rsidRPr="00C16565">
        <w:lastRenderedPageBreak/>
        <w:t>Obsahová struktura stránek</w:t>
      </w:r>
      <w:bookmarkEnd w:id="48"/>
    </w:p>
    <w:p w14:paraId="637129E9" w14:textId="2A5154DD" w:rsidR="001B1512" w:rsidRDefault="001B1512" w:rsidP="001B1512">
      <w:pPr>
        <w:pStyle w:val="Sta"/>
      </w:pPr>
      <w:r>
        <w:t>Tvoření samotné struktury bylo z</w:t>
      </w:r>
      <w:r w:rsidR="000A3E4B">
        <w:t>ř</w:t>
      </w:r>
      <w:r>
        <w:t>ejmě tou nejtěžší, ale zároveň nejzajímavější částí.</w:t>
      </w:r>
      <w:r w:rsidR="000A3E4B">
        <w:t xml:space="preserve"> </w:t>
      </w:r>
      <w:r w:rsidR="008D5AD2">
        <w:t>Při návrhu jsem používal program Adobe XD, který je na návrh obsahové struktury jeden z nejlepších a více o něm zmíním v další kapitole.</w:t>
      </w:r>
    </w:p>
    <w:p w14:paraId="0D315E9B" w14:textId="650F60FF" w:rsidR="008D5AD2" w:rsidRPr="001B1512" w:rsidRDefault="008D5AD2" w:rsidP="001B1512">
      <w:pPr>
        <w:pStyle w:val="Sta"/>
      </w:pPr>
      <w:r>
        <w:t>Tvorba struktury je velice originální a kreativní činnost, kde záleží na vaší vizi. Zároveň jsou ale i zde určitá pravidla.</w:t>
      </w:r>
    </w:p>
    <w:p w14:paraId="14E4F4BE" w14:textId="2A3EB1F1" w:rsidR="005C2E7A" w:rsidRDefault="005C2E7A" w:rsidP="005C2E7A">
      <w:pPr>
        <w:pStyle w:val="Podkapitola"/>
      </w:pPr>
      <w:bookmarkStart w:id="49" w:name="_Toc96673731"/>
      <w:r>
        <w:t>Pravidla struktury</w:t>
      </w:r>
      <w:bookmarkEnd w:id="49"/>
    </w:p>
    <w:p w14:paraId="32852D61" w14:textId="6718BD98" w:rsidR="005C2E7A" w:rsidRDefault="005C2E7A" w:rsidP="005C2E7A">
      <w:pPr>
        <w:pStyle w:val="Sta"/>
        <w:numPr>
          <w:ilvl w:val="0"/>
          <w:numId w:val="23"/>
        </w:numPr>
        <w:ind w:left="709" w:hanging="349"/>
      </w:pPr>
      <w:r>
        <w:t>Musí být přehledná. Dobrá stránka musí být přehledná. Pokud váš web někdo otevře, je důležité</w:t>
      </w:r>
      <w:r w:rsidR="00951D61">
        <w:t>,</w:t>
      </w:r>
      <w:r>
        <w:t xml:space="preserve"> aby viděl</w:t>
      </w:r>
      <w:r w:rsidR="00951D61">
        <w:t>,</w:t>
      </w:r>
      <w:r>
        <w:t xml:space="preserve"> kam se může dostat, co se tam dozví a jak se dostane zpět.</w:t>
      </w:r>
    </w:p>
    <w:p w14:paraId="3A2AC212" w14:textId="2C3E19E9" w:rsidR="005C2E7A" w:rsidRDefault="00951D61" w:rsidP="005C2E7A">
      <w:pPr>
        <w:pStyle w:val="Sta"/>
        <w:numPr>
          <w:ilvl w:val="0"/>
          <w:numId w:val="23"/>
        </w:numPr>
        <w:ind w:left="709" w:hanging="349"/>
      </w:pPr>
      <w:r>
        <w:t>Jednoduchost a přehlednost webu hraje velikou roli. Uživatel se cítí komfortně, když ví</w:t>
      </w:r>
      <w:r w:rsidR="0035213F">
        <w:t>,</w:t>
      </w:r>
      <w:r>
        <w:t xml:space="preserve"> jak se webu pohybovat a pravděpodobně tam stráví více času.</w:t>
      </w:r>
    </w:p>
    <w:p w14:paraId="15641298" w14:textId="423EE47D" w:rsidR="005C2E7A" w:rsidRDefault="005C2E7A" w:rsidP="005C2E7A">
      <w:pPr>
        <w:pStyle w:val="Sta"/>
        <w:numPr>
          <w:ilvl w:val="0"/>
          <w:numId w:val="23"/>
        </w:numPr>
        <w:ind w:left="709" w:hanging="349"/>
      </w:pPr>
      <w:r>
        <w:t xml:space="preserve">Měla by mít jasné cíle. </w:t>
      </w:r>
      <w:r w:rsidR="00951D61">
        <w:t>WEB by měl</w:t>
      </w:r>
      <w:r>
        <w:t xml:space="preserve"> obsahovat určitou skupinu klíčových slov.</w:t>
      </w:r>
    </w:p>
    <w:p w14:paraId="423D431E" w14:textId="61C5AC9E" w:rsidR="005C2E7A" w:rsidRDefault="005C2E7A" w:rsidP="005C2E7A">
      <w:pPr>
        <w:pStyle w:val="Sta"/>
        <w:numPr>
          <w:ilvl w:val="0"/>
          <w:numId w:val="23"/>
        </w:numPr>
        <w:ind w:left="709" w:hanging="349"/>
      </w:pPr>
      <w:r>
        <w:t>Jasná navigace mezi úrovněmi struktury. Důležitou funkcí struktury webu je snadná navigace mezi jejími úrovněmi. Uživatelé by se snadno měli dostat zpět na úvodní stranu, nadřazené kategorie apod.</w:t>
      </w:r>
    </w:p>
    <w:p w14:paraId="777C1EE2" w14:textId="5D3662F1" w:rsidR="00951D61" w:rsidRDefault="001204FB" w:rsidP="00951D61">
      <w:pPr>
        <w:pStyle w:val="Podkapitola"/>
      </w:pPr>
      <w:bookmarkStart w:id="50" w:name="_Toc96673732"/>
      <w:r>
        <w:t>Závěr</w:t>
      </w:r>
      <w:bookmarkEnd w:id="50"/>
    </w:p>
    <w:p w14:paraId="0A7EAB52" w14:textId="0CCE324C" w:rsidR="001204FB" w:rsidRPr="001204FB" w:rsidRDefault="001204FB" w:rsidP="001204FB">
      <w:pPr>
        <w:pStyle w:val="Sta"/>
      </w:pPr>
      <w:r w:rsidRPr="001204FB">
        <w:t>Struktura stránky by měla vyplynout z analýzy klíčových slov. Měla by být vhodným kompromisem mezi uživatelskou přehledností a optimalizací pro vyhledávače. Čím jasnější a přímočařejší struktura webu je, tím snáze se návštěvníkům hledají informace. Kvalitní struktura webové stránky je základem úspěšného webu.</w:t>
      </w:r>
      <w:r>
        <w:t xml:space="preserve"> </w:t>
      </w:r>
      <w:sdt>
        <w:sdtPr>
          <w:id w:val="-907839302"/>
          <w:citation/>
        </w:sdtPr>
        <w:sdtContent>
          <w:r>
            <w:fldChar w:fldCharType="begin"/>
          </w:r>
          <w:r>
            <w:instrText xml:space="preserve"> CITATION Tom13 \l 1029 </w:instrText>
          </w:r>
          <w:r>
            <w:fldChar w:fldCharType="separate"/>
          </w:r>
          <w:r>
            <w:rPr>
              <w:noProof/>
            </w:rPr>
            <w:t>(2)</w:t>
          </w:r>
          <w:r>
            <w:fldChar w:fldCharType="end"/>
          </w:r>
        </w:sdtContent>
      </w:sdt>
    </w:p>
    <w:p w14:paraId="12AD6A75" w14:textId="0C2E0A39" w:rsidR="00C16565" w:rsidRDefault="00C16565" w:rsidP="00C16565">
      <w:pPr>
        <w:pStyle w:val="Kapitola"/>
      </w:pPr>
      <w:bookmarkStart w:id="51" w:name="_Toc96673733"/>
      <w:r w:rsidRPr="00C16565">
        <w:lastRenderedPageBreak/>
        <w:t>UI/UX struktura</w:t>
      </w:r>
      <w:bookmarkEnd w:id="51"/>
    </w:p>
    <w:p w14:paraId="5D4AE906" w14:textId="111122A7" w:rsidR="00700C52" w:rsidRPr="00700C52" w:rsidRDefault="00700C52" w:rsidP="00700C52">
      <w:pPr>
        <w:pStyle w:val="Podkapitola"/>
      </w:pPr>
      <w:bookmarkStart w:id="52" w:name="_Toc96673734"/>
      <w:r>
        <w:t>Definice</w:t>
      </w:r>
      <w:bookmarkEnd w:id="52"/>
    </w:p>
    <w:p w14:paraId="11D56AB5" w14:textId="7FEEA753" w:rsidR="00AE2DD9" w:rsidRDefault="00AE2DD9" w:rsidP="00AE2DD9">
      <w:pPr>
        <w:pStyle w:val="Sta"/>
        <w:jc w:val="center"/>
      </w:pPr>
    </w:p>
    <w:p w14:paraId="462C012B" w14:textId="1EDD3FEE" w:rsidR="00AE2DD9" w:rsidRDefault="007D3BAA" w:rsidP="007D3BAA">
      <w:pPr>
        <w:pStyle w:val="Sta"/>
      </w:pPr>
      <w:r>
        <w:t>Samotné navrhování webu neboli UI/UX</w:t>
      </w:r>
      <w:r w:rsidR="00700C52">
        <w:t xml:space="preserve"> </w:t>
      </w:r>
      <w:r>
        <w:t>struktur, je velice kreativní</w:t>
      </w:r>
      <w:r w:rsidR="00CE20F2">
        <w:t xml:space="preserve"> činnost</w:t>
      </w:r>
      <w:r>
        <w:t xml:space="preserve"> a místy až uměleck</w:t>
      </w:r>
      <w:r w:rsidR="00CE20F2">
        <w:t>á</w:t>
      </w:r>
      <w:r>
        <w:t xml:space="preserve"> záležitost. Jedná se o vytvoření určitého „prototypu“ webu, dle kterého bude člověk samotný web vytvářet. Tento daný „prototyp“ se může tvořit </w:t>
      </w:r>
      <w:r w:rsidR="00700C52">
        <w:t>jak ručním kreslením a návrhem, tak i skrze počítačové programy. Nejpoužívanější a mnou používaný program je Adobe XD. Je to jeden z mnoha softwarových programů od společnosti Adobe Systems.</w:t>
      </w:r>
    </w:p>
    <w:p w14:paraId="7CCE67AE" w14:textId="77777777" w:rsidR="00080D2E" w:rsidRDefault="00AE2DD9" w:rsidP="00080D2E">
      <w:pPr>
        <w:pStyle w:val="Sta"/>
        <w:keepNext/>
        <w:jc w:val="center"/>
      </w:pPr>
      <w:r>
        <w:rPr>
          <w:noProof/>
        </w:rPr>
        <w:drawing>
          <wp:inline distT="0" distB="0" distL="0" distR="0" wp14:anchorId="198CAAB6" wp14:editId="64AC8FEE">
            <wp:extent cx="542290" cy="54165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9364" t="23191" r="25260" b="-64"/>
                    <a:stretch/>
                  </pic:blipFill>
                  <pic:spPr bwMode="auto">
                    <a:xfrm>
                      <a:off x="0" y="0"/>
                      <a:ext cx="542290" cy="541655"/>
                    </a:xfrm>
                    <a:prstGeom prst="rect">
                      <a:avLst/>
                    </a:prstGeom>
                    <a:noFill/>
                    <a:ln>
                      <a:noFill/>
                    </a:ln>
                    <a:extLst>
                      <a:ext uri="{53640926-AAD7-44D8-BBD7-CCE9431645EC}">
                        <a14:shadowObscured xmlns:a14="http://schemas.microsoft.com/office/drawing/2010/main"/>
                      </a:ext>
                    </a:extLst>
                  </pic:spPr>
                </pic:pic>
              </a:graphicData>
            </a:graphic>
          </wp:inline>
        </w:drawing>
      </w:r>
    </w:p>
    <w:p w14:paraId="70C32BD5" w14:textId="5989CE32" w:rsidR="007D3BAA" w:rsidRDefault="00080D2E" w:rsidP="00080D2E">
      <w:pPr>
        <w:pStyle w:val="Titulek"/>
        <w:jc w:val="center"/>
      </w:pPr>
      <w:bookmarkStart w:id="53" w:name="_Toc96260072"/>
      <w:r>
        <w:t xml:space="preserve">Obrázek </w:t>
      </w:r>
      <w:r w:rsidR="005122BA">
        <w:fldChar w:fldCharType="begin"/>
      </w:r>
      <w:r w:rsidR="005122BA">
        <w:instrText xml:space="preserve"> SEQ Obrázek \* ARABIC </w:instrText>
      </w:r>
      <w:r w:rsidR="005122BA">
        <w:fldChar w:fldCharType="separate"/>
      </w:r>
      <w:r>
        <w:rPr>
          <w:noProof/>
        </w:rPr>
        <w:t>20</w:t>
      </w:r>
      <w:r w:rsidR="005122BA">
        <w:rPr>
          <w:noProof/>
        </w:rPr>
        <w:fldChar w:fldCharType="end"/>
      </w:r>
      <w:r>
        <w:t xml:space="preserve"> - logo programu Adobe XD</w:t>
      </w:r>
      <w:bookmarkEnd w:id="53"/>
    </w:p>
    <w:p w14:paraId="4AA2D5D6" w14:textId="38FC4E21" w:rsidR="00700C52" w:rsidRDefault="00CE20F2" w:rsidP="00700C52">
      <w:pPr>
        <w:pStyle w:val="Podkapitola"/>
      </w:pPr>
      <w:bookmarkStart w:id="54" w:name="_Toc96673735"/>
      <w:r>
        <w:t>Postup při tvorbě návrhu</w:t>
      </w:r>
      <w:bookmarkEnd w:id="54"/>
    </w:p>
    <w:p w14:paraId="475797CC" w14:textId="0CD9D1D8" w:rsidR="00AE2DD9" w:rsidRPr="00AE2DD9" w:rsidRDefault="00AE2DD9" w:rsidP="00AE2DD9">
      <w:pPr>
        <w:pStyle w:val="Sta"/>
      </w:pPr>
      <w:r>
        <w:t xml:space="preserve">Samotný program bych společným základem mohl přirovnat k základnímu programu „malování“ od Microsoftu. </w:t>
      </w:r>
      <w:r w:rsidR="00E03DB5">
        <w:t>Vyberete rozměry plochy, na kterou budete tvořit</w:t>
      </w:r>
      <w:r w:rsidR="0083572C">
        <w:t xml:space="preserve">. Tedy </w:t>
      </w:r>
      <w:r w:rsidR="00E03DB5">
        <w:t>zda to bude desktop, mobile nebo tablet</w:t>
      </w:r>
      <w:r w:rsidR="0083572C">
        <w:t>.</w:t>
      </w:r>
    </w:p>
    <w:p w14:paraId="2A8655BD" w14:textId="77777777" w:rsidR="00080D2E" w:rsidRDefault="00AE2DD9" w:rsidP="00080D2E">
      <w:pPr>
        <w:pStyle w:val="Sta"/>
        <w:keepNext/>
        <w:jc w:val="center"/>
      </w:pPr>
      <w:r>
        <w:rPr>
          <w:noProof/>
        </w:rPr>
        <w:drawing>
          <wp:inline distT="0" distB="0" distL="0" distR="0" wp14:anchorId="0D7A012D" wp14:editId="049F0C6E">
            <wp:extent cx="5235575" cy="1940943"/>
            <wp:effectExtent l="0" t="0" r="0" b="571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727" t="14463" r="3023" b="6160"/>
                    <a:stretch/>
                  </pic:blipFill>
                  <pic:spPr bwMode="auto">
                    <a:xfrm>
                      <a:off x="0" y="0"/>
                      <a:ext cx="5235575" cy="1940943"/>
                    </a:xfrm>
                    <a:prstGeom prst="rect">
                      <a:avLst/>
                    </a:prstGeom>
                    <a:noFill/>
                    <a:ln>
                      <a:noFill/>
                    </a:ln>
                    <a:extLst>
                      <a:ext uri="{53640926-AAD7-44D8-BBD7-CCE9431645EC}">
                        <a14:shadowObscured xmlns:a14="http://schemas.microsoft.com/office/drawing/2010/main"/>
                      </a:ext>
                    </a:extLst>
                  </pic:spPr>
                </pic:pic>
              </a:graphicData>
            </a:graphic>
          </wp:inline>
        </w:drawing>
      </w:r>
    </w:p>
    <w:p w14:paraId="7220A17D" w14:textId="3AE08ADB" w:rsidR="00700C52" w:rsidRDefault="00080D2E" w:rsidP="00080D2E">
      <w:pPr>
        <w:pStyle w:val="Titulek"/>
        <w:jc w:val="center"/>
      </w:pPr>
      <w:bookmarkStart w:id="55" w:name="_Toc96260073"/>
      <w:r>
        <w:t xml:space="preserve">Obrázek </w:t>
      </w:r>
      <w:r w:rsidR="005122BA">
        <w:fldChar w:fldCharType="begin"/>
      </w:r>
      <w:r w:rsidR="005122BA">
        <w:instrText xml:space="preserve"> SEQ Obrázek \* ARABIC </w:instrText>
      </w:r>
      <w:r w:rsidR="005122BA">
        <w:fldChar w:fldCharType="separate"/>
      </w:r>
      <w:r>
        <w:rPr>
          <w:noProof/>
        </w:rPr>
        <w:t>21</w:t>
      </w:r>
      <w:r w:rsidR="005122BA">
        <w:rPr>
          <w:noProof/>
        </w:rPr>
        <w:fldChar w:fldCharType="end"/>
      </w:r>
      <w:r>
        <w:t xml:space="preserve"> - výstřižek z rozhraní aplikace Adobe XD</w:t>
      </w:r>
      <w:bookmarkEnd w:id="55"/>
    </w:p>
    <w:p w14:paraId="778548CB" w14:textId="7B0A9988" w:rsidR="006054DA" w:rsidRPr="00700C52" w:rsidRDefault="006054DA" w:rsidP="006054DA">
      <w:pPr>
        <w:pStyle w:val="Sta"/>
        <w:jc w:val="left"/>
      </w:pPr>
      <w:r>
        <w:t xml:space="preserve">A následně vám program poskytne nástroje na tvorbu objektů, textů, </w:t>
      </w:r>
      <w:r w:rsidR="007B1CA8">
        <w:t xml:space="preserve">obrysů, </w:t>
      </w:r>
      <w:r>
        <w:t xml:space="preserve">díky kterým si můžete z velké většiny sestavit váš web. </w:t>
      </w:r>
      <w:r w:rsidRPr="006054DA">
        <w:rPr>
          <w:rStyle w:val="Zdraznnjemn"/>
        </w:rPr>
        <w:t>Viz. další strana</w:t>
      </w:r>
    </w:p>
    <w:p w14:paraId="4D4ADCE3" w14:textId="77777777" w:rsidR="00080D2E" w:rsidRDefault="00FD52A0" w:rsidP="00080D2E">
      <w:pPr>
        <w:pStyle w:val="Sta"/>
        <w:keepNext/>
        <w:jc w:val="center"/>
      </w:pPr>
      <w:r>
        <w:rPr>
          <w:noProof/>
        </w:rPr>
        <w:lastRenderedPageBreak/>
        <w:drawing>
          <wp:inline distT="0" distB="0" distL="0" distR="0" wp14:anchorId="7D5ED7F9" wp14:editId="70FEAF46">
            <wp:extent cx="6012611" cy="3478606"/>
            <wp:effectExtent l="0" t="0" r="7620" b="762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5257" t="3469" r="32696" b="32608"/>
                    <a:stretch/>
                  </pic:blipFill>
                  <pic:spPr bwMode="auto">
                    <a:xfrm>
                      <a:off x="0" y="0"/>
                      <a:ext cx="6012611" cy="3478606"/>
                    </a:xfrm>
                    <a:prstGeom prst="rect">
                      <a:avLst/>
                    </a:prstGeom>
                    <a:noFill/>
                    <a:ln>
                      <a:noFill/>
                    </a:ln>
                    <a:extLst>
                      <a:ext uri="{53640926-AAD7-44D8-BBD7-CCE9431645EC}">
                        <a14:shadowObscured xmlns:a14="http://schemas.microsoft.com/office/drawing/2010/main"/>
                      </a:ext>
                    </a:extLst>
                  </pic:spPr>
                </pic:pic>
              </a:graphicData>
            </a:graphic>
          </wp:inline>
        </w:drawing>
      </w:r>
    </w:p>
    <w:p w14:paraId="5590E420" w14:textId="22F2ACF4" w:rsidR="00700C52" w:rsidRDefault="00080D2E" w:rsidP="00080D2E">
      <w:pPr>
        <w:pStyle w:val="Titulek"/>
        <w:jc w:val="center"/>
      </w:pPr>
      <w:bookmarkStart w:id="56" w:name="_Toc96260074"/>
      <w:r>
        <w:t xml:space="preserve">Obrázek </w:t>
      </w:r>
      <w:r w:rsidR="005122BA">
        <w:fldChar w:fldCharType="begin"/>
      </w:r>
      <w:r w:rsidR="005122BA">
        <w:instrText xml:space="preserve"> SEQ Obrázek \* ARABIC </w:instrText>
      </w:r>
      <w:r w:rsidR="005122BA">
        <w:fldChar w:fldCharType="separate"/>
      </w:r>
      <w:r>
        <w:rPr>
          <w:noProof/>
        </w:rPr>
        <w:t>22</w:t>
      </w:r>
      <w:r w:rsidR="005122BA">
        <w:rPr>
          <w:noProof/>
        </w:rPr>
        <w:fldChar w:fldCharType="end"/>
      </w:r>
      <w:r>
        <w:t xml:space="preserve"> - výstřižek z pracovní plochy programu Adobe XD</w:t>
      </w:r>
      <w:bookmarkEnd w:id="56"/>
    </w:p>
    <w:p w14:paraId="4ECC4885" w14:textId="77777777" w:rsidR="006D0FED" w:rsidRDefault="007B1CA8" w:rsidP="007D3BAA">
      <w:pPr>
        <w:pStyle w:val="Sta"/>
      </w:pPr>
      <w:r>
        <w:t>Při navrhování designu</w:t>
      </w:r>
      <w:r w:rsidR="00375398">
        <w:t xml:space="preserve"> a následném kódování</w:t>
      </w:r>
      <w:r>
        <w:t xml:space="preserve"> se doporučuje začínat </w:t>
      </w:r>
      <w:r w:rsidR="00375398">
        <w:t xml:space="preserve">tvorbou designu pro ten nejmenší rozměr displeje, tedy pro mobil tzv. </w:t>
      </w:r>
      <w:r w:rsidR="00375398" w:rsidRPr="006D0FED">
        <w:rPr>
          <w:b/>
          <w:bCs/>
        </w:rPr>
        <w:t>mobile-</w:t>
      </w:r>
      <w:proofErr w:type="spellStart"/>
      <w:r w:rsidR="00375398" w:rsidRPr="006D0FED">
        <w:rPr>
          <w:b/>
          <w:bCs/>
        </w:rPr>
        <w:t>first</w:t>
      </w:r>
      <w:proofErr w:type="spellEnd"/>
      <w:r w:rsidR="00375398">
        <w:t>.</w:t>
      </w:r>
    </w:p>
    <w:p w14:paraId="254754BF" w14:textId="66D2E495" w:rsidR="00A60EB1" w:rsidRDefault="00375398" w:rsidP="007D3BAA">
      <w:pPr>
        <w:pStyle w:val="Sta"/>
      </w:pPr>
      <w:r>
        <w:t xml:space="preserve">Začínáte tedy malým layoutem, kde musíte šetřit místem a prvky rozmisťovat s rozmyslem. Z toho se poté mnohem snáze buduje desktop, jelikož je základ pěkně jednoduchý a praktický. </w:t>
      </w:r>
      <w:r w:rsidR="006D0FED">
        <w:t>No a</w:t>
      </w:r>
      <w:r>
        <w:t xml:space="preserve"> při tvoření v obráceném pořadí, může </w:t>
      </w:r>
      <w:r w:rsidR="006D0FED">
        <w:t xml:space="preserve">právě </w:t>
      </w:r>
      <w:r>
        <w:t>nastat</w:t>
      </w:r>
      <w:r w:rsidR="006D0FED">
        <w:t xml:space="preserve"> ten problém</w:t>
      </w:r>
      <w:r>
        <w:t xml:space="preserve">, že </w:t>
      </w:r>
      <w:r w:rsidR="006D0FED">
        <w:t>nebudete schopni všechny prvky vměstnat do mobilního rozlišení.</w:t>
      </w:r>
    </w:p>
    <w:p w14:paraId="1E4C0E72" w14:textId="3CF75195" w:rsidR="007B1CA8" w:rsidRPr="00A60EB1" w:rsidRDefault="00A60EB1" w:rsidP="00A60EB1">
      <w:pPr>
        <w:spacing w:before="0"/>
        <w:jc w:val="left"/>
        <w:rPr>
          <w:rFonts w:cs="Arial"/>
          <w:color w:val="000000"/>
          <w:szCs w:val="20"/>
        </w:rPr>
      </w:pPr>
      <w:r>
        <w:br w:type="page"/>
      </w:r>
    </w:p>
    <w:p w14:paraId="4E7C5F95" w14:textId="6E69A26F" w:rsidR="00CE20F2" w:rsidRPr="007D3BAA" w:rsidRDefault="00863862" w:rsidP="007D3BAA">
      <w:pPr>
        <w:pStyle w:val="Sta"/>
      </w:pPr>
      <w:r>
        <w:lastRenderedPageBreak/>
        <w:t>Zde se můžete podívat, jak může vypadat již hotový návrh we</w:t>
      </w:r>
      <w:r w:rsidR="00A60EB1">
        <w:t>b</w:t>
      </w:r>
      <w:r>
        <w:t>u, konkrétně pro desktop.</w:t>
      </w:r>
      <w:r w:rsidR="00A60EB1">
        <w:t xml:space="preserve"> </w:t>
      </w:r>
    </w:p>
    <w:p w14:paraId="1C3D6533" w14:textId="77777777" w:rsidR="00080D2E" w:rsidRDefault="004966DB" w:rsidP="00080D2E">
      <w:pPr>
        <w:pStyle w:val="Sta"/>
        <w:keepNext/>
        <w:jc w:val="center"/>
      </w:pPr>
      <w:r>
        <w:rPr>
          <w:noProof/>
        </w:rPr>
        <w:drawing>
          <wp:inline distT="0" distB="0" distL="0" distR="0" wp14:anchorId="138780D8" wp14:editId="61E51BA9">
            <wp:extent cx="3976428" cy="8522970"/>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683" cy="8592106"/>
                    </a:xfrm>
                    <a:prstGeom prst="rect">
                      <a:avLst/>
                    </a:prstGeom>
                    <a:noFill/>
                    <a:ln>
                      <a:noFill/>
                    </a:ln>
                  </pic:spPr>
                </pic:pic>
              </a:graphicData>
            </a:graphic>
          </wp:inline>
        </w:drawing>
      </w:r>
    </w:p>
    <w:p w14:paraId="4BA35FEE" w14:textId="28E6BC77" w:rsidR="0035213F" w:rsidRPr="0035213F" w:rsidRDefault="00080D2E" w:rsidP="00080D2E">
      <w:pPr>
        <w:pStyle w:val="Titulek"/>
        <w:jc w:val="center"/>
      </w:pPr>
      <w:bookmarkStart w:id="57" w:name="_Toc96260075"/>
      <w:r>
        <w:t xml:space="preserve">Obrázek </w:t>
      </w:r>
      <w:r w:rsidR="005122BA">
        <w:fldChar w:fldCharType="begin"/>
      </w:r>
      <w:r w:rsidR="005122BA">
        <w:instrText xml:space="preserve"> SEQ Obrázek \* ARABIC </w:instrText>
      </w:r>
      <w:r w:rsidR="005122BA">
        <w:fldChar w:fldCharType="separate"/>
      </w:r>
      <w:r>
        <w:rPr>
          <w:noProof/>
        </w:rPr>
        <w:t>23</w:t>
      </w:r>
      <w:r w:rsidR="005122BA">
        <w:rPr>
          <w:noProof/>
        </w:rPr>
        <w:fldChar w:fldCharType="end"/>
      </w:r>
      <w:r>
        <w:t xml:space="preserve"> - finální návrh webu</w:t>
      </w:r>
      <w:bookmarkEnd w:id="57"/>
    </w:p>
    <w:p w14:paraId="549CE0D0" w14:textId="0B77BAA1" w:rsidR="00C16565" w:rsidRDefault="00C16565" w:rsidP="00C16565">
      <w:pPr>
        <w:pStyle w:val="Kapitola"/>
      </w:pPr>
      <w:bookmarkStart w:id="58" w:name="_Toc96673736"/>
      <w:r w:rsidRPr="00C16565">
        <w:lastRenderedPageBreak/>
        <w:t>Proces kódování webu</w:t>
      </w:r>
      <w:bookmarkEnd w:id="58"/>
    </w:p>
    <w:p w14:paraId="0B3F776D" w14:textId="7C68A99E" w:rsidR="00953033" w:rsidRDefault="00953033" w:rsidP="00953033">
      <w:pPr>
        <w:pStyle w:val="Podkapitola"/>
      </w:pPr>
      <w:bookmarkStart w:id="59" w:name="_Toc96673737"/>
      <w:r>
        <w:t>Teorie kódování</w:t>
      </w:r>
      <w:bookmarkEnd w:id="59"/>
    </w:p>
    <w:p w14:paraId="563FFAC6" w14:textId="7CE1DFA0" w:rsidR="001011B9" w:rsidRPr="001011B9" w:rsidRDefault="001011B9" w:rsidP="001011B9">
      <w:pPr>
        <w:pStyle w:val="Podpodkapitola"/>
      </w:pPr>
      <w:bookmarkStart w:id="60" w:name="_Toc96673738"/>
      <w:r>
        <w:t>Co je kódování?</w:t>
      </w:r>
      <w:bookmarkEnd w:id="60"/>
    </w:p>
    <w:p w14:paraId="0DDC27FB" w14:textId="588BFE26" w:rsidR="00A60EB1" w:rsidRDefault="00A60EB1" w:rsidP="00A60EB1">
      <w:pPr>
        <w:pStyle w:val="Sta"/>
      </w:pPr>
      <w:r>
        <w:t>Samotný proces kódování je složitá činnost</w:t>
      </w:r>
      <w:r w:rsidR="003F3995">
        <w:t>,</w:t>
      </w:r>
      <w:r>
        <w:t xml:space="preserve"> u které hraje roli dovednost a zkušenost. Člověk</w:t>
      </w:r>
      <w:r w:rsidR="003F3995">
        <w:t>,</w:t>
      </w:r>
      <w:r>
        <w:t xml:space="preserve"> který kóduje weby je </w:t>
      </w:r>
      <w:r w:rsidR="003F3995">
        <w:t>kodér</w:t>
      </w:r>
      <w:r w:rsidR="00FF56DC">
        <w:t xml:space="preserve">. Každý </w:t>
      </w:r>
      <w:r w:rsidR="003F3995">
        <w:t>kodér</w:t>
      </w:r>
      <w:r w:rsidR="00FF56DC">
        <w:t xml:space="preserve"> musí perfektně rozumět principům a musí mít široký přehled v oboru.</w:t>
      </w:r>
      <w:r w:rsidR="001011B9">
        <w:t xml:space="preserve"> Většinou trvá několik let, než se člověk dostane do takového bodu. Náplní jeho činnosti je sestavení webu, pomocí kódovacích jazyků a programů, který bude funkční pro kohokoli na internetu.</w:t>
      </w:r>
    </w:p>
    <w:p w14:paraId="0DA1D5B1" w14:textId="30432DD8" w:rsidR="001011B9" w:rsidRDefault="001011B9" w:rsidP="001011B9">
      <w:pPr>
        <w:pStyle w:val="Podpodkapitola"/>
      </w:pPr>
      <w:bookmarkStart w:id="61" w:name="_Toc96673739"/>
      <w:r>
        <w:t>Prostředky pro kódování</w:t>
      </w:r>
      <w:bookmarkEnd w:id="61"/>
    </w:p>
    <w:p w14:paraId="1C42744F" w14:textId="3E37EF1C" w:rsidR="001011B9" w:rsidRDefault="00773314" w:rsidP="001011B9">
      <w:pPr>
        <w:pStyle w:val="Sta"/>
      </w:pPr>
      <w:r>
        <w:t>Každý řádek kódu je určitý pokyn, který něco znamená. Tím pokynem můžeme definovat, jak se mají konkrétní objekty na webu chovat. Jak se ale dané pokyny zadávají záleží na programovacím jazyce. V každém je to totiž úplně jinak.</w:t>
      </w:r>
    </w:p>
    <w:p w14:paraId="02DCDEF1" w14:textId="275ACA1C" w:rsidR="00CD0983" w:rsidRDefault="00CD0983" w:rsidP="001011B9">
      <w:pPr>
        <w:pStyle w:val="Sta"/>
      </w:pPr>
      <w:r w:rsidRPr="00DC5581">
        <w:rPr>
          <w:b/>
          <w:bCs/>
        </w:rPr>
        <w:t>Nejpoužívanějšími jazyky jsou:</w:t>
      </w:r>
      <w:r>
        <w:t xml:space="preserve"> Python, Kotlin, C#, CSS, HTML, Jawa</w:t>
      </w:r>
    </w:p>
    <w:p w14:paraId="61085D00" w14:textId="4F75AF86" w:rsidR="00CD0983" w:rsidRDefault="00CD0983" w:rsidP="001011B9">
      <w:pPr>
        <w:pStyle w:val="Sta"/>
      </w:pPr>
      <w:r>
        <w:t>To kam se daný kód v daném jazyce píše je program na kódování.</w:t>
      </w:r>
    </w:p>
    <w:p w14:paraId="33E63E4C" w14:textId="47D61535" w:rsidR="00D72ECB" w:rsidRDefault="00CD0983" w:rsidP="00D72ECB">
      <w:pPr>
        <w:pStyle w:val="Sta"/>
      </w:pPr>
      <w:r w:rsidRPr="00DC5581">
        <w:rPr>
          <w:b/>
          <w:bCs/>
        </w:rPr>
        <w:t>Nejpoužívanějšími programy jsou:</w:t>
      </w:r>
      <w:r>
        <w:t xml:space="preserve"> </w:t>
      </w:r>
      <w:proofErr w:type="spellStart"/>
      <w:r w:rsidR="00EA489F">
        <w:t>Visual</w:t>
      </w:r>
      <w:proofErr w:type="spellEnd"/>
      <w:r w:rsidR="00EA489F">
        <w:t xml:space="preserve"> Studio </w:t>
      </w:r>
      <w:proofErr w:type="spellStart"/>
      <w:r w:rsidR="00EA489F">
        <w:t>Code</w:t>
      </w:r>
      <w:proofErr w:type="spellEnd"/>
      <w:r w:rsidR="00EA489F">
        <w:t>,</w:t>
      </w:r>
      <w:r w:rsidR="00EA489F" w:rsidRPr="00EA489F">
        <w:t xml:space="preserve"> </w:t>
      </w:r>
      <w:proofErr w:type="spellStart"/>
      <w:r w:rsidR="00EA489F" w:rsidRPr="00EA489F">
        <w:t>Sublime</w:t>
      </w:r>
      <w:proofErr w:type="spellEnd"/>
      <w:r w:rsidR="00EA489F" w:rsidRPr="00EA489F">
        <w:t xml:space="preserve"> Text 3</w:t>
      </w:r>
      <w:r w:rsidR="00EA489F">
        <w:t xml:space="preserve">, </w:t>
      </w:r>
      <w:proofErr w:type="spellStart"/>
      <w:r w:rsidR="00EA489F" w:rsidRPr="00EA489F">
        <w:t>Codespaces</w:t>
      </w:r>
      <w:proofErr w:type="spellEnd"/>
      <w:sdt>
        <w:sdtPr>
          <w:id w:val="-837463061"/>
          <w:citation/>
        </w:sdtPr>
        <w:sdtContent>
          <w:r w:rsidR="00DC5581">
            <w:fldChar w:fldCharType="begin"/>
          </w:r>
          <w:r w:rsidR="00DC5581">
            <w:instrText xml:space="preserve"> CITATION Jef21 \l 1029 </w:instrText>
          </w:r>
          <w:r w:rsidR="00DC5581">
            <w:fldChar w:fldCharType="separate"/>
          </w:r>
          <w:r w:rsidR="00DC5581">
            <w:rPr>
              <w:noProof/>
            </w:rPr>
            <w:t xml:space="preserve"> (3)</w:t>
          </w:r>
          <w:r w:rsidR="00DC5581">
            <w:fldChar w:fldCharType="end"/>
          </w:r>
        </w:sdtContent>
      </w:sdt>
    </w:p>
    <w:p w14:paraId="48C2DE1C" w14:textId="77777777" w:rsidR="00D72ECB" w:rsidRDefault="00D72ECB" w:rsidP="00D72ECB">
      <w:pPr>
        <w:pStyle w:val="Sta"/>
      </w:pPr>
      <w:r>
        <w:t>Pro zajímavost.</w:t>
      </w:r>
    </w:p>
    <w:p w14:paraId="327F9D50" w14:textId="723D6D53" w:rsidR="00D72ECB" w:rsidRPr="00D72ECB" w:rsidRDefault="00D72ECB" w:rsidP="00953033">
      <w:pPr>
        <w:pStyle w:val="Sta"/>
        <w:jc w:val="center"/>
        <w:rPr>
          <w:rStyle w:val="Zdraznn"/>
        </w:rPr>
      </w:pPr>
      <w:r w:rsidRPr="00D72ECB">
        <w:rPr>
          <w:rStyle w:val="Zdraznn"/>
        </w:rPr>
        <w:t xml:space="preserve">Nejrychleji rostoucí programovací jazyky v letech 2018-2019 </w:t>
      </w:r>
      <w:r w:rsidR="00953033">
        <w:rPr>
          <w:rStyle w:val="Zdraznn"/>
        </w:rPr>
        <w:t>byly</w:t>
      </w:r>
      <w:r w:rsidRPr="00D72ECB">
        <w:rPr>
          <w:rStyle w:val="Zdraznn"/>
        </w:rPr>
        <w:t>:</w:t>
      </w:r>
    </w:p>
    <w:p w14:paraId="31488260" w14:textId="77777777" w:rsidR="00D72ECB" w:rsidRPr="00D72ECB" w:rsidRDefault="00D72ECB" w:rsidP="00953033">
      <w:pPr>
        <w:pStyle w:val="Sta"/>
        <w:jc w:val="center"/>
        <w:rPr>
          <w:rStyle w:val="Zdraznn"/>
        </w:rPr>
      </w:pPr>
      <w:proofErr w:type="spellStart"/>
      <w:r w:rsidRPr="00D72ECB">
        <w:rPr>
          <w:rStyle w:val="Zdraznn"/>
        </w:rPr>
        <w:t>Dart</w:t>
      </w:r>
      <w:proofErr w:type="spellEnd"/>
      <w:r w:rsidRPr="00D72ECB">
        <w:rPr>
          <w:rStyle w:val="Zdraznn"/>
        </w:rPr>
        <w:t xml:space="preserve"> (+532%)</w:t>
      </w:r>
    </w:p>
    <w:p w14:paraId="2048B2CB" w14:textId="089AAF6C" w:rsidR="00D72ECB" w:rsidRPr="00D72ECB" w:rsidRDefault="00D72ECB" w:rsidP="00953033">
      <w:pPr>
        <w:pStyle w:val="Sta"/>
        <w:jc w:val="center"/>
        <w:rPr>
          <w:rStyle w:val="Zdraznn"/>
        </w:rPr>
      </w:pPr>
      <w:proofErr w:type="spellStart"/>
      <w:r w:rsidRPr="00D72ECB">
        <w:rPr>
          <w:rStyle w:val="Zdraznn"/>
        </w:rPr>
        <w:t>Rust</w:t>
      </w:r>
      <w:proofErr w:type="spellEnd"/>
      <w:r w:rsidRPr="00D72ECB">
        <w:rPr>
          <w:rStyle w:val="Zdraznn"/>
        </w:rPr>
        <w:t xml:space="preserve"> (+235%)</w:t>
      </w:r>
    </w:p>
    <w:p w14:paraId="1FFFE579" w14:textId="77777777" w:rsidR="00D72ECB" w:rsidRPr="00D72ECB" w:rsidRDefault="00D72ECB" w:rsidP="00953033">
      <w:pPr>
        <w:pStyle w:val="Sta"/>
        <w:jc w:val="center"/>
        <w:rPr>
          <w:rStyle w:val="Zdraznn"/>
        </w:rPr>
      </w:pPr>
      <w:r w:rsidRPr="00D72ECB">
        <w:rPr>
          <w:rStyle w:val="Zdraznn"/>
        </w:rPr>
        <w:t>HCL (+213%)</w:t>
      </w:r>
    </w:p>
    <w:p w14:paraId="371310A0" w14:textId="77777777" w:rsidR="00D72ECB" w:rsidRPr="00D72ECB" w:rsidRDefault="00D72ECB" w:rsidP="00953033">
      <w:pPr>
        <w:pStyle w:val="Sta"/>
        <w:jc w:val="center"/>
        <w:rPr>
          <w:rStyle w:val="Zdraznn"/>
        </w:rPr>
      </w:pPr>
      <w:r w:rsidRPr="00D72ECB">
        <w:rPr>
          <w:rStyle w:val="Zdraznn"/>
        </w:rPr>
        <w:t>Kotlin (+182%)</w:t>
      </w:r>
    </w:p>
    <w:p w14:paraId="71719068" w14:textId="49A88848" w:rsidR="00D72ECB" w:rsidRPr="00D72ECB" w:rsidRDefault="00D72ECB" w:rsidP="00953033">
      <w:pPr>
        <w:pStyle w:val="Sta"/>
        <w:jc w:val="center"/>
        <w:rPr>
          <w:rStyle w:val="Zdraznn"/>
        </w:rPr>
      </w:pPr>
      <w:r w:rsidRPr="00D72ECB">
        <w:rPr>
          <w:rStyle w:val="Zdraznn"/>
        </w:rPr>
        <w:t>Apex (+154%)</w:t>
      </w:r>
    </w:p>
    <w:p w14:paraId="363FC0CC" w14:textId="13FBC5C3" w:rsidR="00D72ECB" w:rsidRDefault="005122BA" w:rsidP="00953033">
      <w:pPr>
        <w:pStyle w:val="Sta"/>
        <w:jc w:val="center"/>
        <w:rPr>
          <w:rStyle w:val="Zdraznn"/>
        </w:rPr>
      </w:pPr>
      <w:sdt>
        <w:sdtPr>
          <w:rPr>
            <w:rStyle w:val="Zdraznn"/>
          </w:rPr>
          <w:id w:val="138854634"/>
          <w:citation/>
        </w:sdtPr>
        <w:sdtContent>
          <w:r w:rsidR="00DC5581">
            <w:rPr>
              <w:rStyle w:val="Zdraznn"/>
            </w:rPr>
            <w:fldChar w:fldCharType="begin"/>
          </w:r>
          <w:r w:rsidR="00DC5581">
            <w:rPr>
              <w:rStyle w:val="Zdraznn"/>
            </w:rPr>
            <w:instrText xml:space="preserve"> CITATION Rad22 \l 1029 </w:instrText>
          </w:r>
          <w:r w:rsidR="00DC5581">
            <w:rPr>
              <w:rStyle w:val="Zdraznn"/>
            </w:rPr>
            <w:fldChar w:fldCharType="separate"/>
          </w:r>
          <w:r w:rsidR="00DC5581">
            <w:rPr>
              <w:noProof/>
            </w:rPr>
            <w:t>(4)</w:t>
          </w:r>
          <w:r w:rsidR="00DC5581">
            <w:rPr>
              <w:rStyle w:val="Zdraznn"/>
            </w:rPr>
            <w:fldChar w:fldCharType="end"/>
          </w:r>
        </w:sdtContent>
      </w:sdt>
    </w:p>
    <w:p w14:paraId="4390101B" w14:textId="41280031" w:rsidR="00D72ECB" w:rsidRPr="00D72ECB" w:rsidRDefault="00D72ECB" w:rsidP="00D72ECB">
      <w:pPr>
        <w:pStyle w:val="Sta"/>
      </w:pPr>
      <w:r>
        <w:t>Jelikož v programovací</w:t>
      </w:r>
      <w:r w:rsidR="00953033">
        <w:t>c</w:t>
      </w:r>
      <w:r>
        <w:t xml:space="preserve">h jazycích je stále co zlepšovat a vynalézat, je možné, že </w:t>
      </w:r>
      <w:r w:rsidR="00953033">
        <w:t>jeden z těchto jazyků bude jednou tím nejpoužívanějším, pokud do té doby nepřijde nějaký nový.</w:t>
      </w:r>
    </w:p>
    <w:p w14:paraId="1069F2E3" w14:textId="09F03DC3" w:rsidR="00A60EB1" w:rsidRDefault="00A60EB1" w:rsidP="00A60EB1">
      <w:pPr>
        <w:pStyle w:val="Podkapitola"/>
      </w:pPr>
      <w:bookmarkStart w:id="62" w:name="_Toc96673740"/>
      <w:r>
        <w:lastRenderedPageBreak/>
        <w:t>Rozvržení</w:t>
      </w:r>
      <w:bookmarkEnd w:id="62"/>
    </w:p>
    <w:p w14:paraId="607E0534" w14:textId="59578895" w:rsidR="00A60EB1" w:rsidRDefault="003F3995" w:rsidP="00A60EB1">
      <w:pPr>
        <w:pStyle w:val="Sta"/>
      </w:pPr>
      <w:r>
        <w:t xml:space="preserve">Základem pro kvalitní web je schopnost umět si představit jak daný web co nejjednodušeji a nejpraktičtěji </w:t>
      </w:r>
      <w:proofErr w:type="spellStart"/>
      <w:r>
        <w:t>nakódovat</w:t>
      </w:r>
      <w:proofErr w:type="spellEnd"/>
      <w:r>
        <w:t>.</w:t>
      </w:r>
      <w:r w:rsidR="00F10338">
        <w:t xml:space="preserve"> Kód je jako matematika, buď můžete kódovat složitými a netypickými způsoby</w:t>
      </w:r>
      <w:r w:rsidR="00E34B92">
        <w:t xml:space="preserve">, </w:t>
      </w:r>
      <w:r w:rsidR="00F10338">
        <w:t>anebo využijete své znalosti a použijete nejefektivnější postup.</w:t>
      </w:r>
    </w:p>
    <w:p w14:paraId="3D10630F" w14:textId="4258300D" w:rsidR="00F10338" w:rsidRDefault="00F10338" w:rsidP="00F10338">
      <w:pPr>
        <w:pStyle w:val="Podpodkapitola"/>
      </w:pPr>
      <w:bookmarkStart w:id="63" w:name="_Toc96673741"/>
      <w:r>
        <w:t xml:space="preserve">Pomocí </w:t>
      </w:r>
      <w:r w:rsidR="00E34B92">
        <w:t xml:space="preserve">jazyků </w:t>
      </w:r>
      <w:r>
        <w:t>HTML a CSS</w:t>
      </w:r>
      <w:bookmarkEnd w:id="63"/>
    </w:p>
    <w:p w14:paraId="3D93449C" w14:textId="4419AFA1" w:rsidR="0057525D" w:rsidRDefault="00F10338" w:rsidP="00A60EB1">
      <w:pPr>
        <w:pStyle w:val="Sta"/>
      </w:pPr>
      <w:r>
        <w:t>Zde vám vysvětlím</w:t>
      </w:r>
      <w:r w:rsidR="00E34B92">
        <w:t>, jak se kóduje v konkrétním jazyce, nebo spíše dvou, které jsou na sebe neúprosně navázané.</w:t>
      </w:r>
      <w:r>
        <w:t xml:space="preserve"> </w:t>
      </w:r>
      <w:r w:rsidR="00E34B92">
        <w:t>Při prací s těmito jazyky se váš postup</w:t>
      </w:r>
      <w:r w:rsidR="0057525D">
        <w:t xml:space="preserve"> rozděluje na dvě části. Na část kódování kostry (index.</w:t>
      </w:r>
      <w:r w:rsidR="0057525D" w:rsidRPr="00E34B92">
        <w:rPr>
          <w:b/>
          <w:bCs/>
        </w:rPr>
        <w:t>html</w:t>
      </w:r>
      <w:r w:rsidR="0057525D">
        <w:t>) a vzhledu (layout.</w:t>
      </w:r>
      <w:r w:rsidR="0057525D" w:rsidRPr="00E34B92">
        <w:rPr>
          <w:b/>
          <w:bCs/>
        </w:rPr>
        <w:t>css</w:t>
      </w:r>
      <w:r w:rsidR="0057525D">
        <w:t>)</w:t>
      </w:r>
      <w:r w:rsidR="00214B9D">
        <w:t>.</w:t>
      </w:r>
    </w:p>
    <w:p w14:paraId="4F4BE9C3" w14:textId="0C31AD4B" w:rsidR="00FF7218" w:rsidRDefault="00FF7218" w:rsidP="00E15A31">
      <w:pPr>
        <w:pStyle w:val="Sta"/>
        <w:numPr>
          <w:ilvl w:val="0"/>
          <w:numId w:val="24"/>
        </w:numPr>
      </w:pPr>
      <w:r>
        <w:t xml:space="preserve">U </w:t>
      </w:r>
      <w:r w:rsidR="003C0126">
        <w:rPr>
          <w:b/>
          <w:bCs/>
        </w:rPr>
        <w:t>HTML</w:t>
      </w:r>
      <w:r>
        <w:t xml:space="preserve"> tvoříme obsah stránky. </w:t>
      </w:r>
      <w:r w:rsidR="007B36E9">
        <w:t xml:space="preserve">Vždy se musí tvořit jako první oproti css. </w:t>
      </w:r>
      <w:r>
        <w:t>Téměř vše</w:t>
      </w:r>
      <w:r w:rsidR="0029651F">
        <w:t>,</w:t>
      </w:r>
      <w:r>
        <w:t xml:space="preserve"> co chceme</w:t>
      </w:r>
      <w:r w:rsidR="0029651F">
        <w:t>,</w:t>
      </w:r>
      <w:r>
        <w:t xml:space="preserve"> aby stránka obsahovala musíme napsat do html (nadpisy, texty, obrázky). Tento obsah se poté bude zobrazovat </w:t>
      </w:r>
      <w:r w:rsidR="00E15A31">
        <w:t>v takovém pořadí, jakém byl nakódován.</w:t>
      </w:r>
      <w:r w:rsidR="007B36E9">
        <w:t xml:space="preserve"> </w:t>
      </w:r>
    </w:p>
    <w:p w14:paraId="060A4C13" w14:textId="77777777" w:rsidR="00080D2E" w:rsidRDefault="00606BC1" w:rsidP="00080D2E">
      <w:pPr>
        <w:keepNext/>
        <w:spacing w:before="0"/>
        <w:jc w:val="center"/>
      </w:pPr>
      <w:r>
        <w:rPr>
          <w:noProof/>
        </w:rPr>
        <w:drawing>
          <wp:inline distT="0" distB="0" distL="0" distR="0" wp14:anchorId="2133D1AC" wp14:editId="7296306F">
            <wp:extent cx="5471055" cy="2654595"/>
            <wp:effectExtent l="152400" t="152400" r="358775" b="35560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4654" cy="2831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15380A" w14:textId="2027527E" w:rsidR="00080D2E" w:rsidRDefault="00080D2E" w:rsidP="00080D2E">
      <w:pPr>
        <w:pStyle w:val="Titulek"/>
        <w:jc w:val="center"/>
      </w:pPr>
      <w:bookmarkStart w:id="64" w:name="_Toc96260076"/>
      <w:r>
        <w:t xml:space="preserve">Obrázek </w:t>
      </w:r>
      <w:r w:rsidR="005122BA">
        <w:fldChar w:fldCharType="begin"/>
      </w:r>
      <w:r w:rsidR="005122BA">
        <w:instrText xml:space="preserve"> SEQ Obrázek \* ARABIC </w:instrText>
      </w:r>
      <w:r w:rsidR="005122BA">
        <w:fldChar w:fldCharType="separate"/>
      </w:r>
      <w:r>
        <w:rPr>
          <w:noProof/>
        </w:rPr>
        <w:t>24</w:t>
      </w:r>
      <w:r w:rsidR="005122BA">
        <w:rPr>
          <w:noProof/>
        </w:rPr>
        <w:fldChar w:fldCharType="end"/>
      </w:r>
      <w:r>
        <w:t xml:space="preserve"> - zobrazení stránky kódované pouze jazykem .html</w:t>
      </w:r>
      <w:bookmarkEnd w:id="64"/>
    </w:p>
    <w:p w14:paraId="3FC98E21" w14:textId="651F8A52" w:rsidR="00606BC1" w:rsidRDefault="00606BC1" w:rsidP="00B56924">
      <w:pPr>
        <w:spacing w:before="0"/>
        <w:jc w:val="center"/>
        <w:rPr>
          <w:rFonts w:cs="Arial"/>
          <w:color w:val="000000"/>
          <w:szCs w:val="20"/>
        </w:rPr>
      </w:pPr>
      <w:r>
        <w:br w:type="page"/>
      </w:r>
    </w:p>
    <w:p w14:paraId="6E4103FD" w14:textId="13E7D455" w:rsidR="003C0126" w:rsidRDefault="00EF3AF6" w:rsidP="00E15A31">
      <w:pPr>
        <w:pStyle w:val="Sta"/>
        <w:numPr>
          <w:ilvl w:val="0"/>
          <w:numId w:val="24"/>
        </w:numPr>
      </w:pPr>
      <w:r>
        <w:lastRenderedPageBreak/>
        <w:t xml:space="preserve">Na druhou stranu </w:t>
      </w:r>
      <w:r w:rsidR="003C0126">
        <w:rPr>
          <w:b/>
          <w:bCs/>
        </w:rPr>
        <w:t>CSS</w:t>
      </w:r>
      <w:r>
        <w:t xml:space="preserve"> </w:t>
      </w:r>
      <w:r w:rsidR="00BE407B">
        <w:t xml:space="preserve">je něco jako „editor“ </w:t>
      </w:r>
      <w:r w:rsidR="003C0126">
        <w:t>HTML</w:t>
      </w:r>
      <w:r w:rsidR="00BE407B">
        <w:t xml:space="preserve"> kódu. Pomocí </w:t>
      </w:r>
      <w:r w:rsidR="00BE407B" w:rsidRPr="00F069F6">
        <w:rPr>
          <w:rStyle w:val="Zdraznnjemn"/>
          <w:b/>
          <w:bCs/>
        </w:rPr>
        <w:t>selektorů</w:t>
      </w:r>
      <w:r w:rsidR="00BE407B">
        <w:t xml:space="preserve"> jste schopni objektům určovat parametry a </w:t>
      </w:r>
      <w:proofErr w:type="spellStart"/>
      <w:r w:rsidR="00BE407B">
        <w:t>pozicovat</w:t>
      </w:r>
      <w:proofErr w:type="spellEnd"/>
      <w:r w:rsidR="00BE407B">
        <w:t xml:space="preserve"> je (výška, šířka, pozice, směr, barva atd.).</w:t>
      </w:r>
    </w:p>
    <w:p w14:paraId="316FD068" w14:textId="6C6FC451" w:rsidR="00606BC1" w:rsidRDefault="003C0126" w:rsidP="003C0126">
      <w:pPr>
        <w:pStyle w:val="Sta"/>
        <w:numPr>
          <w:ilvl w:val="1"/>
          <w:numId w:val="24"/>
        </w:numPr>
      </w:pPr>
      <w:r w:rsidRPr="00F069F6">
        <w:rPr>
          <w:rStyle w:val="Zdraznnjemn"/>
          <w:b/>
          <w:bCs/>
        </w:rPr>
        <w:t>Selektory</w:t>
      </w:r>
      <w:r w:rsidRPr="003C0126">
        <w:t xml:space="preserve"> v CSS určují to, na co se budou vztahovat vlastnosti CSS </w:t>
      </w:r>
      <w:r>
        <w:t xml:space="preserve">neboli </w:t>
      </w:r>
      <w:r w:rsidRPr="003C0126">
        <w:t>laicky řečeno konkrétní pravidla vzhledu.</w:t>
      </w:r>
      <w:r>
        <w:t xml:space="preserve"> </w:t>
      </w:r>
      <w:r w:rsidR="00F069F6">
        <w:t>Selektorů je celá řada a t</w:t>
      </w:r>
      <w:r w:rsidR="00606BC1">
        <w:t>aké, pokud dáte v HTML určitému kódu konkrétní „</w:t>
      </w:r>
      <w:proofErr w:type="spellStart"/>
      <w:r w:rsidR="00606BC1">
        <w:t>class</w:t>
      </w:r>
      <w:proofErr w:type="spellEnd"/>
      <w:r w:rsidR="00606BC1">
        <w:t xml:space="preserve">“ tedy konkrétní název, lze potom daný název použít jako selektor. </w:t>
      </w:r>
    </w:p>
    <w:p w14:paraId="745E349C" w14:textId="62D5717E" w:rsidR="00EF3AF6" w:rsidRDefault="00E33E43" w:rsidP="00606BC1">
      <w:pPr>
        <w:pStyle w:val="Sta"/>
      </w:pPr>
      <w:r>
        <w:t>Pomocí css tedy lze vytvořit designově plnohodnotný web, který zvládne i určité animace.</w:t>
      </w:r>
      <w:r w:rsidR="00F069F6">
        <w:t xml:space="preserve"> </w:t>
      </w:r>
      <w:r>
        <w:t xml:space="preserve"> </w:t>
      </w:r>
    </w:p>
    <w:p w14:paraId="64236AB3" w14:textId="77777777" w:rsidR="00080D2E" w:rsidRDefault="007B36E9" w:rsidP="00080D2E">
      <w:pPr>
        <w:pStyle w:val="Sta"/>
        <w:keepNext/>
        <w:ind w:left="1418" w:hanging="1418"/>
        <w:jc w:val="center"/>
      </w:pPr>
      <w:r>
        <w:rPr>
          <w:noProof/>
        </w:rPr>
        <w:drawing>
          <wp:inline distT="0" distB="0" distL="0" distR="0" wp14:anchorId="6322B34E" wp14:editId="65906BAC">
            <wp:extent cx="5524502" cy="2721610"/>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5375" cy="2800863"/>
                    </a:xfrm>
                    <a:prstGeom prst="rect">
                      <a:avLst/>
                    </a:prstGeom>
                    <a:noFill/>
                    <a:ln>
                      <a:noFill/>
                    </a:ln>
                  </pic:spPr>
                </pic:pic>
              </a:graphicData>
            </a:graphic>
          </wp:inline>
        </w:drawing>
      </w:r>
    </w:p>
    <w:p w14:paraId="6E2C93BF" w14:textId="046FDE3A" w:rsidR="00214B9D" w:rsidRDefault="00080D2E" w:rsidP="00080D2E">
      <w:pPr>
        <w:pStyle w:val="Titulek"/>
        <w:jc w:val="center"/>
      </w:pPr>
      <w:bookmarkStart w:id="65" w:name="_Toc96260077"/>
      <w:r>
        <w:t xml:space="preserve">Obrázek </w:t>
      </w:r>
      <w:r w:rsidR="005122BA">
        <w:fldChar w:fldCharType="begin"/>
      </w:r>
      <w:r w:rsidR="005122BA">
        <w:instrText xml:space="preserve"> SEQ Obrázek \* ARABIC </w:instrText>
      </w:r>
      <w:r w:rsidR="005122BA">
        <w:fldChar w:fldCharType="separate"/>
      </w:r>
      <w:r>
        <w:rPr>
          <w:noProof/>
        </w:rPr>
        <w:t>25</w:t>
      </w:r>
      <w:r w:rsidR="005122BA">
        <w:rPr>
          <w:noProof/>
        </w:rPr>
        <w:fldChar w:fldCharType="end"/>
      </w:r>
      <w:r>
        <w:t xml:space="preserve"> - zobrazení stránky kódované jak v .html tak i .css</w:t>
      </w:r>
      <w:bookmarkEnd w:id="65"/>
    </w:p>
    <w:p w14:paraId="116C19DC" w14:textId="3CFA8339" w:rsidR="0070725C" w:rsidRDefault="0070725C" w:rsidP="0070725C">
      <w:pPr>
        <w:pStyle w:val="Podkapitola"/>
      </w:pPr>
      <w:bookmarkStart w:id="66" w:name="_Toc96673742"/>
      <w:proofErr w:type="spellStart"/>
      <w:r>
        <w:t>Responzibilita</w:t>
      </w:r>
      <w:bookmarkEnd w:id="66"/>
      <w:proofErr w:type="spellEnd"/>
    </w:p>
    <w:p w14:paraId="02F6FCA1" w14:textId="2FA27DFF" w:rsidR="009A2715" w:rsidRDefault="0070725C" w:rsidP="0070725C">
      <w:pPr>
        <w:pStyle w:val="Sta"/>
        <w:rPr>
          <w:b/>
          <w:bCs/>
        </w:rPr>
      </w:pPr>
      <w:r>
        <w:t>Při tvoření webu musíme počítat s faktem, že se web bude nejspíše zobrazovat na jakkoli velikých zařízeních</w:t>
      </w:r>
      <w:r w:rsidR="009A2715">
        <w:t xml:space="preserve"> a web se musí být schopen přizpůsobit různým velikostem.</w:t>
      </w:r>
      <w:r>
        <w:t xml:space="preserve"> Tato problematika se dá řešit dvěma způsoby. Existují totiž dva typy webů</w:t>
      </w:r>
      <w:r w:rsidR="009A2715">
        <w:t>, ze kterých lze vycházet</w:t>
      </w:r>
      <w:r>
        <w:t xml:space="preserve"> – </w:t>
      </w:r>
      <w:r w:rsidRPr="0070725C">
        <w:rPr>
          <w:b/>
          <w:bCs/>
        </w:rPr>
        <w:t>adaptivní</w:t>
      </w:r>
      <w:r>
        <w:t xml:space="preserve"> a </w:t>
      </w:r>
      <w:r w:rsidRPr="0070725C">
        <w:rPr>
          <w:b/>
          <w:bCs/>
        </w:rPr>
        <w:t>responzivní</w:t>
      </w:r>
      <w:r w:rsidR="009A2715">
        <w:rPr>
          <w:b/>
          <w:bCs/>
        </w:rPr>
        <w:t xml:space="preserve">. </w:t>
      </w:r>
    </w:p>
    <w:p w14:paraId="07C86F70" w14:textId="54C98A84" w:rsidR="009A2715" w:rsidRDefault="009A2715" w:rsidP="009A2715">
      <w:pPr>
        <w:pStyle w:val="Podpodkapitola"/>
      </w:pPr>
      <w:bookmarkStart w:id="67" w:name="_Toc96673743"/>
      <w:r>
        <w:t>Adaptivní web</w:t>
      </w:r>
      <w:bookmarkEnd w:id="67"/>
    </w:p>
    <w:p w14:paraId="52D3CB0F" w14:textId="0ECA12A7" w:rsidR="009A2715" w:rsidRDefault="006B136D" w:rsidP="009A2715">
      <w:pPr>
        <w:pStyle w:val="Sta"/>
      </w:pPr>
      <w:r>
        <w:t>Při tomto způsobu se</w:t>
      </w:r>
      <w:r w:rsidR="009A2715" w:rsidRPr="009A2715">
        <w:t xml:space="preserve"> použív</w:t>
      </w:r>
      <w:r>
        <w:t>ají</w:t>
      </w:r>
      <w:r w:rsidR="009A2715" w:rsidRPr="009A2715">
        <w:t xml:space="preserve"> pevné a přednastavené velikosti obrazovky pro každé ze zařízení, kde bude příslušná stránka </w:t>
      </w:r>
      <w:r>
        <w:t>zobrazena</w:t>
      </w:r>
      <w:r w:rsidR="009A2715" w:rsidRPr="009A2715">
        <w:t>. Jednou z</w:t>
      </w:r>
      <w:r>
        <w:t> výhod tohoto způsobu</w:t>
      </w:r>
      <w:r w:rsidR="009A2715" w:rsidRPr="009A2715">
        <w:t>,</w:t>
      </w:r>
      <w:r>
        <w:t xml:space="preserve"> je jeho </w:t>
      </w:r>
      <w:r w:rsidR="009A2715" w:rsidRPr="009A2715">
        <w:t>jednoduchost na úrovni kódu. Vytvoření adaptivního designu nepotřebuje tolik kódu jako responzivní design.</w:t>
      </w:r>
    </w:p>
    <w:p w14:paraId="793A5BBE" w14:textId="21D7A2C0" w:rsidR="006B136D" w:rsidRDefault="006B136D" w:rsidP="006B136D">
      <w:pPr>
        <w:pStyle w:val="Podpodkapitola"/>
      </w:pPr>
      <w:bookmarkStart w:id="68" w:name="_Toc96673744"/>
      <w:r>
        <w:lastRenderedPageBreak/>
        <w:t>Responzivní web</w:t>
      </w:r>
      <w:bookmarkEnd w:id="68"/>
    </w:p>
    <w:p w14:paraId="688B7218" w14:textId="0A8A1AFC" w:rsidR="00C26BC5" w:rsidRDefault="00C26BC5" w:rsidP="00C26BC5">
      <w:pPr>
        <w:pStyle w:val="Sta"/>
      </w:pPr>
      <w:r>
        <w:t xml:space="preserve">Při tvorbě responzivního webu </w:t>
      </w:r>
      <w:r w:rsidR="00BA2A9E">
        <w:t xml:space="preserve">vycházíte ze základní struktury, která se ale společně se všemi prvky webu dokáže přizpůsobit jakémukoli rozlišení. </w:t>
      </w:r>
      <w:r w:rsidR="00BA2A9E" w:rsidRPr="00BA2A9E">
        <w:t>K dosažení tohoto typu designu je nutné místo stanovení pevných hodnot stanovit hodnoty proporcionální velikosti</w:t>
      </w:r>
      <w:r w:rsidR="00BA2A9E">
        <w:t>.</w:t>
      </w:r>
    </w:p>
    <w:p w14:paraId="14B17A69" w14:textId="77777777" w:rsidR="00104EC3" w:rsidRDefault="00BA2A9E" w:rsidP="00C26BC5">
      <w:pPr>
        <w:pStyle w:val="Sta"/>
      </w:pPr>
      <w:r>
        <w:t>K dnešnímu dni se z těchto dvou možností ta první používá už zřídka. Díky možnostem u responzivního webu se tomu nedá divit.</w:t>
      </w:r>
    </w:p>
    <w:p w14:paraId="06B542FB" w14:textId="77777777" w:rsidR="00080D2E" w:rsidRDefault="00104EC3" w:rsidP="00080D2E">
      <w:pPr>
        <w:pStyle w:val="Sta"/>
        <w:keepNext/>
        <w:jc w:val="center"/>
      </w:pPr>
      <w:r>
        <w:rPr>
          <w:noProof/>
        </w:rPr>
        <w:drawing>
          <wp:inline distT="0" distB="0" distL="0" distR="0" wp14:anchorId="33FF1532" wp14:editId="1B1CA893">
            <wp:extent cx="5759450" cy="3230245"/>
            <wp:effectExtent l="0" t="0" r="0" b="825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230245"/>
                    </a:xfrm>
                    <a:prstGeom prst="rect">
                      <a:avLst/>
                    </a:prstGeom>
                    <a:noFill/>
                    <a:ln>
                      <a:noFill/>
                    </a:ln>
                  </pic:spPr>
                </pic:pic>
              </a:graphicData>
            </a:graphic>
          </wp:inline>
        </w:drawing>
      </w:r>
    </w:p>
    <w:p w14:paraId="6F39EDAA" w14:textId="0371A821" w:rsidR="00BA2A9E" w:rsidRPr="00C26BC5" w:rsidRDefault="00080D2E" w:rsidP="00080D2E">
      <w:pPr>
        <w:pStyle w:val="Titulek"/>
        <w:jc w:val="center"/>
      </w:pPr>
      <w:bookmarkStart w:id="69" w:name="_Toc96260078"/>
      <w:r>
        <w:t xml:space="preserve">Obrázek </w:t>
      </w:r>
      <w:r w:rsidR="005122BA">
        <w:fldChar w:fldCharType="begin"/>
      </w:r>
      <w:r w:rsidR="005122BA">
        <w:instrText xml:space="preserve"> SEQ Obrázek \* ARABIC </w:instrText>
      </w:r>
      <w:r w:rsidR="005122BA">
        <w:fldChar w:fldCharType="separate"/>
      </w:r>
      <w:r>
        <w:rPr>
          <w:noProof/>
        </w:rPr>
        <w:t>26</w:t>
      </w:r>
      <w:r w:rsidR="005122BA">
        <w:rPr>
          <w:noProof/>
        </w:rPr>
        <w:fldChar w:fldCharType="end"/>
      </w:r>
      <w:r>
        <w:t xml:space="preserve"> - rozdíl mezi adaptivním a responzivním webem</w:t>
      </w:r>
      <w:bookmarkEnd w:id="69"/>
    </w:p>
    <w:p w14:paraId="1FA65142" w14:textId="1CB327E6" w:rsidR="00C16565" w:rsidRDefault="00C16565" w:rsidP="00C16565">
      <w:pPr>
        <w:pStyle w:val="Kapitola"/>
      </w:pPr>
      <w:bookmarkStart w:id="70" w:name="_Toc96673745"/>
      <w:r w:rsidRPr="00C16565">
        <w:lastRenderedPageBreak/>
        <w:t>Nasazení na hosting</w:t>
      </w:r>
      <w:bookmarkEnd w:id="70"/>
    </w:p>
    <w:p w14:paraId="200E5B21" w14:textId="45AB5352" w:rsidR="00104EC3" w:rsidRDefault="00CD66F9" w:rsidP="00104EC3">
      <w:pPr>
        <w:pStyle w:val="Sta"/>
      </w:pPr>
      <w:r>
        <w:t xml:space="preserve">Když jsem web dokončil tak jsem neměl v plánu ho nahrávat na web, jelikož to není můj web, ale myslím, že by bylo dobré tento postup zmínit. Když bychom tedy chtěli web nahrát a nemáme vlastní servery, na kterých by mohl web nepřetržitě běžet je nejlepší volbou webhosting. </w:t>
      </w:r>
      <w:r w:rsidR="00E3276B">
        <w:t xml:space="preserve">Webhosting je </w:t>
      </w:r>
      <w:r w:rsidR="00E3276B" w:rsidRPr="00E3276B">
        <w:t>pron</w:t>
      </w:r>
      <w:r w:rsidR="00E3276B">
        <w:t>ajímání</w:t>
      </w:r>
      <w:r w:rsidR="00E3276B" w:rsidRPr="00E3276B">
        <w:t xml:space="preserve"> prostoru pro webové stránky na </w:t>
      </w:r>
      <w:r w:rsidR="00E3276B">
        <w:t xml:space="preserve">jakémkoli </w:t>
      </w:r>
      <w:r w:rsidR="00E3276B" w:rsidRPr="00E3276B">
        <w:t>cizím serveru.</w:t>
      </w:r>
    </w:p>
    <w:p w14:paraId="55098CB7" w14:textId="7F17110B" w:rsidR="006242EA" w:rsidRDefault="00E3276B" w:rsidP="00323200">
      <w:pPr>
        <w:pStyle w:val="Podkapitola"/>
      </w:pPr>
      <w:bookmarkStart w:id="71" w:name="_Toc96673746"/>
      <w:r>
        <w:t>Typy hostingu</w:t>
      </w:r>
      <w:bookmarkEnd w:id="71"/>
      <w:r>
        <w:t xml:space="preserve"> </w:t>
      </w:r>
    </w:p>
    <w:p w14:paraId="11A3A6B9" w14:textId="3BB38DAD" w:rsidR="006242EA" w:rsidRDefault="006242EA" w:rsidP="006242EA">
      <w:pPr>
        <w:pStyle w:val="Sta"/>
        <w:numPr>
          <w:ilvl w:val="0"/>
          <w:numId w:val="24"/>
        </w:numPr>
      </w:pPr>
      <w:r w:rsidRPr="006242EA">
        <w:t>Sdílený webhosting</w:t>
      </w:r>
      <w:r w:rsidR="00DC56FF">
        <w:t xml:space="preserve"> = </w:t>
      </w:r>
      <w:r w:rsidR="00DC56FF" w:rsidRPr="00DC56FF">
        <w:t>základní typ webhostingu, kde uživatel provozuje webovou stránku společně s tisíci dalšími stránkami na stejném serveru</w:t>
      </w:r>
      <w:r w:rsidR="00DC56FF">
        <w:t>.</w:t>
      </w:r>
    </w:p>
    <w:p w14:paraId="7F878A9F" w14:textId="73A27D73" w:rsidR="006242EA" w:rsidRDefault="006242EA" w:rsidP="006242EA">
      <w:pPr>
        <w:pStyle w:val="Sta"/>
        <w:numPr>
          <w:ilvl w:val="0"/>
          <w:numId w:val="24"/>
        </w:numPr>
      </w:pPr>
      <w:proofErr w:type="spellStart"/>
      <w:r w:rsidRPr="006242EA">
        <w:t>Multihosting</w:t>
      </w:r>
      <w:proofErr w:type="spellEnd"/>
      <w:r w:rsidR="00DC56FF">
        <w:t xml:space="preserve"> = </w:t>
      </w:r>
      <w:proofErr w:type="spellStart"/>
      <w:r w:rsidR="00DC56FF" w:rsidRPr="00DC56FF">
        <w:t>hosting</w:t>
      </w:r>
      <w:proofErr w:type="spellEnd"/>
      <w:r w:rsidR="00DC56FF" w:rsidRPr="00DC56FF">
        <w:t xml:space="preserve"> většího počtu domén</w:t>
      </w:r>
      <w:r w:rsidR="00DC56FF">
        <w:t>.</w:t>
      </w:r>
    </w:p>
    <w:p w14:paraId="146EB64B" w14:textId="682FD7F6" w:rsidR="006242EA" w:rsidRDefault="006242EA" w:rsidP="006242EA">
      <w:pPr>
        <w:pStyle w:val="Sta"/>
        <w:numPr>
          <w:ilvl w:val="0"/>
          <w:numId w:val="24"/>
        </w:numPr>
      </w:pPr>
      <w:proofErr w:type="spellStart"/>
      <w:r w:rsidRPr="006242EA">
        <w:t>Managed</w:t>
      </w:r>
      <w:proofErr w:type="spellEnd"/>
      <w:r w:rsidRPr="006242EA">
        <w:t xml:space="preserve"> server</w:t>
      </w:r>
      <w:r w:rsidR="00DC56FF">
        <w:t xml:space="preserve"> = </w:t>
      </w:r>
      <w:r w:rsidR="00DC56FF" w:rsidRPr="00DC56FF">
        <w:t>poskytovatel pronajme zákazníkovi vlastní server, o který se zároveň stará jeho technická podpora.</w:t>
      </w:r>
    </w:p>
    <w:p w14:paraId="5AA55847" w14:textId="32F5CC75" w:rsidR="00E3276B" w:rsidRDefault="006242EA" w:rsidP="006242EA">
      <w:pPr>
        <w:pStyle w:val="Sta"/>
        <w:numPr>
          <w:ilvl w:val="0"/>
          <w:numId w:val="24"/>
        </w:numPr>
      </w:pPr>
      <w:r w:rsidRPr="006242EA">
        <w:t>Dedikovaný server</w:t>
      </w:r>
      <w:r w:rsidR="00DC56FF">
        <w:t xml:space="preserve"> = </w:t>
      </w:r>
      <w:r w:rsidR="00DC56FF" w:rsidRPr="00DC56FF">
        <w:t>podnájem serveru, který spravuje sám zákazník.</w:t>
      </w:r>
      <w:sdt>
        <w:sdtPr>
          <w:id w:val="710534199"/>
          <w:citation/>
        </w:sdtPr>
        <w:sdtContent>
          <w:r w:rsidR="00DC56FF">
            <w:fldChar w:fldCharType="begin"/>
          </w:r>
          <w:r w:rsidR="00DC56FF">
            <w:instrText xml:space="preserve"> CITATION Wik211 \l 1029 </w:instrText>
          </w:r>
          <w:r w:rsidR="00DC56FF">
            <w:fldChar w:fldCharType="separate"/>
          </w:r>
          <w:r w:rsidR="00DC56FF">
            <w:rPr>
              <w:noProof/>
            </w:rPr>
            <w:t xml:space="preserve"> (5)</w:t>
          </w:r>
          <w:r w:rsidR="00DC56FF">
            <w:fldChar w:fldCharType="end"/>
          </w:r>
        </w:sdtContent>
      </w:sdt>
    </w:p>
    <w:p w14:paraId="1AB168EB" w14:textId="5D978DCB" w:rsidR="00323200" w:rsidRDefault="00323200" w:rsidP="00323200">
      <w:pPr>
        <w:pStyle w:val="Podkapitola"/>
      </w:pPr>
      <w:bookmarkStart w:id="72" w:name="_Toc96673747"/>
      <w:r>
        <w:t>Postup</w:t>
      </w:r>
      <w:bookmarkEnd w:id="72"/>
    </w:p>
    <w:p w14:paraId="1A278961" w14:textId="280C47CF" w:rsidR="002771FE" w:rsidRDefault="002771FE" w:rsidP="002771FE">
      <w:pPr>
        <w:pStyle w:val="Sta"/>
      </w:pPr>
      <w:r>
        <w:t>Jako první krok při nasazování webu na hosting si vybíráte zprostředkovatele. Zprostředkovatel je ten, kdo bude váš web provozovat na vlastních serverech. Vybírat lze z mnoha. Při vybírání vybíráte i konkrétní typ webhostingu. Typy webhostingu se liší díky svým vlastnostem</w:t>
      </w:r>
      <w:r w:rsidR="00B95B01">
        <w:t>,</w:t>
      </w:r>
      <w:r>
        <w:t xml:space="preserve"> a to třeba velikostí</w:t>
      </w:r>
      <w:r w:rsidR="005066E1">
        <w:t xml:space="preserve"> obsahu, který lze nahrát, garancí dostupnosti, rychlostí, podporou a dalšími. Logicky, čím lepší parametry, tím i vyšší cena. Obecně je webhosting celkem levná záležitost. Při nejzákladnějším typu vychází pronájem na cca 40 korun měsíčně.</w:t>
      </w:r>
      <w:r w:rsidR="00B95B01">
        <w:t xml:space="preserve"> Webhosting lze ale pořídit i dráž, z mého průzkumu se však ceny pohybují mezi </w:t>
      </w:r>
      <w:r w:rsidR="000E7E6A">
        <w:t>40–500</w:t>
      </w:r>
      <w:r w:rsidR="00B95B01">
        <w:t xml:space="preserve"> koruny. To ale není vše. Aby šel web najít, musí mít doménu. Doménu, která bude registrovaná a při jejím vyhledání bude odkazovat na váš web.</w:t>
      </w:r>
    </w:p>
    <w:p w14:paraId="66997196" w14:textId="6180A46C" w:rsidR="006840C5" w:rsidRDefault="00B95B01" w:rsidP="002771FE">
      <w:pPr>
        <w:pStyle w:val="Sta"/>
      </w:pPr>
      <w:r w:rsidRPr="00B95B01">
        <w:t>Doménové jméno je tvořeno posloupností několika částí oddělených tečkami.</w:t>
      </w:r>
      <w:r w:rsidR="00C75435">
        <w:t xml:space="preserve"> Toto jsou konkrétní části domény</w:t>
      </w:r>
      <w:r w:rsidR="006840C5" w:rsidRPr="006840C5">
        <w:t xml:space="preserve">: první část (např. </w:t>
      </w:r>
      <w:r w:rsidR="006840C5">
        <w:t>www.</w:t>
      </w:r>
      <w:r w:rsidR="006840C5" w:rsidRPr="006840C5">
        <w:t xml:space="preserve">) </w:t>
      </w:r>
      <w:r w:rsidR="00C75435">
        <w:t>je rozšiřující slovo domény, lze se setkat s </w:t>
      </w:r>
      <w:r w:rsidR="000E7E6A">
        <w:t>pojmenováním subdoména</w:t>
      </w:r>
      <w:r w:rsidR="00C75435" w:rsidRPr="00C75435">
        <w:t>.</w:t>
      </w:r>
      <w:r w:rsidR="00C75435">
        <w:t xml:space="preserve"> D</w:t>
      </w:r>
      <w:r w:rsidR="006840C5" w:rsidRPr="006840C5">
        <w:t>a</w:t>
      </w:r>
      <w:r w:rsidR="006840C5">
        <w:t>l</w:t>
      </w:r>
      <w:r w:rsidR="006840C5" w:rsidRPr="006840C5">
        <w:t>ší část (</w:t>
      </w:r>
      <w:r w:rsidR="000E7E6A" w:rsidRPr="006840C5">
        <w:t>např. diandismrzovka</w:t>
      </w:r>
      <w:r w:rsidR="006840C5" w:rsidRPr="006840C5">
        <w:t xml:space="preserve">) </w:t>
      </w:r>
      <w:r w:rsidR="006840C5">
        <w:t>je ta hlavní</w:t>
      </w:r>
      <w:r w:rsidR="006840C5" w:rsidRPr="006840C5">
        <w:t>, protože je to samotný název strán</w:t>
      </w:r>
      <w:r w:rsidR="006840C5">
        <w:t>ky</w:t>
      </w:r>
      <w:r w:rsidR="006840C5" w:rsidRPr="006840C5">
        <w:t>. Poslední část (</w:t>
      </w:r>
      <w:r w:rsidR="006840C5">
        <w:t>.</w:t>
      </w:r>
      <w:proofErr w:type="spellStart"/>
      <w:r w:rsidR="006840C5">
        <w:t>cz</w:t>
      </w:r>
      <w:proofErr w:type="spellEnd"/>
      <w:r w:rsidR="006840C5" w:rsidRPr="006840C5">
        <w:t xml:space="preserve">) v angličtině TLD (top </w:t>
      </w:r>
      <w:proofErr w:type="spellStart"/>
      <w:r w:rsidR="006840C5" w:rsidRPr="006840C5">
        <w:t>level</w:t>
      </w:r>
      <w:proofErr w:type="spellEnd"/>
      <w:r w:rsidR="006840C5" w:rsidRPr="006840C5">
        <w:t xml:space="preserve"> </w:t>
      </w:r>
      <w:proofErr w:type="spellStart"/>
      <w:r w:rsidR="006840C5" w:rsidRPr="006840C5">
        <w:t>domain</w:t>
      </w:r>
      <w:proofErr w:type="spellEnd"/>
      <w:r w:rsidR="006840C5" w:rsidRPr="006840C5">
        <w:t xml:space="preserve">), </w:t>
      </w:r>
      <w:r w:rsidR="006840C5">
        <w:t xml:space="preserve">se nachází </w:t>
      </w:r>
      <w:r w:rsidR="006840C5" w:rsidRPr="006840C5">
        <w:t>na konci za tečkou, jde tedy o koncovku. Rozlišují se 2 druhy, a to geografické (pro Českou republiku „</w:t>
      </w:r>
      <w:proofErr w:type="spellStart"/>
      <w:r w:rsidR="006840C5" w:rsidRPr="006840C5">
        <w:t>cz</w:t>
      </w:r>
      <w:proofErr w:type="spellEnd"/>
      <w:r w:rsidR="006840C5" w:rsidRPr="006840C5">
        <w:t>“) a generické („</w:t>
      </w:r>
      <w:proofErr w:type="spellStart"/>
      <w:r w:rsidR="006840C5" w:rsidRPr="006840C5">
        <w:t>com</w:t>
      </w:r>
      <w:proofErr w:type="spellEnd"/>
      <w:r w:rsidR="006840C5" w:rsidRPr="006840C5">
        <w:t>“, „</w:t>
      </w:r>
      <w:proofErr w:type="spellStart"/>
      <w:r w:rsidR="006840C5" w:rsidRPr="006840C5">
        <w:t>info</w:t>
      </w:r>
      <w:proofErr w:type="spellEnd"/>
      <w:r w:rsidR="006840C5" w:rsidRPr="006840C5">
        <w:t>“ či „</w:t>
      </w:r>
      <w:proofErr w:type="spellStart"/>
      <w:r w:rsidR="006840C5" w:rsidRPr="006840C5">
        <w:t>org</w:t>
      </w:r>
      <w:proofErr w:type="spellEnd"/>
      <w:r w:rsidR="006840C5" w:rsidRPr="006840C5">
        <w:t>“ a další)</w:t>
      </w:r>
    </w:p>
    <w:p w14:paraId="7A298142" w14:textId="4169D6F0" w:rsidR="00C75435" w:rsidRDefault="00C75435" w:rsidP="002771FE">
      <w:pPr>
        <w:pStyle w:val="Sta"/>
      </w:pPr>
      <w:r>
        <w:lastRenderedPageBreak/>
        <w:t>Jsou různé typy domén</w:t>
      </w:r>
      <w:r w:rsidR="00A25E17">
        <w:t>, jak jsem již zmiňoval v minulé větě</w:t>
      </w:r>
      <w:r>
        <w:t xml:space="preserve">. Liší se </w:t>
      </w:r>
      <w:r w:rsidR="00A25E17">
        <w:t xml:space="preserve">právě </w:t>
      </w:r>
      <w:r>
        <w:t>koncovou zkratkou jako je např. .</w:t>
      </w:r>
      <w:proofErr w:type="spellStart"/>
      <w:r>
        <w:t>cz</w:t>
      </w:r>
      <w:proofErr w:type="spellEnd"/>
      <w:r>
        <w:t>, .</w:t>
      </w:r>
      <w:proofErr w:type="spellStart"/>
      <w:r>
        <w:t>com</w:t>
      </w:r>
      <w:proofErr w:type="spellEnd"/>
      <w:r>
        <w:t>, .</w:t>
      </w:r>
      <w:proofErr w:type="spellStart"/>
      <w:proofErr w:type="gramStart"/>
      <w:r w:rsidR="00A25E17">
        <w:t>eu</w:t>
      </w:r>
      <w:proofErr w:type="spellEnd"/>
      <w:r w:rsidR="00A25E17">
        <w:t xml:space="preserve"> .</w:t>
      </w:r>
      <w:proofErr w:type="spellStart"/>
      <w:r w:rsidR="00A25E17">
        <w:t>fun</w:t>
      </w:r>
      <w:proofErr w:type="spellEnd"/>
      <w:proofErr w:type="gramEnd"/>
      <w:r w:rsidR="00A25E17">
        <w:t xml:space="preserve"> .online .</w:t>
      </w:r>
      <w:proofErr w:type="spellStart"/>
      <w:r w:rsidR="00A25E17">
        <w:t>space</w:t>
      </w:r>
      <w:proofErr w:type="spellEnd"/>
      <w:r w:rsidR="00A25E17">
        <w:t xml:space="preserve"> atd..</w:t>
      </w:r>
      <w:r w:rsidR="00834AD3">
        <w:t xml:space="preserve"> Cena za doménu se pohybuje cca od 15 po 200 korun ročně. Hodně zprostředkovatelů ji vám však dá zdarma ke koupi hostingu.</w:t>
      </w:r>
    </w:p>
    <w:p w14:paraId="14679BD8" w14:textId="57171A23" w:rsidR="00834AD3" w:rsidRPr="002771FE" w:rsidRDefault="00834AD3" w:rsidP="002771FE">
      <w:pPr>
        <w:pStyle w:val="Sta"/>
      </w:pPr>
      <w:r>
        <w:t xml:space="preserve">Potom co máte </w:t>
      </w:r>
      <w:r w:rsidR="000E7E6A">
        <w:t>vlastnická práva nějaké domény</w:t>
      </w:r>
      <w:r>
        <w:t xml:space="preserve"> lze web nahrát na server zprostředkovatele a je hotovo.</w:t>
      </w:r>
      <w:sdt>
        <w:sdtPr>
          <w:id w:val="73020746"/>
          <w:citation/>
        </w:sdtPr>
        <w:sdtContent>
          <w:r>
            <w:fldChar w:fldCharType="begin"/>
          </w:r>
          <w:r>
            <w:instrText xml:space="preserve"> CITATION wed22 \l 1029 </w:instrText>
          </w:r>
          <w:r>
            <w:fldChar w:fldCharType="separate"/>
          </w:r>
          <w:r>
            <w:rPr>
              <w:noProof/>
            </w:rPr>
            <w:t xml:space="preserve"> (6)</w:t>
          </w:r>
          <w:r>
            <w:fldChar w:fldCharType="end"/>
          </w:r>
        </w:sdtContent>
      </w:sdt>
    </w:p>
    <w:p w14:paraId="62B7BE37" w14:textId="5BDC540B" w:rsidR="00C16565" w:rsidRDefault="00C16565" w:rsidP="00C16565">
      <w:pPr>
        <w:pStyle w:val="Kapitola"/>
      </w:pPr>
      <w:bookmarkStart w:id="73" w:name="_Toc96673748"/>
      <w:r w:rsidRPr="00C16565">
        <w:lastRenderedPageBreak/>
        <w:t xml:space="preserve">Google </w:t>
      </w:r>
      <w:proofErr w:type="spellStart"/>
      <w:r w:rsidRPr="00C16565">
        <w:t>search</w:t>
      </w:r>
      <w:proofErr w:type="spellEnd"/>
      <w:r w:rsidRPr="00C16565">
        <w:t xml:space="preserve"> </w:t>
      </w:r>
      <w:proofErr w:type="spellStart"/>
      <w:r w:rsidRPr="00C16565">
        <w:t>console</w:t>
      </w:r>
      <w:proofErr w:type="spellEnd"/>
      <w:r w:rsidRPr="00C16565">
        <w:t xml:space="preserve">, SEO, </w:t>
      </w:r>
      <w:proofErr w:type="spellStart"/>
      <w:r w:rsidRPr="00C16565">
        <w:t>google</w:t>
      </w:r>
      <w:proofErr w:type="spellEnd"/>
      <w:r w:rsidRPr="00C16565">
        <w:t xml:space="preserve"> a seznam mapy</w:t>
      </w:r>
      <w:bookmarkEnd w:id="73"/>
    </w:p>
    <w:p w14:paraId="3556F683" w14:textId="77777777" w:rsidR="004F6A8B" w:rsidRDefault="00816E95" w:rsidP="00816E95">
      <w:pPr>
        <w:pStyle w:val="Sta"/>
      </w:pPr>
      <w:r>
        <w:t xml:space="preserve">Jelikož tvoříme web, který má být kvalitní a snadno vyhledatelný, musíme co nejlépe dodržet pravidla SEO. </w:t>
      </w:r>
    </w:p>
    <w:p w14:paraId="2E910F4D" w14:textId="0BDCBE0D" w:rsidR="00562ECB" w:rsidRDefault="00816E95" w:rsidP="004F6A8B">
      <w:pPr>
        <w:pStyle w:val="Sta"/>
        <w:ind w:left="2836" w:hanging="2836"/>
      </w:pPr>
      <w:r>
        <w:t xml:space="preserve">Co je to SEO? </w:t>
      </w:r>
      <w:r w:rsidR="004F6A8B">
        <w:tab/>
      </w:r>
      <w:r>
        <w:t>SEO je zkratka anglického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V překladu </w:t>
      </w:r>
      <w:r w:rsidRPr="00816E95">
        <w:rPr>
          <w:b/>
          <w:bCs/>
        </w:rPr>
        <w:t>„optimalizace pro vyhledávače”</w:t>
      </w:r>
      <w:r>
        <w:t xml:space="preserve">. Právě díky kvalitnímu SEO jsme schopni dostat web na vrchní příčky vyhledávání a přivézt uživatele organickým způsobem. </w:t>
      </w:r>
    </w:p>
    <w:p w14:paraId="71312BED" w14:textId="6780AE6B" w:rsidR="004F6A8B" w:rsidRDefault="004F6A8B" w:rsidP="004F6A8B">
      <w:pPr>
        <w:pStyle w:val="Sta"/>
        <w:ind w:left="2836" w:hanging="2836"/>
      </w:pPr>
      <w:r>
        <w:t>K čemu je SEO užitečn</w:t>
      </w:r>
      <w:r w:rsidR="00EF15D9">
        <w:t>é</w:t>
      </w:r>
      <w:r>
        <w:t xml:space="preserve">? </w:t>
      </w:r>
      <w:r>
        <w:tab/>
        <w:t>Odpověď je naprosto jasná a jednoduchá. Aby byl váš web vidět.</w:t>
      </w:r>
    </w:p>
    <w:p w14:paraId="610A233B" w14:textId="5D62C064" w:rsidR="00816E95" w:rsidRDefault="00816E95" w:rsidP="004F6A8B">
      <w:pPr>
        <w:pStyle w:val="Sta"/>
        <w:ind w:left="2836" w:hanging="2836"/>
      </w:pPr>
      <w:r>
        <w:t>Jak nastavit SEO?</w:t>
      </w:r>
      <w:r w:rsidR="004F6A8B">
        <w:t xml:space="preserve"> </w:t>
      </w:r>
      <w:r w:rsidR="004F6A8B">
        <w:tab/>
      </w:r>
      <w:r>
        <w:t xml:space="preserve">Pro co nejlepší SEO je nutné dodržovat vlastnosti jako je </w:t>
      </w:r>
      <w:proofErr w:type="spellStart"/>
      <w:r>
        <w:t>responzibilita</w:t>
      </w:r>
      <w:proofErr w:type="spellEnd"/>
      <w:r>
        <w:t xml:space="preserve"> webu, správně použitá klíčová slova, </w:t>
      </w:r>
      <w:proofErr w:type="spellStart"/>
      <w:r w:rsidR="004F6A8B">
        <w:t>copywritting</w:t>
      </w:r>
      <w:proofErr w:type="spellEnd"/>
      <w:r>
        <w:t>,</w:t>
      </w:r>
      <w:r w:rsidR="004F6A8B">
        <w:t xml:space="preserve"> analýza</w:t>
      </w:r>
      <w:r>
        <w:t xml:space="preserve">, </w:t>
      </w:r>
      <w:r w:rsidR="004F6A8B">
        <w:t>optimalizace obrázků</w:t>
      </w:r>
      <w:r w:rsidR="001B3243">
        <w:t>, nastavení polohy.</w:t>
      </w:r>
    </w:p>
    <w:p w14:paraId="09D32009" w14:textId="307B98CA" w:rsidR="004F6A8B" w:rsidRDefault="004F6A8B" w:rsidP="004F6A8B">
      <w:pPr>
        <w:pStyle w:val="Sta"/>
        <w:ind w:left="2836"/>
      </w:pPr>
      <w:r>
        <w:t>Například vlastnost optimalizace obrázků je velmi důležitá, jelikož při vyhledávání například slova „boty“ vám vyběhne spousta stránek. Na prvním místě jsou však upřednostňovány ty, které se načítají co nejrychleji, a to právě díky optimalizac</w:t>
      </w:r>
      <w:r w:rsidR="00EF15D9">
        <w:t>i</w:t>
      </w:r>
      <w:r>
        <w:t xml:space="preserve"> obrázků. </w:t>
      </w:r>
    </w:p>
    <w:p w14:paraId="10A15CC5" w14:textId="596AD7E2" w:rsidR="001B3243" w:rsidRDefault="001B3243" w:rsidP="001B3243">
      <w:pPr>
        <w:pStyle w:val="Sta"/>
      </w:pPr>
      <w:r>
        <w:t xml:space="preserve">K co nejlepšímu možnému SEO, lze využít </w:t>
      </w:r>
      <w:proofErr w:type="spellStart"/>
      <w:r>
        <w:t>google</w:t>
      </w:r>
      <w:proofErr w:type="spellEnd"/>
      <w:r>
        <w:t xml:space="preserve"> </w:t>
      </w:r>
      <w:proofErr w:type="spellStart"/>
      <w:r>
        <w:t>search</w:t>
      </w:r>
      <w:proofErr w:type="spellEnd"/>
      <w:r>
        <w:t xml:space="preserve"> </w:t>
      </w:r>
      <w:proofErr w:type="spellStart"/>
      <w:r>
        <w:t>concole</w:t>
      </w:r>
      <w:proofErr w:type="spellEnd"/>
      <w:r>
        <w:t xml:space="preserve">, což je aplikace od </w:t>
      </w:r>
      <w:proofErr w:type="spellStart"/>
      <w:r>
        <w:t>google</w:t>
      </w:r>
      <w:proofErr w:type="spellEnd"/>
      <w:r>
        <w:t>, která je konkrétně specializovaná na přizpůsobení vašeho webu tak, aby se zobrazoval co nejlépe, myšleno nejvýše a tam kde má.</w:t>
      </w:r>
    </w:p>
    <w:p w14:paraId="72E8EBD0" w14:textId="0828A9BF" w:rsidR="002A75FD" w:rsidRDefault="002A75FD" w:rsidP="001B3243">
      <w:pPr>
        <w:pStyle w:val="Sta"/>
      </w:pPr>
      <w:r w:rsidRPr="002A75FD">
        <w:t xml:space="preserve">Google </w:t>
      </w:r>
      <w:proofErr w:type="spellStart"/>
      <w:r w:rsidRPr="002A75FD">
        <w:t>Search</w:t>
      </w:r>
      <w:proofErr w:type="spellEnd"/>
      <w:r w:rsidRPr="002A75FD">
        <w:t xml:space="preserve"> </w:t>
      </w:r>
      <w:proofErr w:type="spellStart"/>
      <w:r w:rsidRPr="002A75FD">
        <w:t>Console</w:t>
      </w:r>
      <w:proofErr w:type="spellEnd"/>
      <w:r w:rsidRPr="002A75FD">
        <w:t xml:space="preserve"> je vynikající bezplatný nástroj pro majitele webových stránek.</w:t>
      </w:r>
      <w:r>
        <w:t xml:space="preserve"> Sbírá veškerá data. </w:t>
      </w:r>
      <w:r w:rsidRPr="002A75FD">
        <w:t>Tato data můžete následně využít pro odstranění technických problémů na webu a také vylepšení viditelnosti webu ve výsledcích vyhledávání Google.</w:t>
      </w:r>
    </w:p>
    <w:p w14:paraId="55848BEF" w14:textId="42368606" w:rsidR="00152570" w:rsidRPr="00152570" w:rsidRDefault="00152570" w:rsidP="00152570">
      <w:pPr>
        <w:pStyle w:val="Sta"/>
      </w:pPr>
    </w:p>
    <w:p w14:paraId="59CFC11F" w14:textId="77777777" w:rsidR="001A43DE" w:rsidRDefault="001A43DE" w:rsidP="001A43DE">
      <w:pPr>
        <w:pStyle w:val="Neslovankapitola"/>
      </w:pPr>
      <w:bookmarkStart w:id="74" w:name="_Toc286557235"/>
      <w:bookmarkStart w:id="75" w:name="_Toc286561888"/>
      <w:bookmarkStart w:id="76" w:name="_Toc459976523"/>
      <w:bookmarkStart w:id="77" w:name="_Toc96673749"/>
      <w:r>
        <w:lastRenderedPageBreak/>
        <w:t>Závěr</w:t>
      </w:r>
      <w:bookmarkEnd w:id="74"/>
      <w:bookmarkEnd w:id="75"/>
      <w:bookmarkEnd w:id="76"/>
      <w:bookmarkEnd w:id="77"/>
    </w:p>
    <w:p w14:paraId="3FAC96B3" w14:textId="49C03A33" w:rsidR="00674FB9" w:rsidRDefault="00674FB9" w:rsidP="00674FB9">
      <w:pPr>
        <w:pStyle w:val="Sta"/>
      </w:pPr>
      <w:r>
        <w:t>Mými cíli bylo SWOT analýza jako podklad pro copywriting</w:t>
      </w:r>
      <w:r w:rsidR="00BA3893">
        <w:t>, v</w:t>
      </w:r>
      <w:r>
        <w:t xml:space="preserve">ytvoření fotografických podkladů </w:t>
      </w:r>
      <w:r w:rsidR="00BA3893">
        <w:t>a n</w:t>
      </w:r>
      <w:r>
        <w:t xml:space="preserve">ávrh UI/UX </w:t>
      </w:r>
      <w:r w:rsidR="00BA3893">
        <w:t>společně s </w:t>
      </w:r>
      <w:r>
        <w:t>kódování</w:t>
      </w:r>
      <w:r w:rsidR="00BA3893">
        <w:t xml:space="preserve">m </w:t>
      </w:r>
      <w:r>
        <w:t>responzivního webu</w:t>
      </w:r>
      <w:r w:rsidR="00152570">
        <w:t xml:space="preserve">. </w:t>
      </w:r>
      <w:r w:rsidR="00BA3893">
        <w:t>Tyto cíle jsem všechny zcela splnil.</w:t>
      </w:r>
    </w:p>
    <w:p w14:paraId="26EC3D90" w14:textId="196BA3EC" w:rsidR="00152570" w:rsidRPr="001D7BF6" w:rsidRDefault="00152570" w:rsidP="00674FB9">
      <w:pPr>
        <w:pStyle w:val="Sta"/>
      </w:pPr>
      <w:r>
        <w:t xml:space="preserve">Řekl bych, že práce jako taková byla náročná to hlavně časově. Focení, navrhování designu, </w:t>
      </w:r>
      <w:r w:rsidR="001A4AE8">
        <w:t>kódování</w:t>
      </w:r>
      <w:r>
        <w:t xml:space="preserve">, psaní </w:t>
      </w:r>
      <w:r w:rsidR="001A4AE8">
        <w:t>teoretické</w:t>
      </w:r>
      <w:r>
        <w:t xml:space="preserve"> části. Opravdu jsem nad ní strávil nespočet hodin. Jako benefit je ale to, že naučené znalosti, které jsem </w:t>
      </w:r>
      <w:r w:rsidR="001A4AE8">
        <w:t xml:space="preserve">se </w:t>
      </w:r>
      <w:r>
        <w:t xml:space="preserve">při </w:t>
      </w:r>
      <w:r w:rsidR="001A4AE8">
        <w:t xml:space="preserve">psaní a dělání této práce přiučil využiju. A to hned za pár měsíců u maturity a poté na vysoké škole. Opravdu jsem rád, že jsem na konci této práce, jelikož už jsem toho měl plnou hlavu. S výsledky jako takovými jsem dost spokojen, jelikož dělat něco, co bude někomu sloužit je skvělé a dává mi to smysl. Sám Michal Pham, pro kterého jsem tento web dělal, je s výsledky spokojen. Web v tuto chvíli ještě veřejný není, ale myslím, že do konce školního roku už by být měl. Byla to dlouhá cesta, když si vezmu, že jsem s prací začal první zářijový týden a od té doby jsem na práci konzistentně pracoval až do konce února, a rozhodně toho nelituji. Díky mé povaze je strašně těžké nedělat věci na 150% a tím myslím například, předělávání designu v průběhu, předělávání kódu, nekonečné </w:t>
      </w:r>
      <w:r w:rsidR="00354D57">
        <w:t>pozicování tak, aby vše vypadalo co nejlépe a spousta dalších věcí, které jsem řešil do těch nejmenších detailů. V angličtině bych pro to použil slovo „</w:t>
      </w:r>
      <w:proofErr w:type="spellStart"/>
      <w:r w:rsidR="00354D57">
        <w:t>overthinking</w:t>
      </w:r>
      <w:proofErr w:type="spellEnd"/>
      <w:r w:rsidR="00354D57">
        <w:t xml:space="preserve">“. </w:t>
      </w:r>
      <w:r w:rsidR="00BA3893">
        <w:t>Tímto jsem si práci nejvíce komplikoval a její časov</w:t>
      </w:r>
      <w:r w:rsidR="005B41A2">
        <w:t xml:space="preserve">é schéma </w:t>
      </w:r>
      <w:r w:rsidR="00BA3893">
        <w:t xml:space="preserve">prodlužoval. Jsem ale spokojen a myslím že jsem </w:t>
      </w:r>
      <w:r w:rsidR="005B41A2">
        <w:t>odvedl</w:t>
      </w:r>
      <w:r w:rsidR="00BA3893">
        <w:t xml:space="preserve"> dobrou práci</w:t>
      </w:r>
      <w:r w:rsidR="005B41A2">
        <w:t>, která by ale samozřejmě mohla být i lepší. To po stránce kódování, kde jsem mohl dbát více na správnost kódu.</w:t>
      </w:r>
      <w:r w:rsidR="00BA3893">
        <w:t xml:space="preserve"> </w:t>
      </w:r>
      <w:r w:rsidR="00354D57">
        <w:t xml:space="preserve">V poslední řadě bych chtěl v závěru poděkovat těm, kteří mi umožnili práci dělat nebo na ni spolupracovali. Mé díky patří Bořku </w:t>
      </w:r>
      <w:proofErr w:type="spellStart"/>
      <w:r w:rsidR="00354D57">
        <w:t>Haiblíkovi</w:t>
      </w:r>
      <w:proofErr w:type="spellEnd"/>
      <w:r w:rsidR="00354D57">
        <w:t>, Michal</w:t>
      </w:r>
      <w:r w:rsidR="00BA3893">
        <w:t>u</w:t>
      </w:r>
      <w:r w:rsidR="00354D57">
        <w:t xml:space="preserve"> </w:t>
      </w:r>
      <w:proofErr w:type="spellStart"/>
      <w:r w:rsidR="00354D57">
        <w:t>Phamovi</w:t>
      </w:r>
      <w:proofErr w:type="spellEnd"/>
      <w:r w:rsidR="00354D57">
        <w:t xml:space="preserve"> a vedoucímu mé práce, panu učiteli Ing. Tomáš</w:t>
      </w:r>
      <w:r w:rsidR="00BA3893">
        <w:t>i</w:t>
      </w:r>
      <w:r w:rsidR="00354D57">
        <w:t xml:space="preserve"> </w:t>
      </w:r>
      <w:proofErr w:type="spellStart"/>
      <w:r w:rsidR="00354D57">
        <w:t>Kadzovi</w:t>
      </w:r>
      <w:proofErr w:type="spellEnd"/>
      <w:r w:rsidR="00354D57">
        <w:t xml:space="preserve">, </w:t>
      </w:r>
      <w:proofErr w:type="spellStart"/>
      <w:r w:rsidR="00354D57">
        <w:t>DiS</w:t>
      </w:r>
      <w:proofErr w:type="spellEnd"/>
      <w:r w:rsidR="00354D57">
        <w:t>.</w:t>
      </w:r>
    </w:p>
    <w:p w14:paraId="6EFB1671" w14:textId="25A88957" w:rsidR="001D7BF6" w:rsidRDefault="001D7BF6" w:rsidP="001D7BF6">
      <w:pPr>
        <w:pStyle w:val="Neslovankapitola"/>
      </w:pPr>
      <w:bookmarkStart w:id="78" w:name="_Toc459976524"/>
      <w:bookmarkStart w:id="79" w:name="_Toc96673750"/>
      <w:r>
        <w:lastRenderedPageBreak/>
        <w:t>Seznam obrázků</w:t>
      </w:r>
      <w:bookmarkEnd w:id="78"/>
      <w:bookmarkEnd w:id="79"/>
    </w:p>
    <w:p w14:paraId="50791D4C" w14:textId="450E6824" w:rsidR="00080D2E" w:rsidRDefault="000E7E6A">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96260053" w:history="1">
        <w:r w:rsidR="00080D2E" w:rsidRPr="0055560F">
          <w:rPr>
            <w:rStyle w:val="Hypertextovodkaz"/>
            <w:noProof/>
          </w:rPr>
          <w:t>Obrázek 1- Oficiální stránky Restaurantu 59</w:t>
        </w:r>
        <w:r w:rsidR="00080D2E">
          <w:rPr>
            <w:noProof/>
            <w:webHidden/>
          </w:rPr>
          <w:tab/>
        </w:r>
        <w:r w:rsidR="00080D2E">
          <w:rPr>
            <w:noProof/>
            <w:webHidden/>
          </w:rPr>
          <w:fldChar w:fldCharType="begin"/>
        </w:r>
        <w:r w:rsidR="00080D2E">
          <w:rPr>
            <w:noProof/>
            <w:webHidden/>
          </w:rPr>
          <w:instrText xml:space="preserve"> PAGEREF _Toc96260053 \h </w:instrText>
        </w:r>
        <w:r w:rsidR="00080D2E">
          <w:rPr>
            <w:noProof/>
            <w:webHidden/>
          </w:rPr>
        </w:r>
        <w:r w:rsidR="00080D2E">
          <w:rPr>
            <w:noProof/>
            <w:webHidden/>
          </w:rPr>
          <w:fldChar w:fldCharType="separate"/>
        </w:r>
        <w:r w:rsidR="00080D2E">
          <w:rPr>
            <w:noProof/>
            <w:webHidden/>
          </w:rPr>
          <w:t>3</w:t>
        </w:r>
        <w:r w:rsidR="00080D2E">
          <w:rPr>
            <w:noProof/>
            <w:webHidden/>
          </w:rPr>
          <w:fldChar w:fldCharType="end"/>
        </w:r>
      </w:hyperlink>
    </w:p>
    <w:p w14:paraId="5165C673" w14:textId="6BB8FF30"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4" w:history="1">
        <w:r w:rsidR="00080D2E" w:rsidRPr="0055560F">
          <w:rPr>
            <w:rStyle w:val="Hypertextovodkaz"/>
            <w:noProof/>
          </w:rPr>
          <w:t>Obrázek 2 – Oficiální stránky pivovaru Volt</w:t>
        </w:r>
        <w:r w:rsidR="00080D2E">
          <w:rPr>
            <w:noProof/>
            <w:webHidden/>
          </w:rPr>
          <w:tab/>
        </w:r>
        <w:r w:rsidR="00080D2E">
          <w:rPr>
            <w:noProof/>
            <w:webHidden/>
          </w:rPr>
          <w:fldChar w:fldCharType="begin"/>
        </w:r>
        <w:r w:rsidR="00080D2E">
          <w:rPr>
            <w:noProof/>
            <w:webHidden/>
          </w:rPr>
          <w:instrText xml:space="preserve"> PAGEREF _Toc96260054 \h </w:instrText>
        </w:r>
        <w:r w:rsidR="00080D2E">
          <w:rPr>
            <w:noProof/>
            <w:webHidden/>
          </w:rPr>
        </w:r>
        <w:r w:rsidR="00080D2E">
          <w:rPr>
            <w:noProof/>
            <w:webHidden/>
          </w:rPr>
          <w:fldChar w:fldCharType="separate"/>
        </w:r>
        <w:r w:rsidR="00080D2E">
          <w:rPr>
            <w:noProof/>
            <w:webHidden/>
          </w:rPr>
          <w:t>3</w:t>
        </w:r>
        <w:r w:rsidR="00080D2E">
          <w:rPr>
            <w:noProof/>
            <w:webHidden/>
          </w:rPr>
          <w:fldChar w:fldCharType="end"/>
        </w:r>
      </w:hyperlink>
    </w:p>
    <w:p w14:paraId="487AFB73" w14:textId="4DADA937"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5" w:history="1">
        <w:r w:rsidR="00080D2E" w:rsidRPr="0055560F">
          <w:rPr>
            <w:rStyle w:val="Hypertextovodkaz"/>
            <w:noProof/>
          </w:rPr>
          <w:t>Obrázek 3 – Oficiální stránky restaurace DIANDI</w:t>
        </w:r>
        <w:r w:rsidR="00080D2E">
          <w:rPr>
            <w:noProof/>
            <w:webHidden/>
          </w:rPr>
          <w:tab/>
        </w:r>
        <w:r w:rsidR="00080D2E">
          <w:rPr>
            <w:noProof/>
            <w:webHidden/>
          </w:rPr>
          <w:fldChar w:fldCharType="begin"/>
        </w:r>
        <w:r w:rsidR="00080D2E">
          <w:rPr>
            <w:noProof/>
            <w:webHidden/>
          </w:rPr>
          <w:instrText xml:space="preserve"> PAGEREF _Toc96260055 \h </w:instrText>
        </w:r>
        <w:r w:rsidR="00080D2E">
          <w:rPr>
            <w:noProof/>
            <w:webHidden/>
          </w:rPr>
        </w:r>
        <w:r w:rsidR="00080D2E">
          <w:rPr>
            <w:noProof/>
            <w:webHidden/>
          </w:rPr>
          <w:fldChar w:fldCharType="separate"/>
        </w:r>
        <w:r w:rsidR="00080D2E">
          <w:rPr>
            <w:noProof/>
            <w:webHidden/>
          </w:rPr>
          <w:t>5</w:t>
        </w:r>
        <w:r w:rsidR="00080D2E">
          <w:rPr>
            <w:noProof/>
            <w:webHidden/>
          </w:rPr>
          <w:fldChar w:fldCharType="end"/>
        </w:r>
      </w:hyperlink>
    </w:p>
    <w:p w14:paraId="310D442B" w14:textId="59FB4A74"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6" w:history="1">
        <w:r w:rsidR="00080D2E" w:rsidRPr="0055560F">
          <w:rPr>
            <w:rStyle w:val="Hypertextovodkaz"/>
            <w:noProof/>
          </w:rPr>
          <w:t>Obrázek 4 – ilustrační obrázek z průběhu focení jídla</w:t>
        </w:r>
        <w:r w:rsidR="00080D2E">
          <w:rPr>
            <w:noProof/>
            <w:webHidden/>
          </w:rPr>
          <w:tab/>
        </w:r>
        <w:r w:rsidR="00080D2E">
          <w:rPr>
            <w:noProof/>
            <w:webHidden/>
          </w:rPr>
          <w:fldChar w:fldCharType="begin"/>
        </w:r>
        <w:r w:rsidR="00080D2E">
          <w:rPr>
            <w:noProof/>
            <w:webHidden/>
          </w:rPr>
          <w:instrText xml:space="preserve"> PAGEREF _Toc96260056 \h </w:instrText>
        </w:r>
        <w:r w:rsidR="00080D2E">
          <w:rPr>
            <w:noProof/>
            <w:webHidden/>
          </w:rPr>
        </w:r>
        <w:r w:rsidR="00080D2E">
          <w:rPr>
            <w:noProof/>
            <w:webHidden/>
          </w:rPr>
          <w:fldChar w:fldCharType="separate"/>
        </w:r>
        <w:r w:rsidR="00080D2E">
          <w:rPr>
            <w:noProof/>
            <w:webHidden/>
          </w:rPr>
          <w:t>6</w:t>
        </w:r>
        <w:r w:rsidR="00080D2E">
          <w:rPr>
            <w:noProof/>
            <w:webHidden/>
          </w:rPr>
          <w:fldChar w:fldCharType="end"/>
        </w:r>
      </w:hyperlink>
    </w:p>
    <w:p w14:paraId="64FCF3D8" w14:textId="3824FA76"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7" w:history="1">
        <w:r w:rsidR="00080D2E" w:rsidRPr="0055560F">
          <w:rPr>
            <w:rStyle w:val="Hypertextovodkaz"/>
            <w:noProof/>
          </w:rPr>
          <w:t>Obrázek 5 – Momentka při focení zachycená Bořkem Haiblíkem</w:t>
        </w:r>
        <w:r w:rsidR="00080D2E">
          <w:rPr>
            <w:noProof/>
            <w:webHidden/>
          </w:rPr>
          <w:tab/>
        </w:r>
        <w:r w:rsidR="00080D2E">
          <w:rPr>
            <w:noProof/>
            <w:webHidden/>
          </w:rPr>
          <w:fldChar w:fldCharType="begin"/>
        </w:r>
        <w:r w:rsidR="00080D2E">
          <w:rPr>
            <w:noProof/>
            <w:webHidden/>
          </w:rPr>
          <w:instrText xml:space="preserve"> PAGEREF _Toc96260057 \h </w:instrText>
        </w:r>
        <w:r w:rsidR="00080D2E">
          <w:rPr>
            <w:noProof/>
            <w:webHidden/>
          </w:rPr>
        </w:r>
        <w:r w:rsidR="00080D2E">
          <w:rPr>
            <w:noProof/>
            <w:webHidden/>
          </w:rPr>
          <w:fldChar w:fldCharType="separate"/>
        </w:r>
        <w:r w:rsidR="00080D2E">
          <w:rPr>
            <w:noProof/>
            <w:webHidden/>
          </w:rPr>
          <w:t>7</w:t>
        </w:r>
        <w:r w:rsidR="00080D2E">
          <w:rPr>
            <w:noProof/>
            <w:webHidden/>
          </w:rPr>
          <w:fldChar w:fldCharType="end"/>
        </w:r>
      </w:hyperlink>
    </w:p>
    <w:p w14:paraId="57239795" w14:textId="41AED265"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8" w:history="1">
        <w:r w:rsidR="00080D2E" w:rsidRPr="0055560F">
          <w:rPr>
            <w:rStyle w:val="Hypertextovodkaz"/>
            <w:noProof/>
          </w:rPr>
          <w:t>Obrázek 6 - Momentka při focení zachycená Bořkem Haiblíkem</w:t>
        </w:r>
        <w:r w:rsidR="00080D2E">
          <w:rPr>
            <w:noProof/>
            <w:webHidden/>
          </w:rPr>
          <w:tab/>
        </w:r>
        <w:r w:rsidR="00080D2E">
          <w:rPr>
            <w:noProof/>
            <w:webHidden/>
          </w:rPr>
          <w:fldChar w:fldCharType="begin"/>
        </w:r>
        <w:r w:rsidR="00080D2E">
          <w:rPr>
            <w:noProof/>
            <w:webHidden/>
          </w:rPr>
          <w:instrText xml:space="preserve"> PAGEREF _Toc96260058 \h </w:instrText>
        </w:r>
        <w:r w:rsidR="00080D2E">
          <w:rPr>
            <w:noProof/>
            <w:webHidden/>
          </w:rPr>
        </w:r>
        <w:r w:rsidR="00080D2E">
          <w:rPr>
            <w:noProof/>
            <w:webHidden/>
          </w:rPr>
          <w:fldChar w:fldCharType="separate"/>
        </w:r>
        <w:r w:rsidR="00080D2E">
          <w:rPr>
            <w:noProof/>
            <w:webHidden/>
          </w:rPr>
          <w:t>7</w:t>
        </w:r>
        <w:r w:rsidR="00080D2E">
          <w:rPr>
            <w:noProof/>
            <w:webHidden/>
          </w:rPr>
          <w:fldChar w:fldCharType="end"/>
        </w:r>
      </w:hyperlink>
    </w:p>
    <w:p w14:paraId="0B7B2179" w14:textId="79FCAF61"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59" w:history="1">
        <w:r w:rsidR="00080D2E" w:rsidRPr="0055560F">
          <w:rPr>
            <w:rStyle w:val="Hypertextovodkaz"/>
            <w:noProof/>
          </w:rPr>
          <w:t>Obrázek 7 - 1. fotka - smažené krevety v těstíčku</w:t>
        </w:r>
        <w:r w:rsidR="00080D2E">
          <w:rPr>
            <w:noProof/>
            <w:webHidden/>
          </w:rPr>
          <w:tab/>
        </w:r>
        <w:r w:rsidR="00080D2E">
          <w:rPr>
            <w:noProof/>
            <w:webHidden/>
          </w:rPr>
          <w:fldChar w:fldCharType="begin"/>
        </w:r>
        <w:r w:rsidR="00080D2E">
          <w:rPr>
            <w:noProof/>
            <w:webHidden/>
          </w:rPr>
          <w:instrText xml:space="preserve"> PAGEREF _Toc96260059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0DBFD97B" w14:textId="0A8C2186"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0" w:history="1">
        <w:r w:rsidR="00080D2E" w:rsidRPr="0055560F">
          <w:rPr>
            <w:rStyle w:val="Hypertextovodkaz"/>
            <w:noProof/>
          </w:rPr>
          <w:t>Obrázek 8 - 2. fotka - hovězí Bun-Cha s rýží</w:t>
        </w:r>
        <w:r w:rsidR="00080D2E">
          <w:rPr>
            <w:noProof/>
            <w:webHidden/>
          </w:rPr>
          <w:tab/>
        </w:r>
        <w:r w:rsidR="00080D2E">
          <w:rPr>
            <w:noProof/>
            <w:webHidden/>
          </w:rPr>
          <w:fldChar w:fldCharType="begin"/>
        </w:r>
        <w:r w:rsidR="00080D2E">
          <w:rPr>
            <w:noProof/>
            <w:webHidden/>
          </w:rPr>
          <w:instrText xml:space="preserve"> PAGEREF _Toc96260060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1406F1D8" w14:textId="2F1D3738"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1" w:history="1">
        <w:r w:rsidR="00080D2E" w:rsidRPr="0055560F">
          <w:rPr>
            <w:rStyle w:val="Hypertextovodkaz"/>
            <w:noProof/>
          </w:rPr>
          <w:t>Obrázek 9 - 3. fotka - Hovězí grilované Bun-Bo-Nam-Bo</w:t>
        </w:r>
        <w:r w:rsidR="00080D2E">
          <w:rPr>
            <w:noProof/>
            <w:webHidden/>
          </w:rPr>
          <w:tab/>
        </w:r>
        <w:r w:rsidR="00080D2E">
          <w:rPr>
            <w:noProof/>
            <w:webHidden/>
          </w:rPr>
          <w:fldChar w:fldCharType="begin"/>
        </w:r>
        <w:r w:rsidR="00080D2E">
          <w:rPr>
            <w:noProof/>
            <w:webHidden/>
          </w:rPr>
          <w:instrText xml:space="preserve"> PAGEREF _Toc96260061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69789ABF" w14:textId="46D954BF" w:rsidR="00080D2E" w:rsidRDefault="005122BA">
      <w:pPr>
        <w:pStyle w:val="Seznamobrzk"/>
        <w:tabs>
          <w:tab w:val="right" w:leader="dot" w:pos="9061"/>
        </w:tabs>
        <w:rPr>
          <w:rFonts w:asciiTheme="minorHAnsi" w:eastAsiaTheme="minorEastAsia" w:hAnsiTheme="minorHAnsi" w:cstheme="minorBidi"/>
          <w:noProof/>
          <w:sz w:val="22"/>
          <w:szCs w:val="22"/>
        </w:rPr>
      </w:pPr>
      <w:hyperlink r:id="rId39" w:anchor="_Toc96260062" w:history="1">
        <w:r w:rsidR="00080D2E" w:rsidRPr="0055560F">
          <w:rPr>
            <w:rStyle w:val="Hypertextovodkaz"/>
            <w:noProof/>
          </w:rPr>
          <w:t>Obrázek 10 - 6. fotka - smažené závitky s grilovaným hovězím masem</w:t>
        </w:r>
        <w:r w:rsidR="00080D2E">
          <w:rPr>
            <w:noProof/>
            <w:webHidden/>
          </w:rPr>
          <w:tab/>
        </w:r>
        <w:r w:rsidR="00080D2E">
          <w:rPr>
            <w:noProof/>
            <w:webHidden/>
          </w:rPr>
          <w:fldChar w:fldCharType="begin"/>
        </w:r>
        <w:r w:rsidR="00080D2E">
          <w:rPr>
            <w:noProof/>
            <w:webHidden/>
          </w:rPr>
          <w:instrText xml:space="preserve"> PAGEREF _Toc96260062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52D582D4" w14:textId="3E24F859" w:rsidR="00080D2E" w:rsidRDefault="005122BA">
      <w:pPr>
        <w:pStyle w:val="Seznamobrzk"/>
        <w:tabs>
          <w:tab w:val="right" w:leader="dot" w:pos="9061"/>
        </w:tabs>
        <w:rPr>
          <w:rFonts w:asciiTheme="minorHAnsi" w:eastAsiaTheme="minorEastAsia" w:hAnsiTheme="minorHAnsi" w:cstheme="minorBidi"/>
          <w:noProof/>
          <w:sz w:val="22"/>
          <w:szCs w:val="22"/>
        </w:rPr>
      </w:pPr>
      <w:hyperlink r:id="rId40" w:anchor="_Toc96260063" w:history="1">
        <w:r w:rsidR="00080D2E" w:rsidRPr="0055560F">
          <w:rPr>
            <w:rStyle w:val="Hypertextovodkaz"/>
            <w:noProof/>
          </w:rPr>
          <w:t>Obrázek 11 - 5. fotka - smažené krevety v těstíčku</w:t>
        </w:r>
        <w:r w:rsidR="00080D2E">
          <w:rPr>
            <w:noProof/>
            <w:webHidden/>
          </w:rPr>
          <w:tab/>
        </w:r>
        <w:r w:rsidR="00080D2E">
          <w:rPr>
            <w:noProof/>
            <w:webHidden/>
          </w:rPr>
          <w:fldChar w:fldCharType="begin"/>
        </w:r>
        <w:r w:rsidR="00080D2E">
          <w:rPr>
            <w:noProof/>
            <w:webHidden/>
          </w:rPr>
          <w:instrText xml:space="preserve"> PAGEREF _Toc96260063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6408D901" w14:textId="2EE2DB33" w:rsidR="00080D2E" w:rsidRDefault="005122BA">
      <w:pPr>
        <w:pStyle w:val="Seznamobrzk"/>
        <w:tabs>
          <w:tab w:val="right" w:leader="dot" w:pos="9061"/>
        </w:tabs>
        <w:rPr>
          <w:rFonts w:asciiTheme="minorHAnsi" w:eastAsiaTheme="minorEastAsia" w:hAnsiTheme="minorHAnsi" w:cstheme="minorBidi"/>
          <w:noProof/>
          <w:sz w:val="22"/>
          <w:szCs w:val="22"/>
        </w:rPr>
      </w:pPr>
      <w:hyperlink r:id="rId41" w:anchor="_Toc96260064" w:history="1">
        <w:r w:rsidR="00080D2E" w:rsidRPr="0055560F">
          <w:rPr>
            <w:rStyle w:val="Hypertextovodkaz"/>
            <w:noProof/>
          </w:rPr>
          <w:t>Obrázek 12 - 4. fotka - smažené závitky s hovězím masem</w:t>
        </w:r>
        <w:r w:rsidR="00080D2E">
          <w:rPr>
            <w:noProof/>
            <w:webHidden/>
          </w:rPr>
          <w:tab/>
        </w:r>
        <w:r w:rsidR="00080D2E">
          <w:rPr>
            <w:noProof/>
            <w:webHidden/>
          </w:rPr>
          <w:fldChar w:fldCharType="begin"/>
        </w:r>
        <w:r w:rsidR="00080D2E">
          <w:rPr>
            <w:noProof/>
            <w:webHidden/>
          </w:rPr>
          <w:instrText xml:space="preserve"> PAGEREF _Toc96260064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4279DAF9" w14:textId="4261E112" w:rsidR="00080D2E" w:rsidRDefault="005122BA">
      <w:pPr>
        <w:pStyle w:val="Seznamobrzk"/>
        <w:tabs>
          <w:tab w:val="right" w:leader="dot" w:pos="9061"/>
        </w:tabs>
        <w:rPr>
          <w:rFonts w:asciiTheme="minorHAnsi" w:eastAsiaTheme="minorEastAsia" w:hAnsiTheme="minorHAnsi" w:cstheme="minorBidi"/>
          <w:noProof/>
          <w:sz w:val="22"/>
          <w:szCs w:val="22"/>
        </w:rPr>
      </w:pPr>
      <w:hyperlink r:id="rId42" w:anchor="_Toc96260065" w:history="1">
        <w:r w:rsidR="00080D2E" w:rsidRPr="0055560F">
          <w:rPr>
            <w:rStyle w:val="Hypertextovodkaz"/>
            <w:noProof/>
          </w:rPr>
          <w:t>Obrázek 13 - momentka při smažení v kuchyni</w:t>
        </w:r>
        <w:r w:rsidR="00080D2E">
          <w:rPr>
            <w:noProof/>
            <w:webHidden/>
          </w:rPr>
          <w:tab/>
        </w:r>
        <w:r w:rsidR="00080D2E">
          <w:rPr>
            <w:noProof/>
            <w:webHidden/>
          </w:rPr>
          <w:fldChar w:fldCharType="begin"/>
        </w:r>
        <w:r w:rsidR="00080D2E">
          <w:rPr>
            <w:noProof/>
            <w:webHidden/>
          </w:rPr>
          <w:instrText xml:space="preserve"> PAGEREF _Toc96260065 \h </w:instrText>
        </w:r>
        <w:r w:rsidR="00080D2E">
          <w:rPr>
            <w:noProof/>
            <w:webHidden/>
          </w:rPr>
        </w:r>
        <w:r w:rsidR="00080D2E">
          <w:rPr>
            <w:noProof/>
            <w:webHidden/>
          </w:rPr>
          <w:fldChar w:fldCharType="separate"/>
        </w:r>
        <w:r w:rsidR="00080D2E">
          <w:rPr>
            <w:noProof/>
            <w:webHidden/>
          </w:rPr>
          <w:t>10</w:t>
        </w:r>
        <w:r w:rsidR="00080D2E">
          <w:rPr>
            <w:noProof/>
            <w:webHidden/>
          </w:rPr>
          <w:fldChar w:fldCharType="end"/>
        </w:r>
      </w:hyperlink>
    </w:p>
    <w:p w14:paraId="57D2539A" w14:textId="6B16D3F1"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6" w:history="1">
        <w:r w:rsidR="00080D2E" w:rsidRPr="0055560F">
          <w:rPr>
            <w:rStyle w:val="Hypertextovodkaz"/>
            <w:noProof/>
          </w:rPr>
          <w:t>Obrázek 14 - momentka kde kuchař promíchává grilovanou zeleninu</w:t>
        </w:r>
        <w:r w:rsidR="00080D2E">
          <w:rPr>
            <w:noProof/>
            <w:webHidden/>
          </w:rPr>
          <w:tab/>
        </w:r>
        <w:r w:rsidR="00080D2E">
          <w:rPr>
            <w:noProof/>
            <w:webHidden/>
          </w:rPr>
          <w:fldChar w:fldCharType="begin"/>
        </w:r>
        <w:r w:rsidR="00080D2E">
          <w:rPr>
            <w:noProof/>
            <w:webHidden/>
          </w:rPr>
          <w:instrText xml:space="preserve"> PAGEREF _Toc96260066 \h </w:instrText>
        </w:r>
        <w:r w:rsidR="00080D2E">
          <w:rPr>
            <w:noProof/>
            <w:webHidden/>
          </w:rPr>
        </w:r>
        <w:r w:rsidR="00080D2E">
          <w:rPr>
            <w:noProof/>
            <w:webHidden/>
          </w:rPr>
          <w:fldChar w:fldCharType="separate"/>
        </w:r>
        <w:r w:rsidR="00080D2E">
          <w:rPr>
            <w:noProof/>
            <w:webHidden/>
          </w:rPr>
          <w:t>11</w:t>
        </w:r>
        <w:r w:rsidR="00080D2E">
          <w:rPr>
            <w:noProof/>
            <w:webHidden/>
          </w:rPr>
          <w:fldChar w:fldCharType="end"/>
        </w:r>
      </w:hyperlink>
    </w:p>
    <w:p w14:paraId="3ADE3049" w14:textId="758EEA38"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7" w:history="1">
        <w:r w:rsidR="00080D2E" w:rsidRPr="0055560F">
          <w:rPr>
            <w:rStyle w:val="Hypertextovodkaz"/>
            <w:noProof/>
          </w:rPr>
          <w:t>Obrázek 15 - pult s gastronádobami plnými zeleninou</w:t>
        </w:r>
        <w:r w:rsidR="00080D2E">
          <w:rPr>
            <w:noProof/>
            <w:webHidden/>
          </w:rPr>
          <w:tab/>
        </w:r>
        <w:r w:rsidR="00080D2E">
          <w:rPr>
            <w:noProof/>
            <w:webHidden/>
          </w:rPr>
          <w:fldChar w:fldCharType="begin"/>
        </w:r>
        <w:r w:rsidR="00080D2E">
          <w:rPr>
            <w:noProof/>
            <w:webHidden/>
          </w:rPr>
          <w:instrText xml:space="preserve"> PAGEREF _Toc96260067 \h </w:instrText>
        </w:r>
        <w:r w:rsidR="00080D2E">
          <w:rPr>
            <w:noProof/>
            <w:webHidden/>
          </w:rPr>
        </w:r>
        <w:r w:rsidR="00080D2E">
          <w:rPr>
            <w:noProof/>
            <w:webHidden/>
          </w:rPr>
          <w:fldChar w:fldCharType="separate"/>
        </w:r>
        <w:r w:rsidR="00080D2E">
          <w:rPr>
            <w:noProof/>
            <w:webHidden/>
          </w:rPr>
          <w:t>11</w:t>
        </w:r>
        <w:r w:rsidR="00080D2E">
          <w:rPr>
            <w:noProof/>
            <w:webHidden/>
          </w:rPr>
          <w:fldChar w:fldCharType="end"/>
        </w:r>
      </w:hyperlink>
    </w:p>
    <w:p w14:paraId="78EF253A" w14:textId="6E9B1CDD"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8" w:history="1">
        <w:r w:rsidR="00080D2E" w:rsidRPr="0055560F">
          <w:rPr>
            <w:rStyle w:val="Hypertextovodkaz"/>
            <w:noProof/>
          </w:rPr>
          <w:t>Obrázek 16 - prostředí restaurace zdobené vietnamskými prvky a malbami</w:t>
        </w:r>
        <w:r w:rsidR="00080D2E">
          <w:rPr>
            <w:noProof/>
            <w:webHidden/>
          </w:rPr>
          <w:tab/>
        </w:r>
        <w:r w:rsidR="00080D2E">
          <w:rPr>
            <w:noProof/>
            <w:webHidden/>
          </w:rPr>
          <w:fldChar w:fldCharType="begin"/>
        </w:r>
        <w:r w:rsidR="00080D2E">
          <w:rPr>
            <w:noProof/>
            <w:webHidden/>
          </w:rPr>
          <w:instrText xml:space="preserve"> PAGEREF _Toc96260068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09741191" w14:textId="01A25FBB"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69" w:history="1">
        <w:r w:rsidR="00080D2E" w:rsidRPr="0055560F">
          <w:rPr>
            <w:rStyle w:val="Hypertextovodkaz"/>
            <w:noProof/>
          </w:rPr>
          <w:t>Obrázek 17 - interiérové ozdoby</w:t>
        </w:r>
        <w:r w:rsidR="00080D2E">
          <w:rPr>
            <w:noProof/>
            <w:webHidden/>
          </w:rPr>
          <w:tab/>
        </w:r>
        <w:r w:rsidR="00080D2E">
          <w:rPr>
            <w:noProof/>
            <w:webHidden/>
          </w:rPr>
          <w:fldChar w:fldCharType="begin"/>
        </w:r>
        <w:r w:rsidR="00080D2E">
          <w:rPr>
            <w:noProof/>
            <w:webHidden/>
          </w:rPr>
          <w:instrText xml:space="preserve"> PAGEREF _Toc96260069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44D2A5F1" w14:textId="525E0C46"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0" w:history="1">
        <w:r w:rsidR="00080D2E" w:rsidRPr="0055560F">
          <w:rPr>
            <w:rStyle w:val="Hypertextovodkaz"/>
            <w:noProof/>
          </w:rPr>
          <w:t>Obrázek 18 - čepovací pult a konkrétní pípy</w:t>
        </w:r>
        <w:r w:rsidR="00080D2E">
          <w:rPr>
            <w:noProof/>
            <w:webHidden/>
          </w:rPr>
          <w:tab/>
        </w:r>
        <w:r w:rsidR="00080D2E">
          <w:rPr>
            <w:noProof/>
            <w:webHidden/>
          </w:rPr>
          <w:fldChar w:fldCharType="begin"/>
        </w:r>
        <w:r w:rsidR="00080D2E">
          <w:rPr>
            <w:noProof/>
            <w:webHidden/>
          </w:rPr>
          <w:instrText xml:space="preserve"> PAGEREF _Toc96260070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6034E637" w14:textId="7FCA6644"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1" w:history="1">
        <w:r w:rsidR="00080D2E" w:rsidRPr="0055560F">
          <w:rPr>
            <w:rStyle w:val="Hypertextovodkaz"/>
            <w:noProof/>
          </w:rPr>
          <w:t>Obrázek 19 - detaily interiéru</w:t>
        </w:r>
        <w:r w:rsidR="00080D2E">
          <w:rPr>
            <w:noProof/>
            <w:webHidden/>
          </w:rPr>
          <w:tab/>
        </w:r>
        <w:r w:rsidR="00080D2E">
          <w:rPr>
            <w:noProof/>
            <w:webHidden/>
          </w:rPr>
          <w:fldChar w:fldCharType="begin"/>
        </w:r>
        <w:r w:rsidR="00080D2E">
          <w:rPr>
            <w:noProof/>
            <w:webHidden/>
          </w:rPr>
          <w:instrText xml:space="preserve"> PAGEREF _Toc96260071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6870B9C0" w14:textId="0D712174"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2" w:history="1">
        <w:r w:rsidR="00080D2E" w:rsidRPr="0055560F">
          <w:rPr>
            <w:rStyle w:val="Hypertextovodkaz"/>
            <w:noProof/>
          </w:rPr>
          <w:t>Obrázek 20 - logo programu Adobe XD</w:t>
        </w:r>
        <w:r w:rsidR="00080D2E">
          <w:rPr>
            <w:noProof/>
            <w:webHidden/>
          </w:rPr>
          <w:tab/>
        </w:r>
        <w:r w:rsidR="00080D2E">
          <w:rPr>
            <w:noProof/>
            <w:webHidden/>
          </w:rPr>
          <w:fldChar w:fldCharType="begin"/>
        </w:r>
        <w:r w:rsidR="00080D2E">
          <w:rPr>
            <w:noProof/>
            <w:webHidden/>
          </w:rPr>
          <w:instrText xml:space="preserve"> PAGEREF _Toc96260072 \h </w:instrText>
        </w:r>
        <w:r w:rsidR="00080D2E">
          <w:rPr>
            <w:noProof/>
            <w:webHidden/>
          </w:rPr>
        </w:r>
        <w:r w:rsidR="00080D2E">
          <w:rPr>
            <w:noProof/>
            <w:webHidden/>
          </w:rPr>
          <w:fldChar w:fldCharType="separate"/>
        </w:r>
        <w:r w:rsidR="00080D2E">
          <w:rPr>
            <w:noProof/>
            <w:webHidden/>
          </w:rPr>
          <w:t>16</w:t>
        </w:r>
        <w:r w:rsidR="00080D2E">
          <w:rPr>
            <w:noProof/>
            <w:webHidden/>
          </w:rPr>
          <w:fldChar w:fldCharType="end"/>
        </w:r>
      </w:hyperlink>
    </w:p>
    <w:p w14:paraId="4792D88F" w14:textId="720A8658"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3" w:history="1">
        <w:r w:rsidR="00080D2E" w:rsidRPr="0055560F">
          <w:rPr>
            <w:rStyle w:val="Hypertextovodkaz"/>
            <w:noProof/>
          </w:rPr>
          <w:t>Obrázek 21 - výstřižek z rozhraní aplikace Adobe XD</w:t>
        </w:r>
        <w:r w:rsidR="00080D2E">
          <w:rPr>
            <w:noProof/>
            <w:webHidden/>
          </w:rPr>
          <w:tab/>
        </w:r>
        <w:r w:rsidR="00080D2E">
          <w:rPr>
            <w:noProof/>
            <w:webHidden/>
          </w:rPr>
          <w:fldChar w:fldCharType="begin"/>
        </w:r>
        <w:r w:rsidR="00080D2E">
          <w:rPr>
            <w:noProof/>
            <w:webHidden/>
          </w:rPr>
          <w:instrText xml:space="preserve"> PAGEREF _Toc96260073 \h </w:instrText>
        </w:r>
        <w:r w:rsidR="00080D2E">
          <w:rPr>
            <w:noProof/>
            <w:webHidden/>
          </w:rPr>
        </w:r>
        <w:r w:rsidR="00080D2E">
          <w:rPr>
            <w:noProof/>
            <w:webHidden/>
          </w:rPr>
          <w:fldChar w:fldCharType="separate"/>
        </w:r>
        <w:r w:rsidR="00080D2E">
          <w:rPr>
            <w:noProof/>
            <w:webHidden/>
          </w:rPr>
          <w:t>16</w:t>
        </w:r>
        <w:r w:rsidR="00080D2E">
          <w:rPr>
            <w:noProof/>
            <w:webHidden/>
          </w:rPr>
          <w:fldChar w:fldCharType="end"/>
        </w:r>
      </w:hyperlink>
    </w:p>
    <w:p w14:paraId="678ACFAC" w14:textId="7F93C6B8"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4" w:history="1">
        <w:r w:rsidR="00080D2E" w:rsidRPr="0055560F">
          <w:rPr>
            <w:rStyle w:val="Hypertextovodkaz"/>
            <w:noProof/>
          </w:rPr>
          <w:t>Obrázek 22 - výstřižek z pracovní plochy programu Adobe XD</w:t>
        </w:r>
        <w:r w:rsidR="00080D2E">
          <w:rPr>
            <w:noProof/>
            <w:webHidden/>
          </w:rPr>
          <w:tab/>
        </w:r>
        <w:r w:rsidR="00080D2E">
          <w:rPr>
            <w:noProof/>
            <w:webHidden/>
          </w:rPr>
          <w:fldChar w:fldCharType="begin"/>
        </w:r>
        <w:r w:rsidR="00080D2E">
          <w:rPr>
            <w:noProof/>
            <w:webHidden/>
          </w:rPr>
          <w:instrText xml:space="preserve"> PAGEREF _Toc96260074 \h </w:instrText>
        </w:r>
        <w:r w:rsidR="00080D2E">
          <w:rPr>
            <w:noProof/>
            <w:webHidden/>
          </w:rPr>
        </w:r>
        <w:r w:rsidR="00080D2E">
          <w:rPr>
            <w:noProof/>
            <w:webHidden/>
          </w:rPr>
          <w:fldChar w:fldCharType="separate"/>
        </w:r>
        <w:r w:rsidR="00080D2E">
          <w:rPr>
            <w:noProof/>
            <w:webHidden/>
          </w:rPr>
          <w:t>17</w:t>
        </w:r>
        <w:r w:rsidR="00080D2E">
          <w:rPr>
            <w:noProof/>
            <w:webHidden/>
          </w:rPr>
          <w:fldChar w:fldCharType="end"/>
        </w:r>
      </w:hyperlink>
    </w:p>
    <w:p w14:paraId="534DDEA3" w14:textId="29BE3BAF"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5" w:history="1">
        <w:r w:rsidR="00080D2E" w:rsidRPr="0055560F">
          <w:rPr>
            <w:rStyle w:val="Hypertextovodkaz"/>
            <w:noProof/>
          </w:rPr>
          <w:t>Obrázek 23 - finální návrh webu</w:t>
        </w:r>
        <w:r w:rsidR="00080D2E">
          <w:rPr>
            <w:noProof/>
            <w:webHidden/>
          </w:rPr>
          <w:tab/>
        </w:r>
        <w:r w:rsidR="00080D2E">
          <w:rPr>
            <w:noProof/>
            <w:webHidden/>
          </w:rPr>
          <w:fldChar w:fldCharType="begin"/>
        </w:r>
        <w:r w:rsidR="00080D2E">
          <w:rPr>
            <w:noProof/>
            <w:webHidden/>
          </w:rPr>
          <w:instrText xml:space="preserve"> PAGEREF _Toc96260075 \h </w:instrText>
        </w:r>
        <w:r w:rsidR="00080D2E">
          <w:rPr>
            <w:noProof/>
            <w:webHidden/>
          </w:rPr>
        </w:r>
        <w:r w:rsidR="00080D2E">
          <w:rPr>
            <w:noProof/>
            <w:webHidden/>
          </w:rPr>
          <w:fldChar w:fldCharType="separate"/>
        </w:r>
        <w:r w:rsidR="00080D2E">
          <w:rPr>
            <w:noProof/>
            <w:webHidden/>
          </w:rPr>
          <w:t>18</w:t>
        </w:r>
        <w:r w:rsidR="00080D2E">
          <w:rPr>
            <w:noProof/>
            <w:webHidden/>
          </w:rPr>
          <w:fldChar w:fldCharType="end"/>
        </w:r>
      </w:hyperlink>
    </w:p>
    <w:p w14:paraId="6D62F54B" w14:textId="2AD11185"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6" w:history="1">
        <w:r w:rsidR="00080D2E" w:rsidRPr="0055560F">
          <w:rPr>
            <w:rStyle w:val="Hypertextovodkaz"/>
            <w:noProof/>
          </w:rPr>
          <w:t>Obrázek 24 - zobrazení stránky kódované pouze jazykem .html</w:t>
        </w:r>
        <w:r w:rsidR="00080D2E">
          <w:rPr>
            <w:noProof/>
            <w:webHidden/>
          </w:rPr>
          <w:tab/>
        </w:r>
        <w:r w:rsidR="00080D2E">
          <w:rPr>
            <w:noProof/>
            <w:webHidden/>
          </w:rPr>
          <w:fldChar w:fldCharType="begin"/>
        </w:r>
        <w:r w:rsidR="00080D2E">
          <w:rPr>
            <w:noProof/>
            <w:webHidden/>
          </w:rPr>
          <w:instrText xml:space="preserve"> PAGEREF _Toc96260076 \h </w:instrText>
        </w:r>
        <w:r w:rsidR="00080D2E">
          <w:rPr>
            <w:noProof/>
            <w:webHidden/>
          </w:rPr>
        </w:r>
        <w:r w:rsidR="00080D2E">
          <w:rPr>
            <w:noProof/>
            <w:webHidden/>
          </w:rPr>
          <w:fldChar w:fldCharType="separate"/>
        </w:r>
        <w:r w:rsidR="00080D2E">
          <w:rPr>
            <w:noProof/>
            <w:webHidden/>
          </w:rPr>
          <w:t>20</w:t>
        </w:r>
        <w:r w:rsidR="00080D2E">
          <w:rPr>
            <w:noProof/>
            <w:webHidden/>
          </w:rPr>
          <w:fldChar w:fldCharType="end"/>
        </w:r>
      </w:hyperlink>
    </w:p>
    <w:p w14:paraId="08693589" w14:textId="4EC17BB0"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7" w:history="1">
        <w:r w:rsidR="00080D2E" w:rsidRPr="0055560F">
          <w:rPr>
            <w:rStyle w:val="Hypertextovodkaz"/>
            <w:noProof/>
          </w:rPr>
          <w:t>Obrázek 25 - zobrazení stránky kódované jak v .html tak i .css</w:t>
        </w:r>
        <w:r w:rsidR="00080D2E">
          <w:rPr>
            <w:noProof/>
            <w:webHidden/>
          </w:rPr>
          <w:tab/>
        </w:r>
        <w:r w:rsidR="00080D2E">
          <w:rPr>
            <w:noProof/>
            <w:webHidden/>
          </w:rPr>
          <w:fldChar w:fldCharType="begin"/>
        </w:r>
        <w:r w:rsidR="00080D2E">
          <w:rPr>
            <w:noProof/>
            <w:webHidden/>
          </w:rPr>
          <w:instrText xml:space="preserve"> PAGEREF _Toc96260077 \h </w:instrText>
        </w:r>
        <w:r w:rsidR="00080D2E">
          <w:rPr>
            <w:noProof/>
            <w:webHidden/>
          </w:rPr>
        </w:r>
        <w:r w:rsidR="00080D2E">
          <w:rPr>
            <w:noProof/>
            <w:webHidden/>
          </w:rPr>
          <w:fldChar w:fldCharType="separate"/>
        </w:r>
        <w:r w:rsidR="00080D2E">
          <w:rPr>
            <w:noProof/>
            <w:webHidden/>
          </w:rPr>
          <w:t>21</w:t>
        </w:r>
        <w:r w:rsidR="00080D2E">
          <w:rPr>
            <w:noProof/>
            <w:webHidden/>
          </w:rPr>
          <w:fldChar w:fldCharType="end"/>
        </w:r>
      </w:hyperlink>
    </w:p>
    <w:p w14:paraId="473782D7" w14:textId="3806B3D9" w:rsidR="00080D2E" w:rsidRDefault="005122BA">
      <w:pPr>
        <w:pStyle w:val="Seznamobrzk"/>
        <w:tabs>
          <w:tab w:val="right" w:leader="dot" w:pos="9061"/>
        </w:tabs>
        <w:rPr>
          <w:rFonts w:asciiTheme="minorHAnsi" w:eastAsiaTheme="minorEastAsia" w:hAnsiTheme="minorHAnsi" w:cstheme="minorBidi"/>
          <w:noProof/>
          <w:sz w:val="22"/>
          <w:szCs w:val="22"/>
        </w:rPr>
      </w:pPr>
      <w:hyperlink w:anchor="_Toc96260078" w:history="1">
        <w:r w:rsidR="00080D2E" w:rsidRPr="0055560F">
          <w:rPr>
            <w:rStyle w:val="Hypertextovodkaz"/>
            <w:noProof/>
          </w:rPr>
          <w:t>Obrázek 26 - rozdíl mezi adaptivním a responzivním webem</w:t>
        </w:r>
        <w:r w:rsidR="00080D2E">
          <w:rPr>
            <w:noProof/>
            <w:webHidden/>
          </w:rPr>
          <w:tab/>
        </w:r>
        <w:r w:rsidR="00080D2E">
          <w:rPr>
            <w:noProof/>
            <w:webHidden/>
          </w:rPr>
          <w:fldChar w:fldCharType="begin"/>
        </w:r>
        <w:r w:rsidR="00080D2E">
          <w:rPr>
            <w:noProof/>
            <w:webHidden/>
          </w:rPr>
          <w:instrText xml:space="preserve"> PAGEREF _Toc96260078 \h </w:instrText>
        </w:r>
        <w:r w:rsidR="00080D2E">
          <w:rPr>
            <w:noProof/>
            <w:webHidden/>
          </w:rPr>
        </w:r>
        <w:r w:rsidR="00080D2E">
          <w:rPr>
            <w:noProof/>
            <w:webHidden/>
          </w:rPr>
          <w:fldChar w:fldCharType="separate"/>
        </w:r>
        <w:r w:rsidR="00080D2E">
          <w:rPr>
            <w:noProof/>
            <w:webHidden/>
          </w:rPr>
          <w:t>22</w:t>
        </w:r>
        <w:r w:rsidR="00080D2E">
          <w:rPr>
            <w:noProof/>
            <w:webHidden/>
          </w:rPr>
          <w:fldChar w:fldCharType="end"/>
        </w:r>
      </w:hyperlink>
    </w:p>
    <w:p w14:paraId="4DA98EF8" w14:textId="37A3432E" w:rsidR="000E7E6A" w:rsidRPr="000E7E6A" w:rsidRDefault="000E7E6A" w:rsidP="000E7E6A">
      <w:pPr>
        <w:pStyle w:val="Sta"/>
      </w:pPr>
      <w:r>
        <w:fldChar w:fldCharType="end"/>
      </w:r>
    </w:p>
    <w:p w14:paraId="74EBF173" w14:textId="71874F67" w:rsidR="000E7E6A" w:rsidRPr="001D7BF6" w:rsidRDefault="001D7BF6" w:rsidP="000E7E6A">
      <w:pPr>
        <w:pStyle w:val="Neslovankapitola"/>
      </w:pPr>
      <w:bookmarkStart w:id="80" w:name="_Toc459976525"/>
      <w:bookmarkStart w:id="81" w:name="_Toc96673751"/>
      <w:r>
        <w:lastRenderedPageBreak/>
        <w:t>Použitá literatura</w:t>
      </w:r>
      <w:bookmarkEnd w:id="80"/>
      <w:bookmarkEnd w:id="81"/>
    </w:p>
    <w:bookmarkStart w:id="82" w:name="_Toc96673752" w:displacedByCustomXml="next"/>
    <w:sdt>
      <w:sdtPr>
        <w:rPr>
          <w:rFonts w:ascii="Cambria" w:hAnsi="Cambria" w:cs="Times New Roman"/>
          <w:b w:val="0"/>
          <w:bCs w:val="0"/>
          <w:kern w:val="0"/>
          <w:sz w:val="24"/>
          <w:szCs w:val="24"/>
        </w:rPr>
        <w:id w:val="-296692675"/>
        <w:docPartObj>
          <w:docPartGallery w:val="Bibliographies"/>
          <w:docPartUnique/>
        </w:docPartObj>
      </w:sdtPr>
      <w:sdtContent>
        <w:p w14:paraId="1A9AB653" w14:textId="42274255" w:rsidR="000E7E6A" w:rsidRDefault="000E7E6A">
          <w:pPr>
            <w:pStyle w:val="Nadpis1"/>
          </w:pPr>
          <w:r>
            <w:t>Bibliografie</w:t>
          </w:r>
          <w:bookmarkEnd w:id="82"/>
        </w:p>
        <w:sdt>
          <w:sdtPr>
            <w:id w:val="111145805"/>
            <w:bibliography/>
          </w:sdtPr>
          <w:sdtContent>
            <w:p w14:paraId="58968624" w14:textId="77777777" w:rsidR="000E7E6A" w:rsidRDefault="000E7E6A" w:rsidP="000E7E6A">
              <w:pPr>
                <w:pStyle w:val="Bibliografie"/>
                <w:rPr>
                  <w:noProof/>
                </w:rPr>
              </w:pPr>
              <w:r>
                <w:fldChar w:fldCharType="begin"/>
              </w:r>
              <w:r>
                <w:instrText>BIBLIOGRAPHY</w:instrText>
              </w:r>
              <w:r>
                <w:fldChar w:fldCharType="separate"/>
              </w:r>
              <w:r>
                <w:rPr>
                  <w:noProof/>
                </w:rPr>
                <w:t xml:space="preserve">1. </w:t>
              </w:r>
              <w:r>
                <w:rPr>
                  <w:b/>
                  <w:bCs/>
                  <w:noProof/>
                </w:rPr>
                <w:t>Wikipedie.</w:t>
              </w:r>
              <w:r>
                <w:rPr>
                  <w:noProof/>
                </w:rPr>
                <w:t xml:space="preserve"> Wikipedie otevřená encyklopedie. </w:t>
              </w:r>
              <w:r>
                <w:rPr>
                  <w:i/>
                  <w:iCs/>
                  <w:noProof/>
                </w:rPr>
                <w:t xml:space="preserve">Copywriting. </w:t>
              </w:r>
              <w:r>
                <w:rPr>
                  <w:noProof/>
                </w:rPr>
                <w:t>[Online] 5. 8 2021. [Citace: 28. 1 2022.] https://cs.wikipedia.org/wiki/Copywriting.</w:t>
              </w:r>
            </w:p>
            <w:p w14:paraId="21A4F46A" w14:textId="77777777" w:rsidR="000E7E6A" w:rsidRDefault="000E7E6A" w:rsidP="000E7E6A">
              <w:pPr>
                <w:pStyle w:val="Bibliografie"/>
                <w:rPr>
                  <w:noProof/>
                </w:rPr>
              </w:pPr>
              <w:r>
                <w:rPr>
                  <w:noProof/>
                </w:rPr>
                <w:t xml:space="preserve">2. </w:t>
              </w:r>
              <w:r>
                <w:rPr>
                  <w:b/>
                  <w:bCs/>
                  <w:noProof/>
                </w:rPr>
                <w:t>Procházka, Tomáš.</w:t>
              </w:r>
              <w:r>
                <w:rPr>
                  <w:noProof/>
                </w:rPr>
                <w:t xml:space="preserve"> vceliste.cz/seo/jak vytvorit prehlednou strukturu. </w:t>
              </w:r>
              <w:r>
                <w:rPr>
                  <w:i/>
                  <w:iCs/>
                  <w:noProof/>
                </w:rPr>
                <w:t xml:space="preserve">Včeliště.cz. </w:t>
              </w:r>
              <w:r>
                <w:rPr>
                  <w:noProof/>
                </w:rPr>
                <w:t>[Online] 15. 4 2013. [Citace: 1. 2 2022.] https://vceliste.cz/seo/jak-vytvorit-prehlednou-strukturu/.</w:t>
              </w:r>
            </w:p>
            <w:p w14:paraId="5041381C" w14:textId="77777777" w:rsidR="000E7E6A" w:rsidRDefault="000E7E6A" w:rsidP="000E7E6A">
              <w:pPr>
                <w:pStyle w:val="Bibliografie"/>
                <w:rPr>
                  <w:noProof/>
                </w:rPr>
              </w:pPr>
              <w:r>
                <w:rPr>
                  <w:noProof/>
                </w:rPr>
                <w:t xml:space="preserve">3. </w:t>
              </w:r>
              <w:r>
                <w:rPr>
                  <w:b/>
                  <w:bCs/>
                  <w:noProof/>
                </w:rPr>
                <w:t>Jeffrey L Smith, Craig Grannell.</w:t>
              </w:r>
              <w:r>
                <w:rPr>
                  <w:noProof/>
                </w:rPr>
                <w:t xml:space="preserve"> The best code editors in 2022: our guide to the top options. </w:t>
              </w:r>
              <w:r>
                <w:rPr>
                  <w:i/>
                  <w:iCs/>
                  <w:noProof/>
                </w:rPr>
                <w:t xml:space="preserve">Creative Bloq. </w:t>
              </w:r>
              <w:r>
                <w:rPr>
                  <w:noProof/>
                </w:rPr>
                <w:t>[Online] 12. 8 2021. [Citace: 1. 2 2022.] https://www.creativebloq.com/advice/best-code-editors.</w:t>
              </w:r>
            </w:p>
            <w:p w14:paraId="71126D73" w14:textId="77777777" w:rsidR="000E7E6A" w:rsidRDefault="000E7E6A" w:rsidP="000E7E6A">
              <w:pPr>
                <w:pStyle w:val="Bibliografie"/>
                <w:rPr>
                  <w:noProof/>
                </w:rPr>
              </w:pPr>
              <w:r>
                <w:rPr>
                  <w:noProof/>
                </w:rPr>
                <w:t xml:space="preserve">4. </w:t>
              </w:r>
              <w:r>
                <w:rPr>
                  <w:b/>
                  <w:bCs/>
                  <w:noProof/>
                </w:rPr>
                <w:t>Svoboda, Radek.</w:t>
              </w:r>
              <w:r>
                <w:rPr>
                  <w:noProof/>
                </w:rPr>
                <w:t xml:space="preserve"> Nejoblíbenější programovací jazyky současnosti a jejich budoucí trendy . </w:t>
              </w:r>
              <w:r>
                <w:rPr>
                  <w:i/>
                  <w:iCs/>
                  <w:noProof/>
                </w:rPr>
                <w:t xml:space="preserve">CoolClub. </w:t>
              </w:r>
              <w:r>
                <w:rPr>
                  <w:noProof/>
                </w:rPr>
                <w:t>[Online] [Citace: 1. 2 2022.] https://club.coolpeople.cz/nejoblibenejsi-programovaci-jazyky-soucasnosti-a-jejich-budouci-trendy/1372.html.</w:t>
              </w:r>
            </w:p>
            <w:p w14:paraId="6AFDC877" w14:textId="77777777" w:rsidR="000E7E6A" w:rsidRDefault="000E7E6A" w:rsidP="000E7E6A">
              <w:pPr>
                <w:pStyle w:val="Bibliografie"/>
                <w:rPr>
                  <w:noProof/>
                </w:rPr>
              </w:pPr>
              <w:r>
                <w:rPr>
                  <w:noProof/>
                </w:rPr>
                <w:t xml:space="preserve">5. </w:t>
              </w:r>
              <w:r>
                <w:rPr>
                  <w:b/>
                  <w:bCs/>
                  <w:noProof/>
                </w:rPr>
                <w:t>Wikipedie.</w:t>
              </w:r>
              <w:r>
                <w:rPr>
                  <w:noProof/>
                </w:rPr>
                <w:t xml:space="preserve"> Webhosting. </w:t>
              </w:r>
              <w:r>
                <w:rPr>
                  <w:i/>
                  <w:iCs/>
                  <w:noProof/>
                </w:rPr>
                <w:t xml:space="preserve">Wikipedie otevřená encyklopedie. </w:t>
              </w:r>
              <w:r>
                <w:rPr>
                  <w:noProof/>
                </w:rPr>
                <w:t>[Online] 27. 10 2021. [Citace: 8. 2 2022.] https://cs.wikipedia.org/wiki/Webhosting.</w:t>
              </w:r>
            </w:p>
            <w:p w14:paraId="25006874" w14:textId="77777777" w:rsidR="000E7E6A" w:rsidRDefault="000E7E6A" w:rsidP="000E7E6A">
              <w:pPr>
                <w:pStyle w:val="Bibliografie"/>
                <w:rPr>
                  <w:noProof/>
                </w:rPr>
              </w:pPr>
              <w:r>
                <w:rPr>
                  <w:noProof/>
                </w:rPr>
                <w:t xml:space="preserve">6. </w:t>
              </w:r>
              <w:r>
                <w:rPr>
                  <w:b/>
                  <w:bCs/>
                  <w:noProof/>
                </w:rPr>
                <w:t>wedos.</w:t>
              </w:r>
              <w:r>
                <w:rPr>
                  <w:noProof/>
                </w:rPr>
                <w:t xml:space="preserve"> wedos. </w:t>
              </w:r>
              <w:r>
                <w:rPr>
                  <w:i/>
                  <w:iCs/>
                  <w:noProof/>
                </w:rPr>
                <w:t xml:space="preserve">wedos. </w:t>
              </w:r>
              <w:r>
                <w:rPr>
                  <w:noProof/>
                </w:rPr>
                <w:t>[Online] 19. 2 2022. [Citace: 19. 2 2022.] https://www.wedos.cz/domeny.</w:t>
              </w:r>
            </w:p>
            <w:p w14:paraId="1BB40149" w14:textId="77777777" w:rsidR="000E7E6A" w:rsidRDefault="000E7E6A" w:rsidP="000E7E6A">
              <w:pPr>
                <w:pStyle w:val="Bibliografie"/>
                <w:rPr>
                  <w:noProof/>
                </w:rPr>
              </w:pPr>
              <w:r>
                <w:rPr>
                  <w:noProof/>
                </w:rPr>
                <w:t xml:space="preserve">7. </w:t>
              </w:r>
              <w:r>
                <w:rPr>
                  <w:b/>
                  <w:bCs/>
                  <w:noProof/>
                </w:rPr>
                <w:t>učitelé SPŠSE.</w:t>
              </w:r>
              <w:r>
                <w:rPr>
                  <w:noProof/>
                </w:rPr>
                <w:t xml:space="preserve"> Úvod. </w:t>
              </w:r>
              <w:r>
                <w:rPr>
                  <w:i/>
                  <w:iCs/>
                  <w:noProof/>
                </w:rPr>
                <w:t xml:space="preserve">SPŠSE a VOŠ Liberec. </w:t>
              </w:r>
              <w:r>
                <w:rPr>
                  <w:noProof/>
                </w:rPr>
                <w:t>[Online] 01. 09 2016. [Citace: 01. 09 2016.] https://www.pslib.cz.</w:t>
              </w:r>
            </w:p>
            <w:p w14:paraId="3C515735" w14:textId="18F32035" w:rsidR="000E7E6A" w:rsidRDefault="000E7E6A" w:rsidP="000E7E6A">
              <w:r>
                <w:rPr>
                  <w:b/>
                  <w:bCs/>
                </w:rPr>
                <w:fldChar w:fldCharType="end"/>
              </w:r>
            </w:p>
          </w:sdtContent>
        </w:sdt>
      </w:sdtContent>
    </w:sdt>
    <w:p w14:paraId="401797CC" w14:textId="06F15F91" w:rsidR="001D7BF6" w:rsidRPr="001D7BF6" w:rsidRDefault="001D7BF6" w:rsidP="005A2F14">
      <w:pPr>
        <w:pStyle w:val="Sta"/>
      </w:pPr>
    </w:p>
    <w:p w14:paraId="6427461F" w14:textId="77777777" w:rsidR="001D7BF6" w:rsidRDefault="001D7BF6" w:rsidP="00E60C8B">
      <w:pPr>
        <w:pStyle w:val="Sta"/>
      </w:pPr>
    </w:p>
    <w:p w14:paraId="51BA0B5F" w14:textId="77777777" w:rsidR="00EC3F4F" w:rsidRPr="00EC3F4F" w:rsidRDefault="00EC3F4F" w:rsidP="00E60C8B">
      <w:pPr>
        <w:pStyle w:val="Sta"/>
        <w:sectPr w:rsidR="00EC3F4F" w:rsidRPr="00EC3F4F" w:rsidSect="00E33E77">
          <w:headerReference w:type="even" r:id="rId43"/>
          <w:footerReference w:type="default" r:id="rId44"/>
          <w:pgSz w:w="11907" w:h="16840" w:code="9"/>
          <w:pgMar w:top="899" w:right="1418" w:bottom="1078" w:left="1418" w:header="709" w:footer="709" w:gutter="0"/>
          <w:pgNumType w:start="1"/>
          <w:cols w:space="708"/>
          <w:docGrid w:linePitch="360"/>
        </w:sectPr>
      </w:pPr>
    </w:p>
    <w:p w14:paraId="69531BDE" w14:textId="77777777" w:rsidR="00A30F80" w:rsidRDefault="001D7BF6" w:rsidP="00A30F80">
      <w:pPr>
        <w:pStyle w:val="Ploha"/>
      </w:pPr>
      <w:bookmarkStart w:id="83" w:name="_Toc459976526"/>
      <w:bookmarkStart w:id="84" w:name="_Toc96673753"/>
      <w:r>
        <w:lastRenderedPageBreak/>
        <w:t>Seznam přiložených souborů</w:t>
      </w:r>
      <w:bookmarkEnd w:id="83"/>
      <w:bookmarkEnd w:id="84"/>
    </w:p>
    <w:p w14:paraId="3461041E" w14:textId="093D6BC0" w:rsidR="008A58B3" w:rsidRDefault="00834AD3" w:rsidP="00E60C8B">
      <w:pPr>
        <w:pStyle w:val="Sta"/>
      </w:pPr>
      <w:r>
        <w:t>Webová stránka, dostupná pod názvem „index.html“ ve složce „web“</w:t>
      </w:r>
    </w:p>
    <w:sectPr w:rsidR="008A58B3"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4BD655" w14:textId="77777777" w:rsidR="00E93EFD" w:rsidRDefault="00E93EFD">
      <w:r>
        <w:separator/>
      </w:r>
    </w:p>
  </w:endnote>
  <w:endnote w:type="continuationSeparator" w:id="0">
    <w:p w14:paraId="08778610" w14:textId="77777777" w:rsidR="00E93EFD" w:rsidRDefault="00E93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D0468" w14:textId="77777777" w:rsidR="005122BA" w:rsidRDefault="005122BA">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FC783C" w14:textId="77777777" w:rsidR="005122BA" w:rsidRDefault="005122BA" w:rsidP="003E5E15">
    <w:pPr>
      <w:pStyle w:val="Zpat"/>
      <w:jc w:val="right"/>
    </w:pPr>
    <w:r>
      <w:fldChar w:fldCharType="begin"/>
    </w:r>
    <w:r>
      <w:instrText xml:space="preserve"> PAGE   \* MERGEFORMAT </w:instrText>
    </w:r>
    <w:r>
      <w:fldChar w:fldCharType="separate"/>
    </w:r>
    <w:r>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0C38D" w14:textId="3EC7C987" w:rsidR="005122BA" w:rsidRDefault="000B42CD" w:rsidP="003E5E15">
    <w:pPr>
      <w:pStyle w:val="Zpat"/>
      <w:jc w:val="right"/>
    </w:pPr>
    <w:r>
      <w:t>29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88A5C" w14:textId="77777777" w:rsidR="00E93EFD" w:rsidRDefault="00E93EFD">
      <w:r>
        <w:separator/>
      </w:r>
    </w:p>
  </w:footnote>
  <w:footnote w:type="continuationSeparator" w:id="0">
    <w:p w14:paraId="0CA5BAAB" w14:textId="77777777" w:rsidR="00E93EFD" w:rsidRDefault="00E93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38D704" w14:textId="77777777" w:rsidR="005122BA" w:rsidRDefault="005122BA">
    <w:pPr>
      <w:pStyle w:val="Zhlav"/>
    </w:pPr>
    <w:fldSimple w:instr=" TITLE   \* MERGEFORMAT ">
      <w:r>
        <w:t>Šablona dokumentu MP/RP</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A1F80F" w14:textId="77777777" w:rsidR="005122BA" w:rsidRDefault="005122B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D4766E8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21A28FE"/>
    <w:multiLevelType w:val="hybridMultilevel"/>
    <w:tmpl w:val="56404C5E"/>
    <w:lvl w:ilvl="0" w:tplc="04050001">
      <w:start w:val="1"/>
      <w:numFmt w:val="bullet"/>
      <w:lvlText w:val=""/>
      <w:lvlJc w:val="left"/>
      <w:pPr>
        <w:ind w:left="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B0545F9"/>
    <w:multiLevelType w:val="multilevel"/>
    <w:tmpl w:val="3FA4C320"/>
    <w:numStyleLink w:val="seznam-slovan"/>
  </w:abstractNum>
  <w:abstractNum w:abstractNumId="7"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5F439B4"/>
    <w:multiLevelType w:val="multilevel"/>
    <w:tmpl w:val="D4766E8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24B15A9"/>
    <w:multiLevelType w:val="multilevel"/>
    <w:tmpl w:val="0D548B94"/>
    <w:numStyleLink w:val="selnseznam"/>
  </w:abstractNum>
  <w:abstractNum w:abstractNumId="10" w15:restartNumberingAfterBreak="0">
    <w:nsid w:val="336B5013"/>
    <w:multiLevelType w:val="multilevel"/>
    <w:tmpl w:val="0D548B94"/>
    <w:numStyleLink w:val="selnseznam"/>
  </w:abstractNum>
  <w:abstractNum w:abstractNumId="11" w15:restartNumberingAfterBreak="0">
    <w:nsid w:val="36E23CAC"/>
    <w:multiLevelType w:val="hybridMultilevel"/>
    <w:tmpl w:val="07B4F04C"/>
    <w:lvl w:ilvl="0" w:tplc="15360FA8">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72549C1"/>
    <w:multiLevelType w:val="multilevel"/>
    <w:tmpl w:val="C958B55C"/>
    <w:numStyleLink w:val="seznam-odrky"/>
  </w:abstractNum>
  <w:abstractNum w:abstractNumId="13"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4" w15:restartNumberingAfterBreak="0">
    <w:nsid w:val="43C52B8E"/>
    <w:multiLevelType w:val="multilevel"/>
    <w:tmpl w:val="8B2C87D4"/>
    <w:numStyleLink w:val="seznam-abecedn"/>
  </w:abstractNum>
  <w:abstractNum w:abstractNumId="15"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E1C2930"/>
    <w:multiLevelType w:val="hybridMultilevel"/>
    <w:tmpl w:val="3FDA1E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6B50D48"/>
    <w:multiLevelType w:val="multilevel"/>
    <w:tmpl w:val="D4766E82"/>
    <w:numStyleLink w:val="slaKapitol"/>
  </w:abstractNum>
  <w:abstractNum w:abstractNumId="18" w15:restartNumberingAfterBreak="0">
    <w:nsid w:val="6756147F"/>
    <w:multiLevelType w:val="multilevel"/>
    <w:tmpl w:val="3FA4C320"/>
    <w:numStyleLink w:val="seznam-slovan"/>
  </w:abstractNum>
  <w:abstractNum w:abstractNumId="19" w15:restartNumberingAfterBreak="0">
    <w:nsid w:val="6C7C1019"/>
    <w:multiLevelType w:val="hybridMultilevel"/>
    <w:tmpl w:val="D4CE6E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2" w15:restartNumberingAfterBreak="0">
    <w:nsid w:val="78DB4BB6"/>
    <w:multiLevelType w:val="multilevel"/>
    <w:tmpl w:val="3FA4C320"/>
    <w:numStyleLink w:val="seznam-slovan"/>
  </w:abstractNum>
  <w:abstractNum w:abstractNumId="23" w15:restartNumberingAfterBreak="0">
    <w:nsid w:val="7BE56500"/>
    <w:multiLevelType w:val="multilevel"/>
    <w:tmpl w:val="3FA4C320"/>
    <w:numStyleLink w:val="seznam-slovan"/>
  </w:abstractNum>
  <w:num w:numId="1">
    <w:abstractNumId w:val="21"/>
  </w:num>
  <w:num w:numId="2">
    <w:abstractNumId w:val="5"/>
  </w:num>
  <w:num w:numId="3">
    <w:abstractNumId w:val="3"/>
  </w:num>
  <w:num w:numId="4">
    <w:abstractNumId w:val="1"/>
  </w:num>
  <w:num w:numId="5">
    <w:abstractNumId w:val="13"/>
  </w:num>
  <w:num w:numId="6">
    <w:abstractNumId w:val="0"/>
  </w:num>
  <w:num w:numId="7">
    <w:abstractNumId w:val="8"/>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2"/>
  </w:num>
  <w:num w:numId="11">
    <w:abstractNumId w:val="14"/>
  </w:num>
  <w:num w:numId="12">
    <w:abstractNumId w:val="17"/>
  </w:num>
  <w:num w:numId="13">
    <w:abstractNumId w:val="7"/>
  </w:num>
  <w:num w:numId="14">
    <w:abstractNumId w:val="10"/>
  </w:num>
  <w:num w:numId="15">
    <w:abstractNumId w:val="18"/>
  </w:num>
  <w:num w:numId="16">
    <w:abstractNumId w:val="23"/>
  </w:num>
  <w:num w:numId="17">
    <w:abstractNumId w:val="22"/>
  </w:num>
  <w:num w:numId="18">
    <w:abstractNumId w:val="15"/>
  </w:num>
  <w:num w:numId="19">
    <w:abstractNumId w:val="9"/>
  </w:num>
  <w:num w:numId="20">
    <w:abstractNumId w:val="2"/>
  </w:num>
  <w:num w:numId="21">
    <w:abstractNumId w:val="20"/>
  </w:num>
  <w:num w:numId="22">
    <w:abstractNumId w:val="11"/>
  </w:num>
  <w:num w:numId="23">
    <w:abstractNumId w:val="4"/>
  </w:num>
  <w:num w:numId="24">
    <w:abstractNumId w:val="19"/>
  </w:num>
  <w:num w:numId="25">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activeWritingStyle w:appName="MSWord" w:lang="cs-CZ" w:vendorID="64" w:dllVersion="4096"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83F"/>
    <w:rsid w:val="000203DC"/>
    <w:rsid w:val="00024AD9"/>
    <w:rsid w:val="00025085"/>
    <w:rsid w:val="00030236"/>
    <w:rsid w:val="0003067F"/>
    <w:rsid w:val="00036B09"/>
    <w:rsid w:val="00036EC8"/>
    <w:rsid w:val="00046727"/>
    <w:rsid w:val="00054C93"/>
    <w:rsid w:val="00055221"/>
    <w:rsid w:val="00056291"/>
    <w:rsid w:val="0005661A"/>
    <w:rsid w:val="00075CBB"/>
    <w:rsid w:val="00075D20"/>
    <w:rsid w:val="0007726D"/>
    <w:rsid w:val="00080D2E"/>
    <w:rsid w:val="00082D7E"/>
    <w:rsid w:val="00085236"/>
    <w:rsid w:val="000855E6"/>
    <w:rsid w:val="00087938"/>
    <w:rsid w:val="00087C6E"/>
    <w:rsid w:val="0009098D"/>
    <w:rsid w:val="00091B48"/>
    <w:rsid w:val="00093B51"/>
    <w:rsid w:val="00095D10"/>
    <w:rsid w:val="000A3E4B"/>
    <w:rsid w:val="000A562D"/>
    <w:rsid w:val="000B42CD"/>
    <w:rsid w:val="000C4F12"/>
    <w:rsid w:val="000D0F81"/>
    <w:rsid w:val="000D6536"/>
    <w:rsid w:val="000E5F67"/>
    <w:rsid w:val="000E71FE"/>
    <w:rsid w:val="000E7372"/>
    <w:rsid w:val="000E7E6A"/>
    <w:rsid w:val="001011B9"/>
    <w:rsid w:val="00104EC3"/>
    <w:rsid w:val="0010546A"/>
    <w:rsid w:val="00107826"/>
    <w:rsid w:val="00114007"/>
    <w:rsid w:val="001146EA"/>
    <w:rsid w:val="00114F7F"/>
    <w:rsid w:val="001204FB"/>
    <w:rsid w:val="00127B0B"/>
    <w:rsid w:val="00127E4A"/>
    <w:rsid w:val="00141D80"/>
    <w:rsid w:val="00152570"/>
    <w:rsid w:val="001632D8"/>
    <w:rsid w:val="0018305E"/>
    <w:rsid w:val="001A43DE"/>
    <w:rsid w:val="001A4AE8"/>
    <w:rsid w:val="001A660C"/>
    <w:rsid w:val="001B1512"/>
    <w:rsid w:val="001B3243"/>
    <w:rsid w:val="001B5E60"/>
    <w:rsid w:val="001C48FB"/>
    <w:rsid w:val="001D4070"/>
    <w:rsid w:val="001D7BF6"/>
    <w:rsid w:val="001E460C"/>
    <w:rsid w:val="001E5146"/>
    <w:rsid w:val="001F1BAE"/>
    <w:rsid w:val="001F4E54"/>
    <w:rsid w:val="00214B9D"/>
    <w:rsid w:val="0021727A"/>
    <w:rsid w:val="00220608"/>
    <w:rsid w:val="0022273D"/>
    <w:rsid w:val="002227D2"/>
    <w:rsid w:val="0022783F"/>
    <w:rsid w:val="0024160B"/>
    <w:rsid w:val="00243135"/>
    <w:rsid w:val="002458BC"/>
    <w:rsid w:val="00251A40"/>
    <w:rsid w:val="00261547"/>
    <w:rsid w:val="002702C0"/>
    <w:rsid w:val="00270B4D"/>
    <w:rsid w:val="00276A1C"/>
    <w:rsid w:val="002771FE"/>
    <w:rsid w:val="00291F71"/>
    <w:rsid w:val="002942DE"/>
    <w:rsid w:val="00295BF5"/>
    <w:rsid w:val="0029651F"/>
    <w:rsid w:val="0029679D"/>
    <w:rsid w:val="002A75FD"/>
    <w:rsid w:val="002D2817"/>
    <w:rsid w:val="002D2EEB"/>
    <w:rsid w:val="002D3102"/>
    <w:rsid w:val="002D3981"/>
    <w:rsid w:val="002F1DEA"/>
    <w:rsid w:val="002F7869"/>
    <w:rsid w:val="003145BD"/>
    <w:rsid w:val="0032013D"/>
    <w:rsid w:val="00323200"/>
    <w:rsid w:val="00333764"/>
    <w:rsid w:val="00340639"/>
    <w:rsid w:val="0035213F"/>
    <w:rsid w:val="00354D57"/>
    <w:rsid w:val="003635F8"/>
    <w:rsid w:val="00371F38"/>
    <w:rsid w:val="00375398"/>
    <w:rsid w:val="00383A36"/>
    <w:rsid w:val="0038529A"/>
    <w:rsid w:val="00395D99"/>
    <w:rsid w:val="003A5441"/>
    <w:rsid w:val="003C0126"/>
    <w:rsid w:val="003C622E"/>
    <w:rsid w:val="003E47C6"/>
    <w:rsid w:val="003E5E15"/>
    <w:rsid w:val="003E6E62"/>
    <w:rsid w:val="003F1ED2"/>
    <w:rsid w:val="003F3995"/>
    <w:rsid w:val="003F45BB"/>
    <w:rsid w:val="00410ED8"/>
    <w:rsid w:val="00411E8C"/>
    <w:rsid w:val="00413D59"/>
    <w:rsid w:val="00415B01"/>
    <w:rsid w:val="00435B96"/>
    <w:rsid w:val="004407A2"/>
    <w:rsid w:val="00441419"/>
    <w:rsid w:val="00441B11"/>
    <w:rsid w:val="00442A7C"/>
    <w:rsid w:val="00443C66"/>
    <w:rsid w:val="00453405"/>
    <w:rsid w:val="00453AA3"/>
    <w:rsid w:val="00471333"/>
    <w:rsid w:val="004739D5"/>
    <w:rsid w:val="00474EAD"/>
    <w:rsid w:val="004809F4"/>
    <w:rsid w:val="0048328A"/>
    <w:rsid w:val="00490471"/>
    <w:rsid w:val="004961C4"/>
    <w:rsid w:val="004966DB"/>
    <w:rsid w:val="004C29BB"/>
    <w:rsid w:val="004D1E6A"/>
    <w:rsid w:val="004D5A84"/>
    <w:rsid w:val="004E24A5"/>
    <w:rsid w:val="004F37E5"/>
    <w:rsid w:val="004F5DCD"/>
    <w:rsid w:val="004F6A8B"/>
    <w:rsid w:val="00500A9B"/>
    <w:rsid w:val="00503D22"/>
    <w:rsid w:val="005066E1"/>
    <w:rsid w:val="005122BA"/>
    <w:rsid w:val="00513B01"/>
    <w:rsid w:val="005166D3"/>
    <w:rsid w:val="00520A0D"/>
    <w:rsid w:val="00520FD4"/>
    <w:rsid w:val="00534C49"/>
    <w:rsid w:val="00535913"/>
    <w:rsid w:val="005409BF"/>
    <w:rsid w:val="0054695E"/>
    <w:rsid w:val="005547FE"/>
    <w:rsid w:val="005561FB"/>
    <w:rsid w:val="005570E6"/>
    <w:rsid w:val="00560186"/>
    <w:rsid w:val="00562ECB"/>
    <w:rsid w:val="00564697"/>
    <w:rsid w:val="005648E8"/>
    <w:rsid w:val="00564BE4"/>
    <w:rsid w:val="00565DA0"/>
    <w:rsid w:val="00570DCB"/>
    <w:rsid w:val="0057525D"/>
    <w:rsid w:val="00582F24"/>
    <w:rsid w:val="00583D8A"/>
    <w:rsid w:val="005861D5"/>
    <w:rsid w:val="0059226A"/>
    <w:rsid w:val="005A2F14"/>
    <w:rsid w:val="005A62F9"/>
    <w:rsid w:val="005A77CC"/>
    <w:rsid w:val="005B41A2"/>
    <w:rsid w:val="005C2E7A"/>
    <w:rsid w:val="005C4575"/>
    <w:rsid w:val="005C5455"/>
    <w:rsid w:val="005C70E6"/>
    <w:rsid w:val="005C77F7"/>
    <w:rsid w:val="005E17F2"/>
    <w:rsid w:val="005E347B"/>
    <w:rsid w:val="005F2D5E"/>
    <w:rsid w:val="005F3017"/>
    <w:rsid w:val="005F6F44"/>
    <w:rsid w:val="00602F5A"/>
    <w:rsid w:val="006054DA"/>
    <w:rsid w:val="00606BC1"/>
    <w:rsid w:val="00607112"/>
    <w:rsid w:val="0061344C"/>
    <w:rsid w:val="006138AE"/>
    <w:rsid w:val="00613AC9"/>
    <w:rsid w:val="00613ACA"/>
    <w:rsid w:val="00621C3C"/>
    <w:rsid w:val="006242EA"/>
    <w:rsid w:val="00644DB5"/>
    <w:rsid w:val="00646F0B"/>
    <w:rsid w:val="00656EC7"/>
    <w:rsid w:val="00661AA4"/>
    <w:rsid w:val="00661B7B"/>
    <w:rsid w:val="00673929"/>
    <w:rsid w:val="00674FB9"/>
    <w:rsid w:val="006840C5"/>
    <w:rsid w:val="00687711"/>
    <w:rsid w:val="00696ECF"/>
    <w:rsid w:val="006A3A2B"/>
    <w:rsid w:val="006A4334"/>
    <w:rsid w:val="006B0A99"/>
    <w:rsid w:val="006B136D"/>
    <w:rsid w:val="006C1226"/>
    <w:rsid w:val="006D0FED"/>
    <w:rsid w:val="006D21B4"/>
    <w:rsid w:val="006D33CC"/>
    <w:rsid w:val="006E0892"/>
    <w:rsid w:val="006E357A"/>
    <w:rsid w:val="006F15C9"/>
    <w:rsid w:val="006F2E71"/>
    <w:rsid w:val="00700C52"/>
    <w:rsid w:val="0070725C"/>
    <w:rsid w:val="00707B5F"/>
    <w:rsid w:val="00712FD2"/>
    <w:rsid w:val="007152DA"/>
    <w:rsid w:val="00716ECA"/>
    <w:rsid w:val="007202EA"/>
    <w:rsid w:val="0072471D"/>
    <w:rsid w:val="007253F5"/>
    <w:rsid w:val="00725C55"/>
    <w:rsid w:val="00746631"/>
    <w:rsid w:val="00747F3D"/>
    <w:rsid w:val="00754278"/>
    <w:rsid w:val="007547AF"/>
    <w:rsid w:val="007575DF"/>
    <w:rsid w:val="00760345"/>
    <w:rsid w:val="00760626"/>
    <w:rsid w:val="00760A85"/>
    <w:rsid w:val="00760E5B"/>
    <w:rsid w:val="0077073E"/>
    <w:rsid w:val="00773314"/>
    <w:rsid w:val="00775239"/>
    <w:rsid w:val="007802D6"/>
    <w:rsid w:val="00785573"/>
    <w:rsid w:val="00785BEF"/>
    <w:rsid w:val="00796D2C"/>
    <w:rsid w:val="007A1263"/>
    <w:rsid w:val="007A1E42"/>
    <w:rsid w:val="007B1CA8"/>
    <w:rsid w:val="007B36E9"/>
    <w:rsid w:val="007B3B4B"/>
    <w:rsid w:val="007B7D1C"/>
    <w:rsid w:val="007D3BAA"/>
    <w:rsid w:val="007D53A9"/>
    <w:rsid w:val="007E20CC"/>
    <w:rsid w:val="007E6E04"/>
    <w:rsid w:val="007E7C7E"/>
    <w:rsid w:val="007F2B46"/>
    <w:rsid w:val="00805B4B"/>
    <w:rsid w:val="008120A9"/>
    <w:rsid w:val="00816E95"/>
    <w:rsid w:val="008203EB"/>
    <w:rsid w:val="00834AD3"/>
    <w:rsid w:val="0083572C"/>
    <w:rsid w:val="00852F00"/>
    <w:rsid w:val="008538EE"/>
    <w:rsid w:val="00863862"/>
    <w:rsid w:val="00870F78"/>
    <w:rsid w:val="0087558B"/>
    <w:rsid w:val="008824FB"/>
    <w:rsid w:val="008868F3"/>
    <w:rsid w:val="00895BD7"/>
    <w:rsid w:val="008A2ADA"/>
    <w:rsid w:val="008A58B3"/>
    <w:rsid w:val="008B6960"/>
    <w:rsid w:val="008C736C"/>
    <w:rsid w:val="008D5AD2"/>
    <w:rsid w:val="008D5B82"/>
    <w:rsid w:val="008D6FBC"/>
    <w:rsid w:val="008E744B"/>
    <w:rsid w:val="008F6172"/>
    <w:rsid w:val="0090462F"/>
    <w:rsid w:val="00914671"/>
    <w:rsid w:val="00915D71"/>
    <w:rsid w:val="0093185D"/>
    <w:rsid w:val="00931F0C"/>
    <w:rsid w:val="0093260E"/>
    <w:rsid w:val="00942DB1"/>
    <w:rsid w:val="009450FF"/>
    <w:rsid w:val="0094689A"/>
    <w:rsid w:val="00947F24"/>
    <w:rsid w:val="00951D61"/>
    <w:rsid w:val="00953033"/>
    <w:rsid w:val="0095595F"/>
    <w:rsid w:val="00965687"/>
    <w:rsid w:val="00965F8C"/>
    <w:rsid w:val="009838C5"/>
    <w:rsid w:val="00990844"/>
    <w:rsid w:val="00993A3B"/>
    <w:rsid w:val="009A2715"/>
    <w:rsid w:val="009A2BBB"/>
    <w:rsid w:val="009B3D6A"/>
    <w:rsid w:val="009C2343"/>
    <w:rsid w:val="009C2C19"/>
    <w:rsid w:val="009D048F"/>
    <w:rsid w:val="009D1FA2"/>
    <w:rsid w:val="009D2852"/>
    <w:rsid w:val="009E77F1"/>
    <w:rsid w:val="009F2EF7"/>
    <w:rsid w:val="00A009FE"/>
    <w:rsid w:val="00A0476C"/>
    <w:rsid w:val="00A071EC"/>
    <w:rsid w:val="00A23FC2"/>
    <w:rsid w:val="00A25E17"/>
    <w:rsid w:val="00A2777B"/>
    <w:rsid w:val="00A30F80"/>
    <w:rsid w:val="00A43963"/>
    <w:rsid w:val="00A4569B"/>
    <w:rsid w:val="00A47DDA"/>
    <w:rsid w:val="00A5695F"/>
    <w:rsid w:val="00A60EB1"/>
    <w:rsid w:val="00A65754"/>
    <w:rsid w:val="00A96F5E"/>
    <w:rsid w:val="00AA0F62"/>
    <w:rsid w:val="00AA113D"/>
    <w:rsid w:val="00AA3C54"/>
    <w:rsid w:val="00AA7585"/>
    <w:rsid w:val="00AB5E31"/>
    <w:rsid w:val="00AC429C"/>
    <w:rsid w:val="00AE0201"/>
    <w:rsid w:val="00AE0291"/>
    <w:rsid w:val="00AE02EA"/>
    <w:rsid w:val="00AE168B"/>
    <w:rsid w:val="00AE2DD9"/>
    <w:rsid w:val="00AE31B7"/>
    <w:rsid w:val="00AE5FCD"/>
    <w:rsid w:val="00AE6208"/>
    <w:rsid w:val="00AE6935"/>
    <w:rsid w:val="00B003CF"/>
    <w:rsid w:val="00B50A8F"/>
    <w:rsid w:val="00B54DE9"/>
    <w:rsid w:val="00B56924"/>
    <w:rsid w:val="00B91F70"/>
    <w:rsid w:val="00B95B01"/>
    <w:rsid w:val="00BA0158"/>
    <w:rsid w:val="00BA2A9E"/>
    <w:rsid w:val="00BA3893"/>
    <w:rsid w:val="00BA4A26"/>
    <w:rsid w:val="00BA5F61"/>
    <w:rsid w:val="00BB1A75"/>
    <w:rsid w:val="00BC280C"/>
    <w:rsid w:val="00BE407B"/>
    <w:rsid w:val="00BE529E"/>
    <w:rsid w:val="00BF21E5"/>
    <w:rsid w:val="00BF385E"/>
    <w:rsid w:val="00BF544C"/>
    <w:rsid w:val="00C009D6"/>
    <w:rsid w:val="00C03B0E"/>
    <w:rsid w:val="00C16565"/>
    <w:rsid w:val="00C26BC5"/>
    <w:rsid w:val="00C4739C"/>
    <w:rsid w:val="00C56068"/>
    <w:rsid w:val="00C71CEB"/>
    <w:rsid w:val="00C75435"/>
    <w:rsid w:val="00C75AD8"/>
    <w:rsid w:val="00C85480"/>
    <w:rsid w:val="00C90369"/>
    <w:rsid w:val="00C90719"/>
    <w:rsid w:val="00C949D7"/>
    <w:rsid w:val="00CB052F"/>
    <w:rsid w:val="00CB1CD9"/>
    <w:rsid w:val="00CB49D1"/>
    <w:rsid w:val="00CC1CF1"/>
    <w:rsid w:val="00CC7055"/>
    <w:rsid w:val="00CD0983"/>
    <w:rsid w:val="00CD2E1B"/>
    <w:rsid w:val="00CD3E5E"/>
    <w:rsid w:val="00CD6207"/>
    <w:rsid w:val="00CD66F9"/>
    <w:rsid w:val="00CE20F2"/>
    <w:rsid w:val="00CE3736"/>
    <w:rsid w:val="00CE6A55"/>
    <w:rsid w:val="00CE7FDB"/>
    <w:rsid w:val="00D033F8"/>
    <w:rsid w:val="00D11DBB"/>
    <w:rsid w:val="00D1241E"/>
    <w:rsid w:val="00D21A3C"/>
    <w:rsid w:val="00D3059C"/>
    <w:rsid w:val="00D41CC7"/>
    <w:rsid w:val="00D422AC"/>
    <w:rsid w:val="00D46B33"/>
    <w:rsid w:val="00D47329"/>
    <w:rsid w:val="00D5405A"/>
    <w:rsid w:val="00D618D3"/>
    <w:rsid w:val="00D669E2"/>
    <w:rsid w:val="00D66BCE"/>
    <w:rsid w:val="00D7087A"/>
    <w:rsid w:val="00D72ECB"/>
    <w:rsid w:val="00D7523F"/>
    <w:rsid w:val="00D8521F"/>
    <w:rsid w:val="00D86AA6"/>
    <w:rsid w:val="00DA0B6C"/>
    <w:rsid w:val="00DA7CB8"/>
    <w:rsid w:val="00DC53EA"/>
    <w:rsid w:val="00DC5581"/>
    <w:rsid w:val="00DC56FF"/>
    <w:rsid w:val="00DD604F"/>
    <w:rsid w:val="00DE1A55"/>
    <w:rsid w:val="00E03DB5"/>
    <w:rsid w:val="00E15A31"/>
    <w:rsid w:val="00E161B3"/>
    <w:rsid w:val="00E231DA"/>
    <w:rsid w:val="00E257A4"/>
    <w:rsid w:val="00E3097F"/>
    <w:rsid w:val="00E3276B"/>
    <w:rsid w:val="00E33E43"/>
    <w:rsid w:val="00E33E77"/>
    <w:rsid w:val="00E34B92"/>
    <w:rsid w:val="00E46DCC"/>
    <w:rsid w:val="00E47270"/>
    <w:rsid w:val="00E57F55"/>
    <w:rsid w:val="00E60C8B"/>
    <w:rsid w:val="00E6723C"/>
    <w:rsid w:val="00E7703D"/>
    <w:rsid w:val="00E87ABD"/>
    <w:rsid w:val="00E92B5D"/>
    <w:rsid w:val="00E93EFD"/>
    <w:rsid w:val="00EA489F"/>
    <w:rsid w:val="00EB4E3C"/>
    <w:rsid w:val="00EB4EE0"/>
    <w:rsid w:val="00EC02C7"/>
    <w:rsid w:val="00EC29D4"/>
    <w:rsid w:val="00EC3F4F"/>
    <w:rsid w:val="00EC533D"/>
    <w:rsid w:val="00ED348C"/>
    <w:rsid w:val="00ED52D8"/>
    <w:rsid w:val="00ED545B"/>
    <w:rsid w:val="00ED6428"/>
    <w:rsid w:val="00ED6D47"/>
    <w:rsid w:val="00ED7868"/>
    <w:rsid w:val="00EF0E3F"/>
    <w:rsid w:val="00EF1416"/>
    <w:rsid w:val="00EF15D9"/>
    <w:rsid w:val="00EF3AF6"/>
    <w:rsid w:val="00EF60F8"/>
    <w:rsid w:val="00EF63B2"/>
    <w:rsid w:val="00F069F6"/>
    <w:rsid w:val="00F10338"/>
    <w:rsid w:val="00F17F39"/>
    <w:rsid w:val="00F23250"/>
    <w:rsid w:val="00F274FF"/>
    <w:rsid w:val="00F3161E"/>
    <w:rsid w:val="00F3475D"/>
    <w:rsid w:val="00F37331"/>
    <w:rsid w:val="00F40ADF"/>
    <w:rsid w:val="00F47418"/>
    <w:rsid w:val="00F65E79"/>
    <w:rsid w:val="00F73D64"/>
    <w:rsid w:val="00F76C80"/>
    <w:rsid w:val="00FA7B06"/>
    <w:rsid w:val="00FB361F"/>
    <w:rsid w:val="00FB3A98"/>
    <w:rsid w:val="00FB65DB"/>
    <w:rsid w:val="00FC67B7"/>
    <w:rsid w:val="00FD52A0"/>
    <w:rsid w:val="00FF0513"/>
    <w:rsid w:val="00FF56DC"/>
    <w:rsid w:val="00FF721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stroke startarrow="block" endarrow="block"/>
    </o:shapedefaults>
    <o:shapelayout v:ext="edit">
      <o:idmap v:ext="edit" data="1"/>
    </o:shapelayout>
  </w:shapeDefaults>
  <w:decimalSymbol w:val=","/>
  <w:listSeparator w:val=";"/>
  <w14:docId w14:val="5E8C5DC9"/>
  <w15:docId w15:val="{7AFB03C4-9D64-43F6-9135-B8C9B29BA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5A62F9"/>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7A1E42"/>
    <w:pPr>
      <w:spacing w:before="0" w:after="200"/>
    </w:pPr>
    <w:rPr>
      <w:i/>
      <w:iCs/>
      <w:color w:val="1F497D" w:themeColor="text2"/>
      <w:sz w:val="18"/>
      <w:szCs w:val="18"/>
    </w:rPr>
  </w:style>
  <w:style w:type="paragraph" w:styleId="Odstavecseseznamem">
    <w:name w:val="List Paragraph"/>
    <w:basedOn w:val="Normln"/>
    <w:uiPriority w:val="34"/>
    <w:qFormat/>
    <w:rsid w:val="009C2C19"/>
    <w:pPr>
      <w:ind w:left="720"/>
      <w:contextualSpacing/>
    </w:pPr>
  </w:style>
  <w:style w:type="character" w:styleId="Zdraznnjemn">
    <w:name w:val="Subtle Emphasis"/>
    <w:basedOn w:val="Standardnpsmoodstavce"/>
    <w:uiPriority w:val="19"/>
    <w:qFormat/>
    <w:rsid w:val="009D2852"/>
    <w:rPr>
      <w:i/>
      <w:iCs/>
      <w:color w:val="404040" w:themeColor="text1" w:themeTint="BF"/>
    </w:rPr>
  </w:style>
  <w:style w:type="character" w:styleId="Zdraznn">
    <w:name w:val="Emphasis"/>
    <w:basedOn w:val="Standardnpsmoodstavce"/>
    <w:qFormat/>
    <w:rsid w:val="00D72ECB"/>
    <w:rPr>
      <w:i/>
      <w:iCs/>
    </w:rPr>
  </w:style>
  <w:style w:type="paragraph" w:styleId="Seznamobrzk">
    <w:name w:val="table of figures"/>
    <w:basedOn w:val="Normln"/>
    <w:next w:val="Normln"/>
    <w:uiPriority w:val="99"/>
    <w:unhideWhenUsed/>
    <w:rsid w:val="00725C55"/>
  </w:style>
  <w:style w:type="paragraph" w:styleId="Textpoznpodarou">
    <w:name w:val="footnote text"/>
    <w:basedOn w:val="Normln"/>
    <w:link w:val="TextpoznpodarouChar"/>
    <w:semiHidden/>
    <w:unhideWhenUsed/>
    <w:rsid w:val="00B54DE9"/>
    <w:pPr>
      <w:spacing w:before="0"/>
    </w:pPr>
    <w:rPr>
      <w:sz w:val="20"/>
      <w:szCs w:val="20"/>
    </w:rPr>
  </w:style>
  <w:style w:type="character" w:customStyle="1" w:styleId="TextpoznpodarouChar">
    <w:name w:val="Text pozn. pod čarou Char"/>
    <w:basedOn w:val="Standardnpsmoodstavce"/>
    <w:link w:val="Textpoznpodarou"/>
    <w:semiHidden/>
    <w:rsid w:val="00B54DE9"/>
    <w:rPr>
      <w:rFonts w:ascii="Cambria" w:hAnsi="Cambria"/>
    </w:rPr>
  </w:style>
  <w:style w:type="character" w:styleId="Znakapoznpodarou">
    <w:name w:val="footnote reference"/>
    <w:basedOn w:val="Standardnpsmoodstavce"/>
    <w:semiHidden/>
    <w:unhideWhenUsed/>
    <w:rsid w:val="00B54D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84559">
      <w:bodyDiv w:val="1"/>
      <w:marLeft w:val="0"/>
      <w:marRight w:val="0"/>
      <w:marTop w:val="0"/>
      <w:marBottom w:val="0"/>
      <w:divBdr>
        <w:top w:val="none" w:sz="0" w:space="0" w:color="auto"/>
        <w:left w:val="none" w:sz="0" w:space="0" w:color="auto"/>
        <w:bottom w:val="none" w:sz="0" w:space="0" w:color="auto"/>
        <w:right w:val="none" w:sz="0" w:space="0" w:color="auto"/>
      </w:divBdr>
    </w:div>
    <w:div w:id="145780593">
      <w:bodyDiv w:val="1"/>
      <w:marLeft w:val="0"/>
      <w:marRight w:val="0"/>
      <w:marTop w:val="0"/>
      <w:marBottom w:val="0"/>
      <w:divBdr>
        <w:top w:val="none" w:sz="0" w:space="0" w:color="auto"/>
        <w:left w:val="none" w:sz="0" w:space="0" w:color="auto"/>
        <w:bottom w:val="none" w:sz="0" w:space="0" w:color="auto"/>
        <w:right w:val="none" w:sz="0" w:space="0" w:color="auto"/>
      </w:divBdr>
    </w:div>
    <w:div w:id="2931013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37198757">
      <w:bodyDiv w:val="1"/>
      <w:marLeft w:val="0"/>
      <w:marRight w:val="0"/>
      <w:marTop w:val="0"/>
      <w:marBottom w:val="0"/>
      <w:divBdr>
        <w:top w:val="none" w:sz="0" w:space="0" w:color="auto"/>
        <w:left w:val="none" w:sz="0" w:space="0" w:color="auto"/>
        <w:bottom w:val="none" w:sz="0" w:space="0" w:color="auto"/>
        <w:right w:val="none" w:sz="0" w:space="0" w:color="auto"/>
      </w:divBdr>
    </w:div>
    <w:div w:id="395008619">
      <w:bodyDiv w:val="1"/>
      <w:marLeft w:val="0"/>
      <w:marRight w:val="0"/>
      <w:marTop w:val="0"/>
      <w:marBottom w:val="0"/>
      <w:divBdr>
        <w:top w:val="none" w:sz="0" w:space="0" w:color="auto"/>
        <w:left w:val="none" w:sz="0" w:space="0" w:color="auto"/>
        <w:bottom w:val="none" w:sz="0" w:space="0" w:color="auto"/>
        <w:right w:val="none" w:sz="0" w:space="0" w:color="auto"/>
      </w:divBdr>
    </w:div>
    <w:div w:id="600920806">
      <w:bodyDiv w:val="1"/>
      <w:marLeft w:val="0"/>
      <w:marRight w:val="0"/>
      <w:marTop w:val="0"/>
      <w:marBottom w:val="0"/>
      <w:divBdr>
        <w:top w:val="none" w:sz="0" w:space="0" w:color="auto"/>
        <w:left w:val="none" w:sz="0" w:space="0" w:color="auto"/>
        <w:bottom w:val="none" w:sz="0" w:space="0" w:color="auto"/>
        <w:right w:val="none" w:sz="0" w:space="0" w:color="auto"/>
      </w:divBdr>
    </w:div>
    <w:div w:id="688798951">
      <w:bodyDiv w:val="1"/>
      <w:marLeft w:val="0"/>
      <w:marRight w:val="0"/>
      <w:marTop w:val="0"/>
      <w:marBottom w:val="0"/>
      <w:divBdr>
        <w:top w:val="none" w:sz="0" w:space="0" w:color="auto"/>
        <w:left w:val="none" w:sz="0" w:space="0" w:color="auto"/>
        <w:bottom w:val="none" w:sz="0" w:space="0" w:color="auto"/>
        <w:right w:val="none" w:sz="0" w:space="0" w:color="auto"/>
      </w:divBdr>
    </w:div>
    <w:div w:id="723598978">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921456015">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73743517">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429615887">
      <w:bodyDiv w:val="1"/>
      <w:marLeft w:val="0"/>
      <w:marRight w:val="0"/>
      <w:marTop w:val="0"/>
      <w:marBottom w:val="0"/>
      <w:divBdr>
        <w:top w:val="none" w:sz="0" w:space="0" w:color="auto"/>
        <w:left w:val="none" w:sz="0" w:space="0" w:color="auto"/>
        <w:bottom w:val="none" w:sz="0" w:space="0" w:color="auto"/>
        <w:right w:val="none" w:sz="0" w:space="0" w:color="auto"/>
      </w:divBdr>
    </w:div>
    <w:div w:id="1446461005">
      <w:bodyDiv w:val="1"/>
      <w:marLeft w:val="0"/>
      <w:marRight w:val="0"/>
      <w:marTop w:val="0"/>
      <w:marBottom w:val="0"/>
      <w:divBdr>
        <w:top w:val="none" w:sz="0" w:space="0" w:color="auto"/>
        <w:left w:val="none" w:sz="0" w:space="0" w:color="auto"/>
        <w:bottom w:val="none" w:sz="0" w:space="0" w:color="auto"/>
        <w:right w:val="none" w:sz="0" w:space="0" w:color="auto"/>
      </w:divBdr>
    </w:div>
    <w:div w:id="1459911147">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2000184271">
      <w:bodyDiv w:val="1"/>
      <w:marLeft w:val="0"/>
      <w:marRight w:val="0"/>
      <w:marTop w:val="0"/>
      <w:marBottom w:val="0"/>
      <w:divBdr>
        <w:top w:val="none" w:sz="0" w:space="0" w:color="auto"/>
        <w:left w:val="none" w:sz="0" w:space="0" w:color="auto"/>
        <w:bottom w:val="none" w:sz="0" w:space="0" w:color="auto"/>
        <w:right w:val="none" w:sz="0" w:space="0" w:color="auto"/>
      </w:divBdr>
    </w:div>
    <w:div w:id="213486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file:///C:\Users\Uzivatel\Downloads\Documents\Maturitn&#237;%20pr&#225;ce%20-%20Tvorba%20webu.docx" TargetMode="Externa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file:///C:\Users\Uzivatel\Downloads\Documents\Maturitn&#237;%20pr&#225;ce%20-%20Tvorba%20webu.docx" TargetMode="Externa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file:///C:\Users\Uzivatel\Downloads\Documents\Maturitn&#237;%20pr&#225;ce%20-%20Tvorba%20webu.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hyperlink" Target="file:///C:\Users\Uzivatel\Downloads\Documents\Maturitn&#237;%20pr&#225;ce%20-%20Tvorba%20webu.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zivatel\Downloads\&#352;ablona%20MP-RP%202017%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C66ACC3E1724BA58B5A9FC5412C7095"/>
        <w:category>
          <w:name w:val="Obecné"/>
          <w:gallery w:val="placeholder"/>
        </w:category>
        <w:types>
          <w:type w:val="bbPlcHdr"/>
        </w:types>
        <w:behaviors>
          <w:behavior w:val="content"/>
        </w:behaviors>
        <w:guid w:val="{D62A1604-E0A8-4250-BF55-50C08DFD5E0B}"/>
      </w:docPartPr>
      <w:docPartBody>
        <w:p w:rsidR="00D60E5B" w:rsidRDefault="003220A7">
          <w:pPr>
            <w:pStyle w:val="2C66ACC3E1724BA58B5A9FC5412C7095"/>
          </w:pPr>
          <w:r w:rsidRPr="00DC335D">
            <w:rPr>
              <w:rStyle w:val="Zstupntext"/>
            </w:rPr>
            <w:t>[Autor]</w:t>
          </w:r>
        </w:p>
      </w:docPartBody>
    </w:docPart>
    <w:docPart>
      <w:docPartPr>
        <w:name w:val="3F2DF99721104B08AEFF03396C37E799"/>
        <w:category>
          <w:name w:val="Obecné"/>
          <w:gallery w:val="placeholder"/>
        </w:category>
        <w:types>
          <w:type w:val="bbPlcHdr"/>
        </w:types>
        <w:behaviors>
          <w:behavior w:val="content"/>
        </w:behaviors>
        <w:guid w:val="{03053CB5-FB33-41BD-8437-8CC035C84F7C}"/>
      </w:docPartPr>
      <w:docPartBody>
        <w:p w:rsidR="00D60E5B" w:rsidRDefault="003220A7">
          <w:pPr>
            <w:pStyle w:val="3F2DF99721104B08AEFF03396C37E799"/>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0A7"/>
    <w:rsid w:val="00062BBE"/>
    <w:rsid w:val="002E69E9"/>
    <w:rsid w:val="003220A7"/>
    <w:rsid w:val="003413AE"/>
    <w:rsid w:val="005F5F73"/>
    <w:rsid w:val="0083454A"/>
    <w:rsid w:val="00A66E5A"/>
    <w:rsid w:val="00CB7E25"/>
    <w:rsid w:val="00CC2E4A"/>
    <w:rsid w:val="00D60E5B"/>
    <w:rsid w:val="00D872B7"/>
    <w:rsid w:val="00E55D36"/>
    <w:rsid w:val="00EB590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2C66ACC3E1724BA58B5A9FC5412C7095">
    <w:name w:val="2C66ACC3E1724BA58B5A9FC5412C7095"/>
  </w:style>
  <w:style w:type="paragraph" w:customStyle="1" w:styleId="3F2DF99721104B08AEFF03396C37E799">
    <w:name w:val="3F2DF99721104B08AEFF03396C37E799"/>
  </w:style>
  <w:style w:type="paragraph" w:customStyle="1" w:styleId="7A4303106F8A4A14A6BDC4111D5B7B61">
    <w:name w:val="7A4303106F8A4A14A6BDC4111D5B7B61"/>
    <w:rsid w:val="0083454A"/>
  </w:style>
  <w:style w:type="paragraph" w:customStyle="1" w:styleId="0E4A1E02176649DD87F49083A0F8252D">
    <w:name w:val="0E4A1E02176649DD87F49083A0F8252D"/>
    <w:rsid w:val="0083454A"/>
  </w:style>
  <w:style w:type="paragraph" w:customStyle="1" w:styleId="64D1AD7EA8EF467BA44700CB659AF5E9">
    <w:name w:val="64D1AD7EA8EF467BA44700CB659AF5E9"/>
    <w:rsid w:val="008345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uči16</b:Tag>
    <b:SourceType>InternetSite</b:SourceType>
    <b:Guid>{FCBA6FEA-960A-4F5B-A79F-8014F228A71B}</b:Guid>
    <b:Author>
      <b:Author>
        <b:Corporate>učitelé SPŠSE</b:Corporate>
      </b:Author>
    </b:Author>
    <b:Title>Úvod</b:Title>
    <b:Year>2016</b:Year>
    <b:City>Liberec</b:City>
    <b:Publisher>SPŠSE a VOŠ Liberec</b:Publisher>
    <b:InternetSiteTitle>SPŠSE a VOŠ Liberec</b:InternetSiteTitle>
    <b:Month>09</b:Month>
    <b:Day>01</b:Day>
    <b:YearAccessed>2016</b:YearAccessed>
    <b:MonthAccessed>09</b:MonthAccessed>
    <b:DayAccessed>01</b:DayAccessed>
    <b:URL>https://www.pslib.cz</b:URL>
    <b:RefOrder>7</b:RefOrder>
  </b:Source>
  <b:Source>
    <b:Tag>Wik21</b:Tag>
    <b:SourceType>InternetSite</b:SourceType>
    <b:Guid>{BCB3EDCE-68DF-47A0-89A2-F413982DE62F}</b:Guid>
    <b:Author>
      <b:Author>
        <b:NameList>
          <b:Person>
            <b:Last>Wikipedie</b:Last>
          </b:Person>
        </b:NameList>
      </b:Author>
    </b:Author>
    <b:Title>Wikipedie otevřená encyklopedie</b:Title>
    <b:InternetSiteTitle>Copywriting</b:InternetSiteTitle>
    <b:Year>2021</b:Year>
    <b:Month>8</b:Month>
    <b:Day>5</b:Day>
    <b:YearAccessed>2022</b:YearAccessed>
    <b:MonthAccessed>1</b:MonthAccessed>
    <b:DayAccessed>28</b:DayAccessed>
    <b:URL>https://cs.wikipedia.org/wiki/Copywriting</b:URL>
    <b:RefOrder>1</b:RefOrder>
  </b:Source>
  <b:Source>
    <b:Tag>Tom13</b:Tag>
    <b:SourceType>InternetSite</b:SourceType>
    <b:Guid>{A5429165-EAE4-4FEC-8795-C4A1F7F99AE8}</b:Guid>
    <b:Author>
      <b:Author>
        <b:NameList>
          <b:Person>
            <b:Last>Procházka</b:Last>
            <b:First>Tomáš</b:First>
          </b:Person>
        </b:NameList>
      </b:Author>
    </b:Author>
    <b:Title>vceliste.cz/seo/jak vytvorit prehlednou strukturu</b:Title>
    <b:InternetSiteTitle>Včeliště.cz</b:InternetSiteTitle>
    <b:Year>2013</b:Year>
    <b:Month>4</b:Month>
    <b:Day>15</b:Day>
    <b:YearAccessed>2022</b:YearAccessed>
    <b:MonthAccessed>2</b:MonthAccessed>
    <b:DayAccessed>1</b:DayAccessed>
    <b:URL>https://vceliste.cz/seo/jak-vytvorit-prehlednou-strukturu/</b:URL>
    <b:RefOrder>2</b:RefOrder>
  </b:Source>
  <b:Source>
    <b:Tag>Rad22</b:Tag>
    <b:SourceType>InternetSite</b:SourceType>
    <b:Guid>{1C2E0700-A751-4EA6-8A89-A185EABF4CAE}</b:Guid>
    <b:Author>
      <b:Author>
        <b:NameList>
          <b:Person>
            <b:Last>Svoboda</b:Last>
            <b:First>Radek</b:First>
          </b:Person>
        </b:NameList>
      </b:Author>
    </b:Author>
    <b:Title>Nejoblíbenější programovací jazyky současnosti a jejich budoucí trendy </b:Title>
    <b:InternetSiteTitle>CoolClub</b:InternetSiteTitle>
    <b:YearAccessed>2022</b:YearAccessed>
    <b:MonthAccessed>2</b:MonthAccessed>
    <b:DayAccessed>1</b:DayAccessed>
    <b:URL>https://club.coolpeople.cz/nejoblibenejsi-programovaci-jazyky-soucasnosti-a-jejich-budouci-trendy/1372.html</b:URL>
    <b:RefOrder>4</b:RefOrder>
  </b:Source>
  <b:Source>
    <b:Tag>Jef21</b:Tag>
    <b:SourceType>InternetSite</b:SourceType>
    <b:Guid>{608C50EB-4361-4FAB-8101-4DE97A3F9A1C}</b:Guid>
    <b:Author>
      <b:Author>
        <b:NameList>
          <b:Person>
            <b:Last>Jeffrey L Smith</b:Last>
            <b:First>Craig</b:First>
            <b:Middle>Grannell</b:Middle>
          </b:Person>
        </b:NameList>
      </b:Author>
    </b:Author>
    <b:Title>The best code editors in 2022: our guide to the top options</b:Title>
    <b:InternetSiteTitle>Creative Bloq</b:InternetSiteTitle>
    <b:Year>2021</b:Year>
    <b:Month>8</b:Month>
    <b:Day>12</b:Day>
    <b:YearAccessed>2022</b:YearAccessed>
    <b:MonthAccessed>2</b:MonthAccessed>
    <b:DayAccessed>1</b:DayAccessed>
    <b:URL>https://www.creativebloq.com/advice/best-code-editors</b:URL>
    <b:RefOrder>3</b:RefOrder>
  </b:Source>
  <b:Source>
    <b:Tag>Wik211</b:Tag>
    <b:SourceType>InternetSite</b:SourceType>
    <b:Guid>{73279D11-8E6A-4811-9B50-8197EB1BE573}</b:Guid>
    <b:Author>
      <b:Author>
        <b:NameList>
          <b:Person>
            <b:Last>Wikipedie</b:Last>
          </b:Person>
        </b:NameList>
      </b:Author>
    </b:Author>
    <b:Title>Webhosting</b:Title>
    <b:InternetSiteTitle>Wikipedie otevřená encyklopedie</b:InternetSiteTitle>
    <b:Year>2021</b:Year>
    <b:Month>10</b:Month>
    <b:Day>27</b:Day>
    <b:YearAccessed>2022</b:YearAccessed>
    <b:MonthAccessed>2</b:MonthAccessed>
    <b:DayAccessed>8</b:DayAccessed>
    <b:URL>https://cs.wikipedia.org/wiki/Webhosting</b:URL>
    <b:RefOrder>5</b:RefOrder>
  </b:Source>
  <b:Source>
    <b:Tag>wed22</b:Tag>
    <b:SourceType>InternetSite</b:SourceType>
    <b:Guid>{C88AE10E-E051-4016-AA03-A5D88E9917D4}</b:Guid>
    <b:Author>
      <b:Author>
        <b:NameList>
          <b:Person>
            <b:Last>wedos</b:Last>
          </b:Person>
        </b:NameList>
      </b:Author>
    </b:Author>
    <b:Title>wedos</b:Title>
    <b:InternetSiteTitle>wedos</b:InternetSiteTitle>
    <b:Year>2022</b:Year>
    <b:Month>2</b:Month>
    <b:Day>19</b:Day>
    <b:YearAccessed>2022</b:YearAccessed>
    <b:MonthAccessed>2</b:MonthAccessed>
    <b:DayAccessed>19</b:DayAccessed>
    <b:URL>https://www.wedos.cz/domeny</b:URL>
    <b:RefOrder>6</b:RefOrder>
  </b:Source>
</b:Sources>
</file>

<file path=customXml/itemProps1.xml><?xml version="1.0" encoding="utf-8"?>
<ds:datastoreItem xmlns:ds="http://schemas.openxmlformats.org/officeDocument/2006/customXml" ds:itemID="{4AD05BA9-C421-4F3A-922C-9D229291A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 (1)</Template>
  <TotalTime>1936</TotalTime>
  <Pages>35</Pages>
  <Words>4623</Words>
  <Characters>27279</Characters>
  <Application>Microsoft Office Word</Application>
  <DocSecurity>0</DocSecurity>
  <Lines>227</Lines>
  <Paragraphs>63</Paragraphs>
  <ScaleCrop>false</ScaleCrop>
  <HeadingPairs>
    <vt:vector size="2" baseType="variant">
      <vt:variant>
        <vt:lpstr>Název</vt:lpstr>
      </vt:variant>
      <vt:variant>
        <vt:i4>1</vt:i4>
      </vt:variant>
    </vt:vector>
  </HeadingPairs>
  <TitlesOfParts>
    <vt:vector size="1" baseType="lpstr">
      <vt:lpstr>TVORBA WEBU</vt:lpstr>
    </vt:vector>
  </TitlesOfParts>
  <Company>SPŠSE a VOŠ</Company>
  <LinksUpToDate>false</LinksUpToDate>
  <CharactersWithSpaces>31839</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WEBOVÁ PREZENTACE RESTAURACE DIANDI</dc:title>
  <dc:creator>Michal Höfer</dc:creator>
  <cp:lastModifiedBy>michofe018@pslib.cz</cp:lastModifiedBy>
  <cp:revision>23</cp:revision>
  <cp:lastPrinted>2010-11-16T15:22:00Z</cp:lastPrinted>
  <dcterms:created xsi:type="dcterms:W3CDTF">2022-01-08T17:51:00Z</dcterms:created>
  <dcterms:modified xsi:type="dcterms:W3CDTF">2022-02-25T09:24:00Z</dcterms:modified>
</cp:coreProperties>
</file>